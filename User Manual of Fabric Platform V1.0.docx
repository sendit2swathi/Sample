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0BA4" w:rsidRPr="00261F71" w:rsidRDefault="00810BA4" w:rsidP="00261F71">
      <w:pPr>
        <w:rPr>
          <w:rFonts w:ascii="Calibri" w:hAnsi="Calibri" w:cs="Calibri"/>
        </w:rPr>
      </w:pPr>
    </w:p>
    <w:p w:rsidR="00627565" w:rsidRPr="00261F71" w:rsidRDefault="00627565" w:rsidP="00261F71">
      <w:pPr>
        <w:rPr>
          <w:rFonts w:ascii="Calibri" w:hAnsi="Calibri" w:cs="Calibri"/>
        </w:rPr>
      </w:pPr>
    </w:p>
    <w:p w:rsidR="00627565" w:rsidRPr="00261F71" w:rsidRDefault="00627565" w:rsidP="00261F71">
      <w:pPr>
        <w:rPr>
          <w:rFonts w:ascii="Calibri" w:hAnsi="Calibri" w:cs="Calibri"/>
        </w:rPr>
      </w:pPr>
    </w:p>
    <w:p w:rsidR="00627565" w:rsidRPr="00261F71" w:rsidRDefault="00627565"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B72A08" w:rsidRPr="00261F71" w:rsidRDefault="00B72A08" w:rsidP="00261F71">
      <w:pPr>
        <w:rPr>
          <w:rFonts w:ascii="Calibri" w:hAnsi="Calibri" w:cs="Calibri"/>
        </w:rPr>
      </w:pPr>
    </w:p>
    <w:p w:rsidR="00B72A08" w:rsidRPr="00261F71" w:rsidRDefault="00B72A08"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B72A08" w:rsidRPr="00261F71" w:rsidRDefault="00B72A08" w:rsidP="00261F71">
      <w:pPr>
        <w:rPr>
          <w:rFonts w:ascii="Calibri" w:hAnsi="Calibri" w:cs="Calibri"/>
        </w:rPr>
      </w:pPr>
    </w:p>
    <w:p w:rsidR="00010CEE" w:rsidRDefault="00010CEE" w:rsidP="00D40F7E">
      <w:pPr>
        <w:jc w:val="right"/>
        <w:rPr>
          <w:b/>
          <w:color w:val="548DD4" w:themeColor="text2" w:themeTint="99"/>
          <w:sz w:val="56"/>
          <w:szCs w:val="56"/>
        </w:rPr>
      </w:pPr>
      <w:bookmarkStart w:id="0" w:name="_Toc431381804"/>
      <w:bookmarkStart w:id="1" w:name="_Toc431835659"/>
      <w:bookmarkStart w:id="2" w:name="_Toc431837870"/>
      <w:bookmarkStart w:id="3" w:name="_Toc432509016"/>
      <w:bookmarkStart w:id="4" w:name="_Toc432754748"/>
      <w:bookmarkStart w:id="5" w:name="_Toc432754920"/>
      <w:bookmarkStart w:id="6" w:name="_Toc437869568"/>
      <w:bookmarkStart w:id="7" w:name="_Toc437875858"/>
      <w:bookmarkStart w:id="8" w:name="_Toc444095663"/>
      <w:bookmarkStart w:id="9" w:name="_Toc444095964"/>
      <w:bookmarkStart w:id="10" w:name="_Toc444096075"/>
      <w:bookmarkStart w:id="11" w:name="_Toc444096181"/>
      <w:bookmarkStart w:id="12" w:name="_Toc444097360"/>
      <w:bookmarkStart w:id="13" w:name="_Toc444526345"/>
      <w:bookmarkStart w:id="14" w:name="_Toc444526401"/>
      <w:bookmarkStart w:id="15" w:name="_Toc445989626"/>
      <w:bookmarkStart w:id="16" w:name="_Toc447034581"/>
      <w:bookmarkStart w:id="17" w:name="_Toc447042018"/>
      <w:bookmarkStart w:id="18" w:name="_Toc449341942"/>
      <w:bookmarkStart w:id="19" w:name="_Toc450135179"/>
      <w:bookmarkStart w:id="20" w:name="_Toc451898064"/>
      <w:bookmarkStart w:id="21" w:name="_Toc451937988"/>
      <w:bookmarkStart w:id="22" w:name="_Toc452481441"/>
      <w:bookmarkStart w:id="23" w:name="_Toc453774821"/>
      <w:bookmarkStart w:id="24" w:name="_Toc453775491"/>
      <w:bookmarkStart w:id="25" w:name="_Toc453775664"/>
      <w:bookmarkStart w:id="26" w:name="_Toc453776047"/>
      <w:bookmarkStart w:id="27" w:name="_Toc453843389"/>
      <w:bookmarkStart w:id="28" w:name="_Toc453850853"/>
      <w:bookmarkStart w:id="29" w:name="_Toc454190446"/>
    </w:p>
    <w:p w:rsidR="00892AD1" w:rsidRPr="006C0688" w:rsidRDefault="00D40F7E" w:rsidP="007C4198">
      <w:pPr>
        <w:jc w:val="right"/>
        <w:rPr>
          <w:b/>
          <w:color w:val="548DD4" w:themeColor="text2" w:themeTint="99"/>
          <w:sz w:val="56"/>
          <w:szCs w:val="56"/>
        </w:rPr>
      </w:pPr>
      <w:r w:rsidRPr="006C0688">
        <w:rPr>
          <w:rFonts w:cs="Arial"/>
          <w:b/>
          <w:bCs/>
          <w:noProof/>
          <w:lang w:val="en-IN" w:eastAsia="en-IN"/>
        </w:rPr>
        <mc:AlternateContent>
          <mc:Choice Requires="wps">
            <w:drawing>
              <wp:anchor distT="0" distB="0" distL="114300" distR="114300" simplePos="0" relativeHeight="251659264" behindDoc="0" locked="0" layoutInCell="1" allowOverlap="1" wp14:anchorId="2CD1644E" wp14:editId="7801BDE1">
                <wp:simplePos x="0" y="0"/>
                <wp:positionH relativeFrom="column">
                  <wp:posOffset>0</wp:posOffset>
                </wp:positionH>
                <wp:positionV relativeFrom="paragraph">
                  <wp:posOffset>447040</wp:posOffset>
                </wp:positionV>
                <wp:extent cx="5953125" cy="0"/>
                <wp:effectExtent l="0" t="0" r="9525" b="19050"/>
                <wp:wrapNone/>
                <wp:docPr id="59" name="Straight Connector 59"/>
                <wp:cNvGraphicFramePr/>
                <a:graphic xmlns:a="http://schemas.openxmlformats.org/drawingml/2006/main">
                  <a:graphicData uri="http://schemas.microsoft.com/office/word/2010/wordprocessingShape">
                    <wps:wsp>
                      <wps:cNvCnPr/>
                      <wps:spPr>
                        <a:xfrm>
                          <a:off x="0" y="0"/>
                          <a:ext cx="5953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5.2pt" to="468.7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" strokecolor="#4579b8 [3044]"/>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007C4198">
        <w:rPr>
          <w:b/>
          <w:color w:val="548DD4" w:themeColor="text2" w:themeTint="99"/>
          <w:sz w:val="56"/>
          <w:szCs w:val="56"/>
        </w:rPr>
        <w:t>Fabric Platform</w:t>
      </w:r>
    </w:p>
    <w:p w:rsidR="00892AD1" w:rsidRPr="006C0688" w:rsidRDefault="00E11ABE" w:rsidP="00D40F7E">
      <w:pPr>
        <w:numPr>
          <w:ilvl w:val="1"/>
          <w:numId w:val="0"/>
        </w:numPr>
        <w:jc w:val="right"/>
        <w:rPr>
          <w:rFonts w:cs="Arial"/>
          <w:b/>
          <w:sz w:val="36"/>
          <w:szCs w:val="36"/>
        </w:rPr>
      </w:pPr>
      <w:r w:rsidRPr="006C0688">
        <w:rPr>
          <w:rFonts w:ascii="Calibri" w:hAnsi="Calibri" w:cs="Calibri"/>
          <w:b/>
          <w:sz w:val="32"/>
          <w:szCs w:val="32"/>
        </w:rPr>
        <w:t xml:space="preserve">   </w:t>
      </w:r>
      <w:bookmarkStart w:id="30" w:name="_Toc444095664"/>
      <w:bookmarkStart w:id="31" w:name="_Toc444095965"/>
      <w:bookmarkStart w:id="32" w:name="_Toc444096076"/>
      <w:bookmarkStart w:id="33" w:name="_Toc444096182"/>
      <w:bookmarkStart w:id="34" w:name="_Toc444097361"/>
      <w:bookmarkStart w:id="35" w:name="_Toc444526346"/>
      <w:bookmarkStart w:id="36" w:name="_Toc444526402"/>
      <w:bookmarkStart w:id="37" w:name="_Toc445989627"/>
      <w:bookmarkStart w:id="38" w:name="_Toc447034582"/>
      <w:bookmarkStart w:id="39" w:name="_Toc447042019"/>
      <w:bookmarkStart w:id="40" w:name="_Toc449341943"/>
      <w:bookmarkStart w:id="41" w:name="_Toc450135180"/>
      <w:bookmarkStart w:id="42" w:name="_Toc451898065"/>
      <w:bookmarkStart w:id="43" w:name="_Toc451937989"/>
      <w:bookmarkStart w:id="44" w:name="_Toc452481442"/>
      <w:bookmarkStart w:id="45" w:name="_Toc453774822"/>
      <w:bookmarkStart w:id="46" w:name="_Toc453775492"/>
      <w:bookmarkStart w:id="47" w:name="_Toc453775665"/>
      <w:bookmarkStart w:id="48" w:name="_Toc453776048"/>
      <w:bookmarkStart w:id="49" w:name="_Toc453843390"/>
      <w:bookmarkStart w:id="50" w:name="_Toc453850854"/>
      <w:bookmarkStart w:id="51" w:name="_Toc454190447"/>
      <w:r w:rsidRPr="006C0688">
        <w:rPr>
          <w:i/>
          <w:color w:val="548DD4" w:themeColor="text2" w:themeTint="99"/>
          <w:sz w:val="36"/>
          <w:szCs w:val="36"/>
        </w:rPr>
        <w:t>User Manual</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892AD1" w:rsidRPr="006C0688" w:rsidRDefault="00E11ABE" w:rsidP="00D40F7E">
      <w:pPr>
        <w:jc w:val="right"/>
        <w:rPr>
          <w:rStyle w:val="Strong"/>
          <w:rFonts w:cs="Arial"/>
        </w:rPr>
      </w:pPr>
      <w:bookmarkStart w:id="52" w:name="_Toc444095665"/>
      <w:bookmarkStart w:id="53" w:name="_Toc444095966"/>
      <w:bookmarkStart w:id="54" w:name="_Toc444096077"/>
      <w:bookmarkStart w:id="55" w:name="_Toc444096183"/>
      <w:bookmarkStart w:id="56" w:name="_Toc444097362"/>
      <w:bookmarkStart w:id="57" w:name="_Toc444526347"/>
      <w:bookmarkStart w:id="58" w:name="_Toc444526403"/>
      <w:bookmarkStart w:id="59" w:name="_Toc445989628"/>
      <w:bookmarkStart w:id="60" w:name="_Toc447034583"/>
      <w:bookmarkStart w:id="61" w:name="_Toc447042020"/>
      <w:bookmarkStart w:id="62" w:name="_Toc449341944"/>
      <w:bookmarkStart w:id="63" w:name="_Toc450135181"/>
      <w:bookmarkStart w:id="64" w:name="_Toc451898066"/>
      <w:bookmarkStart w:id="65" w:name="_Toc451937990"/>
      <w:bookmarkStart w:id="66" w:name="_Toc452481443"/>
      <w:bookmarkStart w:id="67" w:name="_Toc453774823"/>
      <w:bookmarkStart w:id="68" w:name="_Toc453775493"/>
      <w:bookmarkStart w:id="69" w:name="_Toc453775666"/>
      <w:bookmarkStart w:id="70" w:name="_Toc453776049"/>
      <w:bookmarkStart w:id="71" w:name="_Toc453843391"/>
      <w:bookmarkStart w:id="72" w:name="_Toc453850855"/>
      <w:bookmarkStart w:id="73" w:name="_Toc454190448"/>
      <w:r w:rsidRPr="006C0688">
        <w:rPr>
          <w:rStyle w:val="Strong"/>
          <w:rFonts w:cs="Arial"/>
        </w:rPr>
        <w:t>Version 1.</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003B61D5">
        <w:rPr>
          <w:rStyle w:val="Strong"/>
          <w:rFonts w:cs="Arial"/>
        </w:rPr>
        <w:t>0</w:t>
      </w:r>
    </w:p>
    <w:p w:rsidR="00B72A08" w:rsidRPr="006C0688" w:rsidRDefault="00B72A08">
      <w:pPr>
        <w:jc w:val="both"/>
        <w:rPr>
          <w:rFonts w:ascii="Calibri" w:hAnsi="Calibri" w:cs="Calibri"/>
          <w:sz w:val="40"/>
        </w:rPr>
      </w:pPr>
    </w:p>
    <w:p w:rsidR="00F04F44" w:rsidRPr="006C0688" w:rsidRDefault="001D73B4" w:rsidP="00F04F44">
      <w:pPr>
        <w:rPr>
          <w:b/>
          <w:lang w:bidi="en-US"/>
        </w:rPr>
      </w:pPr>
      <w:r w:rsidRPr="006C0688">
        <w:rPr>
          <w:rFonts w:ascii="Calibri" w:hAnsi="Calibri" w:cs="Calibri"/>
        </w:rPr>
        <w:br w:type="page"/>
      </w:r>
      <w:r w:rsidR="00F04F44" w:rsidRPr="006C0688">
        <w:rPr>
          <w:b/>
          <w:lang w:bidi="en-US"/>
        </w:rPr>
        <w:lastRenderedPageBreak/>
        <w:t>COPYRIGHT NOTICE</w:t>
      </w:r>
    </w:p>
    <w:p w:rsidR="00F04F44" w:rsidRPr="006C0688" w:rsidRDefault="00F04F44" w:rsidP="00F04F44">
      <w:pPr>
        <w:pStyle w:val="BodyText"/>
        <w:jc w:val="both"/>
        <w:rPr>
          <w:rFonts w:ascii="Arial" w:hAnsi="Arial" w:cs="Arial"/>
        </w:rPr>
      </w:pPr>
      <w:r w:rsidRPr="006C0688">
        <w:rPr>
          <w:rFonts w:ascii="Arial" w:hAnsi="Arial" w:cs="Arial"/>
        </w:rPr>
        <w:t>© 2016 Intellect Design Arena. All rights reserved.</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This Intellect-branded software and its corresponding documentation are the exclusive property of Intellect Design Arena and are protected under the various copyright laws around the world and by various other intellectual property laws. The use of this software and/or its documentation and any copying thereof by end users is subject to the terms of a license agreement with Intellect Design Arena. The wrongful use or copying of this software and/or documentation subjects infringers to both criminal and civil liabilities.</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The trademarks are owned by Intellect Design Arena Pvt Ltd, protected internationally and used by Intellect Design Arena pursuant to an exclusive license. All other trademarks, service marks, and trade names referenced herein are the property of their respective owners.</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Any use, copying, reproduction, alteration, transmission, or translation of these materials, in whole or in part, in any form or by any means, is strictly prohibited without the prior written permission of Intellect Design Arena Pvt Ltd. If this material is provided with software licensed by Intellect Design Arena, the information herein is provided subject to the terms of the warranty provided with the product license. If this material is not provided with licensed software, the information herein is provided ‘as is’ without warranty of any kind. In either Case, there are no other warranties, either express or implied, including, but not to the implied warranties of merchantability, fitness for a particular purpose, non-infringement, or quality. In no event shall Intellect Design Arena or any of its affiliates be liable for any direct or indirect, special, incidental, consequential, punitive, or exemplary damages arising out of the use or inability to use the materials and/or information contained herein. Some jurisdictions do not allow the exclusion of implied warranties, so the above exclusion may not apply to you.</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Intellect Design Arena takes reasonable measures to ensure the quality of the data and other information produced herein. Although Intellect uses its best endeavors to ensure accuracy of the contents, Intellect assumes no responsibility for any inadvertent error or omission that may appear in this document. Information may be changed or updated without notice. Intellect Design Arena has no obligation to update these materials based on changes to its products or services or those of third parties. Intellect Design Arena may also make improvements or changes to the products or services described in this information at any time without notice.</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Intellect Design Arena frequently releases new versions and updates to its software, and therefore images shown in this document may be slightly different from what you see on your screen.</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As with any security product, Intellect Design Arena highly recommends the back up of data as well as passwords on a regular basis. Intellect Design Arena is not responsible for the loss of passwords or data that cannot be retrieved based upon a user’s failure to adhere to stringent backup and safekeeping conventions.</w:t>
      </w:r>
    </w:p>
    <w:p w:rsidR="008749B8" w:rsidRPr="006C0688" w:rsidRDefault="008749B8" w:rsidP="00F04F44">
      <w:pPr>
        <w:rPr>
          <w:rFonts w:cs="Arial"/>
        </w:rPr>
        <w:sectPr w:rsidR="008749B8" w:rsidRPr="006C0688" w:rsidSect="0063002E">
          <w:headerReference w:type="default" r:id="rId9"/>
          <w:footerReference w:type="default" r:id="rId10"/>
          <w:footerReference w:type="first" r:id="rId11"/>
          <w:pgSz w:w="12240" w:h="15840" w:code="1"/>
          <w:pgMar w:top="360" w:right="1440" w:bottom="1170" w:left="1440" w:header="427" w:footer="432" w:gutter="0"/>
          <w:pgNumType w:start="1"/>
          <w:cols w:space="720"/>
          <w:docGrid w:linePitch="326"/>
        </w:sectPr>
      </w:pPr>
    </w:p>
    <w:p w:rsidR="00892AD1" w:rsidRPr="006C0688" w:rsidRDefault="00E11ABE" w:rsidP="00800792">
      <w:pPr>
        <w:jc w:val="both"/>
        <w:rPr>
          <w:b/>
          <w:color w:val="548DD4" w:themeColor="text2" w:themeTint="99"/>
          <w:sz w:val="36"/>
          <w:szCs w:val="36"/>
        </w:rPr>
      </w:pPr>
      <w:bookmarkStart w:id="74" w:name="_Toc444095666"/>
      <w:bookmarkStart w:id="75" w:name="_Toc444095967"/>
      <w:bookmarkStart w:id="76" w:name="_Toc444096078"/>
      <w:bookmarkStart w:id="77" w:name="_Toc444096184"/>
      <w:bookmarkStart w:id="78" w:name="_Toc444097363"/>
      <w:bookmarkStart w:id="79" w:name="_Toc444526348"/>
      <w:bookmarkStart w:id="80" w:name="_Toc444526404"/>
      <w:bookmarkStart w:id="81" w:name="_Toc445989629"/>
      <w:bookmarkStart w:id="82" w:name="_Toc447034584"/>
      <w:bookmarkStart w:id="83" w:name="_Toc447042021"/>
      <w:bookmarkStart w:id="84" w:name="_Toc449341945"/>
      <w:bookmarkStart w:id="85" w:name="_Toc450135182"/>
      <w:bookmarkStart w:id="86" w:name="_Toc451898067"/>
      <w:bookmarkStart w:id="87" w:name="_Toc451937991"/>
      <w:bookmarkStart w:id="88" w:name="_Toc452481444"/>
      <w:bookmarkStart w:id="89" w:name="_Toc453774824"/>
      <w:bookmarkStart w:id="90" w:name="_Toc453775494"/>
      <w:bookmarkStart w:id="91" w:name="_Toc453775667"/>
      <w:bookmarkStart w:id="92" w:name="_Toc453776050"/>
      <w:bookmarkStart w:id="93" w:name="_Toc453843392"/>
      <w:bookmarkStart w:id="94" w:name="_Toc453850856"/>
      <w:bookmarkStart w:id="95" w:name="_Toc454190449"/>
      <w:r w:rsidRPr="006C0688">
        <w:rPr>
          <w:b/>
          <w:color w:val="548DD4" w:themeColor="text2" w:themeTint="99"/>
          <w:sz w:val="36"/>
          <w:szCs w:val="36"/>
        </w:rPr>
        <w:lastRenderedPageBreak/>
        <w:t>Revision History</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tbl>
      <w:tblPr>
        <w:tblW w:w="4971" w:type="pct"/>
        <w:jc w:val="center"/>
        <w:tblInd w:w="2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14" w:type="dxa"/>
          <w:left w:w="58" w:type="dxa"/>
          <w:bottom w:w="14" w:type="dxa"/>
          <w:right w:w="58" w:type="dxa"/>
        </w:tblCellMar>
        <w:tblLook w:val="0000" w:firstRow="0" w:lastRow="0" w:firstColumn="0" w:lastColumn="0" w:noHBand="0" w:noVBand="0"/>
      </w:tblPr>
      <w:tblGrid>
        <w:gridCol w:w="850"/>
        <w:gridCol w:w="1084"/>
        <w:gridCol w:w="1551"/>
        <w:gridCol w:w="1146"/>
        <w:gridCol w:w="1010"/>
        <w:gridCol w:w="2517"/>
        <w:gridCol w:w="1263"/>
      </w:tblGrid>
      <w:tr w:rsidR="003C1EC0" w:rsidRPr="006C0688" w:rsidTr="00C03271">
        <w:trPr>
          <w:jc w:val="center"/>
        </w:trPr>
        <w:tc>
          <w:tcPr>
            <w:tcW w:w="362"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Version No.</w:t>
            </w:r>
          </w:p>
        </w:tc>
        <w:tc>
          <w:tcPr>
            <w:tcW w:w="575"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Change Reference No.</w:t>
            </w:r>
          </w:p>
        </w:tc>
        <w:tc>
          <w:tcPr>
            <w:tcW w:w="841"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Author</w:t>
            </w:r>
          </w:p>
        </w:tc>
        <w:tc>
          <w:tcPr>
            <w:tcW w:w="626"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Published Date</w:t>
            </w:r>
          </w:p>
        </w:tc>
        <w:tc>
          <w:tcPr>
            <w:tcW w:w="554"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Sections Changed</w:t>
            </w:r>
          </w:p>
        </w:tc>
        <w:tc>
          <w:tcPr>
            <w:tcW w:w="1354"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Description of changes</w:t>
            </w:r>
          </w:p>
        </w:tc>
        <w:tc>
          <w:tcPr>
            <w:tcW w:w="688" w:type="pct"/>
            <w:shd w:val="clear" w:color="auto" w:fill="D9D9D9"/>
          </w:tcPr>
          <w:p w:rsidR="004D05DA" w:rsidRPr="006C0688" w:rsidRDefault="004D05DA" w:rsidP="007A2176">
            <w:pPr>
              <w:snapToGrid w:val="0"/>
              <w:jc w:val="center"/>
              <w:rPr>
                <w:rFonts w:cs="Arial"/>
                <w:b/>
                <w:bCs/>
                <w:color w:val="17365D"/>
                <w:szCs w:val="20"/>
              </w:rPr>
            </w:pPr>
          </w:p>
          <w:p w:rsidR="003C1EC0" w:rsidRPr="006C0688" w:rsidRDefault="003C1EC0" w:rsidP="007A2176">
            <w:pPr>
              <w:snapToGrid w:val="0"/>
              <w:jc w:val="center"/>
              <w:rPr>
                <w:rFonts w:cs="Arial"/>
                <w:b/>
                <w:bCs/>
                <w:color w:val="17365D"/>
                <w:szCs w:val="20"/>
              </w:rPr>
            </w:pPr>
            <w:r w:rsidRPr="006C0688">
              <w:rPr>
                <w:rFonts w:cs="Arial"/>
                <w:b/>
                <w:bCs/>
                <w:color w:val="17365D"/>
                <w:szCs w:val="20"/>
              </w:rPr>
              <w:t>Reviewed By</w:t>
            </w:r>
          </w:p>
        </w:tc>
      </w:tr>
      <w:tr w:rsidR="003C1EC0" w:rsidRPr="006C0688" w:rsidTr="00682EC9">
        <w:trPr>
          <w:jc w:val="center"/>
        </w:trPr>
        <w:tc>
          <w:tcPr>
            <w:tcW w:w="362" w:type="pct"/>
            <w:vAlign w:val="center"/>
          </w:tcPr>
          <w:p w:rsidR="003C1EC0" w:rsidRPr="006C0688" w:rsidRDefault="003C1EC0" w:rsidP="00AD473A">
            <w:pPr>
              <w:snapToGrid w:val="0"/>
              <w:jc w:val="center"/>
              <w:rPr>
                <w:rFonts w:cs="Arial"/>
                <w:szCs w:val="20"/>
              </w:rPr>
            </w:pPr>
            <w:r w:rsidRPr="006C0688">
              <w:rPr>
                <w:rFonts w:cs="Arial"/>
                <w:szCs w:val="20"/>
              </w:rPr>
              <w:t>1.0</w:t>
            </w:r>
          </w:p>
        </w:tc>
        <w:tc>
          <w:tcPr>
            <w:tcW w:w="575" w:type="pct"/>
            <w:vAlign w:val="center"/>
          </w:tcPr>
          <w:p w:rsidR="003C1EC0" w:rsidRPr="006C0688" w:rsidRDefault="003C1EC0" w:rsidP="00AD473A">
            <w:pPr>
              <w:snapToGrid w:val="0"/>
              <w:jc w:val="center"/>
              <w:rPr>
                <w:rFonts w:cs="Arial"/>
                <w:szCs w:val="20"/>
              </w:rPr>
            </w:pPr>
            <w:r w:rsidRPr="006C0688">
              <w:rPr>
                <w:rFonts w:cs="Arial"/>
                <w:szCs w:val="20"/>
              </w:rPr>
              <w:t>NA</w:t>
            </w:r>
          </w:p>
        </w:tc>
        <w:tc>
          <w:tcPr>
            <w:tcW w:w="841" w:type="pct"/>
            <w:vAlign w:val="center"/>
          </w:tcPr>
          <w:p w:rsidR="003C1EC0" w:rsidRPr="006C0688" w:rsidRDefault="00AD473A" w:rsidP="00AD473A">
            <w:pPr>
              <w:snapToGrid w:val="0"/>
              <w:jc w:val="center"/>
              <w:rPr>
                <w:rFonts w:cs="Arial"/>
                <w:szCs w:val="20"/>
              </w:rPr>
            </w:pPr>
            <w:r w:rsidRPr="006C0688">
              <w:rPr>
                <w:rFonts w:cs="Arial"/>
                <w:szCs w:val="20"/>
              </w:rPr>
              <w:t>B. Swathi Kumari</w:t>
            </w:r>
          </w:p>
        </w:tc>
        <w:tc>
          <w:tcPr>
            <w:tcW w:w="626" w:type="pct"/>
          </w:tcPr>
          <w:p w:rsidR="003C1EC0" w:rsidRPr="006C0688" w:rsidRDefault="007C4198" w:rsidP="006F394F">
            <w:pPr>
              <w:snapToGrid w:val="0"/>
              <w:rPr>
                <w:rFonts w:cs="Arial"/>
                <w:szCs w:val="20"/>
              </w:rPr>
            </w:pPr>
            <w:r>
              <w:rPr>
                <w:rFonts w:cs="Arial"/>
                <w:szCs w:val="20"/>
              </w:rPr>
              <w:t>May 12</w:t>
            </w:r>
            <w:r w:rsidRPr="007C4198">
              <w:rPr>
                <w:rFonts w:cs="Arial"/>
                <w:szCs w:val="20"/>
                <w:vertAlign w:val="superscript"/>
              </w:rPr>
              <w:t>th</w:t>
            </w:r>
            <w:r>
              <w:rPr>
                <w:rFonts w:cs="Arial"/>
                <w:szCs w:val="20"/>
              </w:rPr>
              <w:t xml:space="preserve"> 2017</w:t>
            </w:r>
            <w:r w:rsidR="005D5A90" w:rsidRPr="006C0688">
              <w:rPr>
                <w:rFonts w:cs="Arial"/>
                <w:szCs w:val="20"/>
              </w:rPr>
              <w:t xml:space="preserve"> </w:t>
            </w:r>
          </w:p>
        </w:tc>
        <w:tc>
          <w:tcPr>
            <w:tcW w:w="554" w:type="pct"/>
            <w:vAlign w:val="center"/>
          </w:tcPr>
          <w:p w:rsidR="003C1EC0" w:rsidRPr="006C0688" w:rsidRDefault="00676D6D" w:rsidP="00682EC9">
            <w:pPr>
              <w:snapToGrid w:val="0"/>
              <w:jc w:val="center"/>
              <w:rPr>
                <w:rFonts w:cs="Arial"/>
                <w:szCs w:val="20"/>
              </w:rPr>
            </w:pPr>
            <w:r>
              <w:rPr>
                <w:rFonts w:cs="Arial"/>
                <w:szCs w:val="20"/>
              </w:rPr>
              <w:t>NA</w:t>
            </w:r>
          </w:p>
        </w:tc>
        <w:tc>
          <w:tcPr>
            <w:tcW w:w="1354" w:type="pct"/>
            <w:vAlign w:val="center"/>
          </w:tcPr>
          <w:p w:rsidR="003C1EC0" w:rsidRPr="006C0688" w:rsidRDefault="001D63EC" w:rsidP="009D7BE3">
            <w:pPr>
              <w:snapToGrid w:val="0"/>
              <w:jc w:val="center"/>
              <w:rPr>
                <w:rFonts w:cs="Arial"/>
                <w:szCs w:val="20"/>
              </w:rPr>
            </w:pPr>
            <w:r w:rsidRPr="006C0688">
              <w:rPr>
                <w:rFonts w:cs="Arial"/>
                <w:szCs w:val="20"/>
              </w:rPr>
              <w:t>New Document</w:t>
            </w:r>
          </w:p>
        </w:tc>
        <w:tc>
          <w:tcPr>
            <w:tcW w:w="688" w:type="pct"/>
            <w:vAlign w:val="center"/>
          </w:tcPr>
          <w:p w:rsidR="003C1EC0" w:rsidRPr="006C0688" w:rsidRDefault="003C1EC0" w:rsidP="00CE1DA6">
            <w:pPr>
              <w:snapToGrid w:val="0"/>
              <w:jc w:val="center"/>
              <w:rPr>
                <w:rFonts w:cs="Arial"/>
                <w:szCs w:val="20"/>
              </w:rPr>
            </w:pPr>
          </w:p>
        </w:tc>
      </w:tr>
    </w:tbl>
    <w:p w:rsidR="00790C53" w:rsidRPr="006C0688" w:rsidRDefault="00790C53">
      <w:pPr>
        <w:pStyle w:val="TOC2"/>
        <w:tabs>
          <w:tab w:val="left" w:pos="600"/>
          <w:tab w:val="right" w:leader="dot" w:pos="9350"/>
        </w:tabs>
        <w:rPr>
          <w:rFonts w:cs="Arial"/>
          <w:b/>
          <w:color w:val="365F87"/>
          <w:sz w:val="32"/>
          <w:szCs w:val="32"/>
        </w:rPr>
        <w:sectPr w:rsidR="00790C53" w:rsidRPr="006C0688" w:rsidSect="00AE4B87">
          <w:headerReference w:type="even" r:id="rId12"/>
          <w:headerReference w:type="default" r:id="rId13"/>
          <w:footerReference w:type="even" r:id="rId14"/>
          <w:footerReference w:type="default" r:id="rId15"/>
          <w:headerReference w:type="first" r:id="rId16"/>
          <w:footerReference w:type="first" r:id="rId17"/>
          <w:pgSz w:w="12240" w:h="15840" w:code="1"/>
          <w:pgMar w:top="1293" w:right="1440" w:bottom="1350" w:left="1440" w:header="142" w:footer="432" w:gutter="0"/>
          <w:pgNumType w:start="3"/>
          <w:cols w:space="720"/>
          <w:docGrid w:linePitch="360"/>
        </w:sectPr>
      </w:pPr>
      <w:bookmarkStart w:id="96" w:name="_Toc444096079"/>
      <w:bookmarkStart w:id="97" w:name="_Toc444096185"/>
      <w:bookmarkStart w:id="98" w:name="_Toc444097364"/>
      <w:bookmarkStart w:id="99" w:name="_Toc444526349"/>
      <w:bookmarkStart w:id="100" w:name="_Toc444526405"/>
      <w:bookmarkStart w:id="101" w:name="_Toc445989630"/>
      <w:bookmarkStart w:id="102" w:name="_Toc447034585"/>
      <w:bookmarkStart w:id="103" w:name="_Toc447042022"/>
      <w:bookmarkStart w:id="104" w:name="_Toc449341946"/>
      <w:bookmarkStart w:id="105" w:name="_Toc450135183"/>
    </w:p>
    <w:p w:rsidR="00800792" w:rsidRPr="006C0688" w:rsidRDefault="004842DF" w:rsidP="005066E9">
      <w:pPr>
        <w:pStyle w:val="TOC2"/>
        <w:tabs>
          <w:tab w:val="left" w:pos="600"/>
          <w:tab w:val="right" w:leader="dot" w:pos="9350"/>
        </w:tabs>
        <w:ind w:left="0"/>
        <w:rPr>
          <w:rFonts w:cs="Arial"/>
          <w:b/>
          <w:color w:val="365F87"/>
          <w:sz w:val="32"/>
          <w:szCs w:val="32"/>
        </w:rPr>
      </w:pPr>
      <w:r w:rsidRPr="006C0688">
        <w:rPr>
          <w:rFonts w:cs="Arial"/>
          <w:b/>
          <w:color w:val="365F87"/>
          <w:sz w:val="32"/>
          <w:szCs w:val="32"/>
        </w:rPr>
        <w:lastRenderedPageBreak/>
        <w:t>Table of Contents</w:t>
      </w:r>
      <w:bookmarkEnd w:id="96"/>
      <w:bookmarkEnd w:id="97"/>
      <w:bookmarkEnd w:id="98"/>
      <w:bookmarkEnd w:id="99"/>
      <w:bookmarkEnd w:id="100"/>
      <w:bookmarkEnd w:id="101"/>
      <w:bookmarkEnd w:id="102"/>
      <w:bookmarkEnd w:id="103"/>
      <w:bookmarkEnd w:id="104"/>
      <w:bookmarkEnd w:id="105"/>
    </w:p>
    <w:p w:rsidR="00B33D61" w:rsidRDefault="000F263D">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r w:rsidRPr="006C0688">
        <w:rPr>
          <w:rFonts w:cs="Arial"/>
          <w:color w:val="365F87"/>
          <w:sz w:val="32"/>
          <w:szCs w:val="32"/>
        </w:rPr>
        <w:fldChar w:fldCharType="begin"/>
      </w:r>
      <w:r w:rsidR="004842DF" w:rsidRPr="006C0688">
        <w:rPr>
          <w:rFonts w:cs="Arial"/>
          <w:color w:val="365F87"/>
          <w:sz w:val="32"/>
          <w:szCs w:val="32"/>
        </w:rPr>
        <w:instrText xml:space="preserve"> TOC \o "1-4" \h \z \u </w:instrText>
      </w:r>
      <w:r w:rsidRPr="006C0688">
        <w:rPr>
          <w:rFonts w:cs="Arial"/>
          <w:color w:val="365F87"/>
          <w:sz w:val="32"/>
          <w:szCs w:val="32"/>
        </w:rPr>
        <w:fldChar w:fldCharType="separate"/>
      </w:r>
      <w:hyperlink w:anchor="_Toc482640672" w:history="1">
        <w:r w:rsidR="00B33D61" w:rsidRPr="007B585B">
          <w:rPr>
            <w:rStyle w:val="Hyperlink"/>
            <w:noProof/>
          </w:rPr>
          <w:t>1.</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Introduction</w:t>
        </w:r>
        <w:r w:rsidR="00B33D61">
          <w:rPr>
            <w:noProof/>
            <w:webHidden/>
          </w:rPr>
          <w:tab/>
        </w:r>
        <w:r w:rsidR="00B33D61">
          <w:rPr>
            <w:noProof/>
            <w:webHidden/>
          </w:rPr>
          <w:fldChar w:fldCharType="begin"/>
        </w:r>
        <w:r w:rsidR="00B33D61">
          <w:rPr>
            <w:noProof/>
            <w:webHidden/>
          </w:rPr>
          <w:instrText xml:space="preserve"> PAGEREF _Toc482640672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3" w:history="1">
        <w:r w:rsidR="00B33D61" w:rsidRPr="007B585B">
          <w:rPr>
            <w:rStyle w:val="Hyperlink"/>
            <w:noProof/>
          </w:rPr>
          <w:t>1.1</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Purpose</w:t>
        </w:r>
        <w:r w:rsidR="00B33D61">
          <w:rPr>
            <w:noProof/>
            <w:webHidden/>
          </w:rPr>
          <w:tab/>
        </w:r>
        <w:r w:rsidR="00B33D61">
          <w:rPr>
            <w:noProof/>
            <w:webHidden/>
          </w:rPr>
          <w:fldChar w:fldCharType="begin"/>
        </w:r>
        <w:r w:rsidR="00B33D61">
          <w:rPr>
            <w:noProof/>
            <w:webHidden/>
          </w:rPr>
          <w:instrText xml:space="preserve"> PAGEREF _Toc482640673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4" w:history="1">
        <w:r w:rsidR="00B33D61" w:rsidRPr="007B585B">
          <w:rPr>
            <w:rStyle w:val="Hyperlink"/>
            <w:noProof/>
          </w:rPr>
          <w:t>1.2</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Scope</w:t>
        </w:r>
        <w:r w:rsidR="00B33D61">
          <w:rPr>
            <w:noProof/>
            <w:webHidden/>
          </w:rPr>
          <w:tab/>
        </w:r>
        <w:r w:rsidR="00B33D61">
          <w:rPr>
            <w:noProof/>
            <w:webHidden/>
          </w:rPr>
          <w:fldChar w:fldCharType="begin"/>
        </w:r>
        <w:r w:rsidR="00B33D61">
          <w:rPr>
            <w:noProof/>
            <w:webHidden/>
          </w:rPr>
          <w:instrText xml:space="preserve"> PAGEREF _Toc482640674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5" w:history="1">
        <w:r w:rsidR="00B33D61" w:rsidRPr="007B585B">
          <w:rPr>
            <w:rStyle w:val="Hyperlink"/>
            <w:noProof/>
          </w:rPr>
          <w:t>1.3</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Acronyms and Abbreviations</w:t>
        </w:r>
        <w:r w:rsidR="00B33D61">
          <w:rPr>
            <w:noProof/>
            <w:webHidden/>
          </w:rPr>
          <w:tab/>
        </w:r>
        <w:r w:rsidR="00B33D61">
          <w:rPr>
            <w:noProof/>
            <w:webHidden/>
          </w:rPr>
          <w:fldChar w:fldCharType="begin"/>
        </w:r>
        <w:r w:rsidR="00B33D61">
          <w:rPr>
            <w:noProof/>
            <w:webHidden/>
          </w:rPr>
          <w:instrText xml:space="preserve"> PAGEREF _Toc482640675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6" w:history="1">
        <w:r w:rsidR="00B33D61" w:rsidRPr="007B585B">
          <w:rPr>
            <w:rStyle w:val="Hyperlink"/>
            <w:noProof/>
          </w:rPr>
          <w:t>1.4</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Function of Buttons</w:t>
        </w:r>
        <w:r w:rsidR="00B33D61">
          <w:rPr>
            <w:noProof/>
            <w:webHidden/>
          </w:rPr>
          <w:tab/>
        </w:r>
        <w:r w:rsidR="00B33D61">
          <w:rPr>
            <w:noProof/>
            <w:webHidden/>
          </w:rPr>
          <w:fldChar w:fldCharType="begin"/>
        </w:r>
        <w:r w:rsidR="00B33D61">
          <w:rPr>
            <w:noProof/>
            <w:webHidden/>
          </w:rPr>
          <w:instrText xml:space="preserve"> PAGEREF _Toc482640676 \h </w:instrText>
        </w:r>
        <w:r w:rsidR="00B33D61">
          <w:rPr>
            <w:noProof/>
            <w:webHidden/>
          </w:rPr>
        </w:r>
        <w:r w:rsidR="00B33D61">
          <w:rPr>
            <w:noProof/>
            <w:webHidden/>
          </w:rPr>
          <w:fldChar w:fldCharType="separate"/>
        </w:r>
        <w:r w:rsidR="006C3FBC">
          <w:rPr>
            <w:noProof/>
            <w:webHidden/>
          </w:rPr>
          <w:t>5</w:t>
        </w:r>
        <w:r w:rsidR="00B33D61">
          <w:rPr>
            <w:noProof/>
            <w:webHidden/>
          </w:rPr>
          <w:fldChar w:fldCharType="end"/>
        </w:r>
      </w:hyperlink>
    </w:p>
    <w:p w:rsidR="00B33D61" w:rsidRDefault="009953D7">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77" w:history="1">
        <w:r w:rsidR="00B33D61" w:rsidRPr="007B585B">
          <w:rPr>
            <w:rStyle w:val="Hyperlink"/>
            <w:noProof/>
          </w:rPr>
          <w:t>2.</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Log-In Procedure/Screen</w:t>
        </w:r>
        <w:r w:rsidR="00B33D61">
          <w:rPr>
            <w:noProof/>
            <w:webHidden/>
          </w:rPr>
          <w:tab/>
        </w:r>
        <w:r w:rsidR="00B33D61">
          <w:rPr>
            <w:noProof/>
            <w:webHidden/>
          </w:rPr>
          <w:fldChar w:fldCharType="begin"/>
        </w:r>
        <w:r w:rsidR="00B33D61">
          <w:rPr>
            <w:noProof/>
            <w:webHidden/>
          </w:rPr>
          <w:instrText xml:space="preserve"> PAGEREF _Toc482640677 \h </w:instrText>
        </w:r>
        <w:r w:rsidR="00B33D61">
          <w:rPr>
            <w:noProof/>
            <w:webHidden/>
          </w:rPr>
        </w:r>
        <w:r w:rsidR="00B33D61">
          <w:rPr>
            <w:noProof/>
            <w:webHidden/>
          </w:rPr>
          <w:fldChar w:fldCharType="separate"/>
        </w:r>
        <w:r w:rsidR="006C3FBC">
          <w:rPr>
            <w:noProof/>
            <w:webHidden/>
          </w:rPr>
          <w:t>6</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9" w:history="1">
        <w:r w:rsidR="00B33D61" w:rsidRPr="007B585B">
          <w:rPr>
            <w:rStyle w:val="Hyperlink"/>
            <w:noProof/>
          </w:rPr>
          <w:t>2.1</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Step to access Fabric Platform application</w:t>
        </w:r>
        <w:r w:rsidR="00B33D61">
          <w:rPr>
            <w:noProof/>
            <w:webHidden/>
          </w:rPr>
          <w:tab/>
        </w:r>
        <w:r w:rsidR="00B33D61">
          <w:rPr>
            <w:noProof/>
            <w:webHidden/>
          </w:rPr>
          <w:fldChar w:fldCharType="begin"/>
        </w:r>
        <w:r w:rsidR="00B33D61">
          <w:rPr>
            <w:noProof/>
            <w:webHidden/>
          </w:rPr>
          <w:instrText xml:space="preserve"> PAGEREF _Toc482640679 \h </w:instrText>
        </w:r>
        <w:r w:rsidR="00B33D61">
          <w:rPr>
            <w:noProof/>
            <w:webHidden/>
          </w:rPr>
        </w:r>
        <w:r w:rsidR="00B33D61">
          <w:rPr>
            <w:noProof/>
            <w:webHidden/>
          </w:rPr>
          <w:fldChar w:fldCharType="separate"/>
        </w:r>
        <w:r w:rsidR="006C3FBC">
          <w:rPr>
            <w:noProof/>
            <w:webHidden/>
          </w:rPr>
          <w:t>6</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80" w:history="1">
        <w:r w:rsidR="00B33D61" w:rsidRPr="007B585B">
          <w:rPr>
            <w:rStyle w:val="Hyperlink"/>
            <w:noProof/>
          </w:rPr>
          <w:t>2.2</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Reset password</w:t>
        </w:r>
        <w:r w:rsidR="00B33D61">
          <w:rPr>
            <w:noProof/>
            <w:webHidden/>
          </w:rPr>
          <w:tab/>
        </w:r>
        <w:r w:rsidR="00B33D61">
          <w:rPr>
            <w:noProof/>
            <w:webHidden/>
          </w:rPr>
          <w:fldChar w:fldCharType="begin"/>
        </w:r>
        <w:r w:rsidR="00B33D61">
          <w:rPr>
            <w:noProof/>
            <w:webHidden/>
          </w:rPr>
          <w:instrText xml:space="preserve"> PAGEREF _Toc482640680 \h </w:instrText>
        </w:r>
        <w:r w:rsidR="00B33D61">
          <w:rPr>
            <w:noProof/>
            <w:webHidden/>
          </w:rPr>
        </w:r>
        <w:r w:rsidR="00B33D61">
          <w:rPr>
            <w:noProof/>
            <w:webHidden/>
          </w:rPr>
          <w:fldChar w:fldCharType="separate"/>
        </w:r>
        <w:r w:rsidR="006C3FBC">
          <w:rPr>
            <w:noProof/>
            <w:webHidden/>
          </w:rPr>
          <w:t>6</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81" w:history="1">
        <w:r w:rsidR="00B33D61" w:rsidRPr="007B585B">
          <w:rPr>
            <w:rStyle w:val="Hyperlink"/>
            <w:noProof/>
          </w:rPr>
          <w:t>2.3</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Sign Up</w:t>
        </w:r>
        <w:r w:rsidR="00B33D61">
          <w:rPr>
            <w:noProof/>
            <w:webHidden/>
          </w:rPr>
          <w:tab/>
        </w:r>
        <w:r w:rsidR="00B33D61">
          <w:rPr>
            <w:noProof/>
            <w:webHidden/>
          </w:rPr>
          <w:fldChar w:fldCharType="begin"/>
        </w:r>
        <w:r w:rsidR="00B33D61">
          <w:rPr>
            <w:noProof/>
            <w:webHidden/>
          </w:rPr>
          <w:instrText xml:space="preserve"> PAGEREF _Toc482640681 \h </w:instrText>
        </w:r>
        <w:r w:rsidR="00B33D61">
          <w:rPr>
            <w:noProof/>
            <w:webHidden/>
          </w:rPr>
        </w:r>
        <w:r w:rsidR="00B33D61">
          <w:rPr>
            <w:noProof/>
            <w:webHidden/>
          </w:rPr>
          <w:fldChar w:fldCharType="separate"/>
        </w:r>
        <w:r w:rsidR="006C3FBC">
          <w:rPr>
            <w:noProof/>
            <w:webHidden/>
          </w:rPr>
          <w:t>7</w:t>
        </w:r>
        <w:r w:rsidR="00B33D61">
          <w:rPr>
            <w:noProof/>
            <w:webHidden/>
          </w:rPr>
          <w:fldChar w:fldCharType="end"/>
        </w:r>
      </w:hyperlink>
    </w:p>
    <w:p w:rsidR="00B33D61" w:rsidRDefault="009953D7">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2" w:history="1">
        <w:r w:rsidR="00B33D61" w:rsidRPr="007B585B">
          <w:rPr>
            <w:rStyle w:val="Hyperlink"/>
            <w:noProof/>
          </w:rPr>
          <w:t>3.</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App (Dashboard)</w:t>
        </w:r>
        <w:r w:rsidR="00B33D61">
          <w:rPr>
            <w:noProof/>
            <w:webHidden/>
          </w:rPr>
          <w:tab/>
        </w:r>
        <w:r w:rsidR="00B33D61">
          <w:rPr>
            <w:noProof/>
            <w:webHidden/>
          </w:rPr>
          <w:fldChar w:fldCharType="begin"/>
        </w:r>
        <w:r w:rsidR="00B33D61">
          <w:rPr>
            <w:noProof/>
            <w:webHidden/>
          </w:rPr>
          <w:instrText xml:space="preserve"> PAGEREF _Toc482640682 \h </w:instrText>
        </w:r>
        <w:r w:rsidR="00B33D61">
          <w:rPr>
            <w:noProof/>
            <w:webHidden/>
          </w:rPr>
        </w:r>
        <w:r w:rsidR="00B33D61">
          <w:rPr>
            <w:noProof/>
            <w:webHidden/>
          </w:rPr>
          <w:fldChar w:fldCharType="separate"/>
        </w:r>
        <w:r w:rsidR="006C3FBC">
          <w:rPr>
            <w:noProof/>
            <w:webHidden/>
          </w:rPr>
          <w:t>11</w:t>
        </w:r>
        <w:r w:rsidR="00B33D61">
          <w:rPr>
            <w:noProof/>
            <w:webHidden/>
          </w:rPr>
          <w:fldChar w:fldCharType="end"/>
        </w:r>
      </w:hyperlink>
    </w:p>
    <w:p w:rsidR="00B33D61" w:rsidRDefault="009953D7">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85" w:history="1">
        <w:r w:rsidR="00B33D61" w:rsidRPr="007B585B">
          <w:rPr>
            <w:rStyle w:val="Hyperlink"/>
            <w:noProof/>
          </w:rPr>
          <w:t>4.1</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App Administration</w:t>
        </w:r>
        <w:r w:rsidR="00B33D61">
          <w:rPr>
            <w:noProof/>
            <w:webHidden/>
          </w:rPr>
          <w:tab/>
        </w:r>
        <w:r w:rsidR="00B33D61">
          <w:rPr>
            <w:noProof/>
            <w:webHidden/>
          </w:rPr>
          <w:fldChar w:fldCharType="begin"/>
        </w:r>
        <w:r w:rsidR="00B33D61">
          <w:rPr>
            <w:noProof/>
            <w:webHidden/>
          </w:rPr>
          <w:instrText xml:space="preserve"> PAGEREF _Toc482640685 \h </w:instrText>
        </w:r>
        <w:r w:rsidR="00B33D61">
          <w:rPr>
            <w:noProof/>
            <w:webHidden/>
          </w:rPr>
        </w:r>
        <w:r w:rsidR="00B33D61">
          <w:rPr>
            <w:noProof/>
            <w:webHidden/>
          </w:rPr>
          <w:fldChar w:fldCharType="separate"/>
        </w:r>
        <w:r w:rsidR="006C3FBC">
          <w:rPr>
            <w:noProof/>
            <w:webHidden/>
          </w:rPr>
          <w:t>11</w:t>
        </w:r>
        <w:r w:rsidR="00B33D61">
          <w:rPr>
            <w:noProof/>
            <w:webHidden/>
          </w:rPr>
          <w:fldChar w:fldCharType="end"/>
        </w:r>
      </w:hyperlink>
    </w:p>
    <w:p w:rsidR="00B33D61" w:rsidRDefault="009953D7">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6" w:history="1">
        <w:r w:rsidR="00B33D61" w:rsidRPr="007B585B">
          <w:rPr>
            <w:rStyle w:val="Hyperlink"/>
            <w:noProof/>
          </w:rPr>
          <w:t>4.</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APIs (Dashboard)</w:t>
        </w:r>
        <w:r w:rsidR="00B33D61">
          <w:rPr>
            <w:noProof/>
            <w:webHidden/>
          </w:rPr>
          <w:tab/>
        </w:r>
        <w:r w:rsidR="00B33D61">
          <w:rPr>
            <w:noProof/>
            <w:webHidden/>
          </w:rPr>
          <w:fldChar w:fldCharType="begin"/>
        </w:r>
        <w:r w:rsidR="00B33D61">
          <w:rPr>
            <w:noProof/>
            <w:webHidden/>
          </w:rPr>
          <w:instrText xml:space="preserve"> PAGEREF _Toc482640686 \h </w:instrText>
        </w:r>
        <w:r w:rsidR="00B33D61">
          <w:rPr>
            <w:noProof/>
            <w:webHidden/>
          </w:rPr>
        </w:r>
        <w:r w:rsidR="00B33D61">
          <w:rPr>
            <w:noProof/>
            <w:webHidden/>
          </w:rPr>
          <w:fldChar w:fldCharType="separate"/>
        </w:r>
        <w:r w:rsidR="006C3FBC">
          <w:rPr>
            <w:noProof/>
            <w:webHidden/>
          </w:rPr>
          <w:t>18</w:t>
        </w:r>
        <w:r w:rsidR="00B33D61">
          <w:rPr>
            <w:noProof/>
            <w:webHidden/>
          </w:rPr>
          <w:fldChar w:fldCharType="end"/>
        </w:r>
      </w:hyperlink>
    </w:p>
    <w:p w:rsidR="00B33D61" w:rsidRDefault="009953D7">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8" w:history="1">
        <w:r w:rsidR="00B33D61" w:rsidRPr="007B585B">
          <w:rPr>
            <w:rStyle w:val="Hyperlink"/>
            <w:noProof/>
          </w:rPr>
          <w:t>5.</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System Admin</w:t>
        </w:r>
        <w:r w:rsidR="00B33D61">
          <w:rPr>
            <w:noProof/>
            <w:webHidden/>
          </w:rPr>
          <w:tab/>
        </w:r>
        <w:r w:rsidR="00B33D61">
          <w:rPr>
            <w:noProof/>
            <w:webHidden/>
          </w:rPr>
          <w:fldChar w:fldCharType="begin"/>
        </w:r>
        <w:r w:rsidR="00B33D61">
          <w:rPr>
            <w:noProof/>
            <w:webHidden/>
          </w:rPr>
          <w:instrText xml:space="preserve"> PAGEREF _Toc482640688 \h </w:instrText>
        </w:r>
        <w:r w:rsidR="00B33D61">
          <w:rPr>
            <w:noProof/>
            <w:webHidden/>
          </w:rPr>
        </w:r>
        <w:r w:rsidR="00B33D61">
          <w:rPr>
            <w:noProof/>
            <w:webHidden/>
          </w:rPr>
          <w:fldChar w:fldCharType="separate"/>
        </w:r>
        <w:r w:rsidR="006C3FBC">
          <w:rPr>
            <w:noProof/>
            <w:webHidden/>
          </w:rPr>
          <w:t>19</w:t>
        </w:r>
        <w:r w:rsidR="00B33D61">
          <w:rPr>
            <w:noProof/>
            <w:webHidden/>
          </w:rPr>
          <w:fldChar w:fldCharType="end"/>
        </w:r>
      </w:hyperlink>
    </w:p>
    <w:p w:rsidR="00B33D61" w:rsidRDefault="009953D7">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9" w:history="1">
        <w:r w:rsidR="00B33D61" w:rsidRPr="007B585B">
          <w:rPr>
            <w:rStyle w:val="Hyperlink"/>
            <w:noProof/>
          </w:rPr>
          <w:t>6.</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Tenant Admin</w:t>
        </w:r>
        <w:r w:rsidR="00B33D61">
          <w:rPr>
            <w:noProof/>
            <w:webHidden/>
          </w:rPr>
          <w:tab/>
        </w:r>
        <w:r w:rsidR="00B33D61">
          <w:rPr>
            <w:noProof/>
            <w:webHidden/>
          </w:rPr>
          <w:fldChar w:fldCharType="begin"/>
        </w:r>
        <w:r w:rsidR="00B33D61">
          <w:rPr>
            <w:noProof/>
            <w:webHidden/>
          </w:rPr>
          <w:instrText xml:space="preserve"> PAGEREF _Toc482640689 \h </w:instrText>
        </w:r>
        <w:r w:rsidR="00B33D61">
          <w:rPr>
            <w:noProof/>
            <w:webHidden/>
          </w:rPr>
        </w:r>
        <w:r w:rsidR="00B33D61">
          <w:rPr>
            <w:noProof/>
            <w:webHidden/>
          </w:rPr>
          <w:fldChar w:fldCharType="separate"/>
        </w:r>
        <w:r w:rsidR="006C3FBC">
          <w:rPr>
            <w:noProof/>
            <w:webHidden/>
          </w:rPr>
          <w:t>23</w:t>
        </w:r>
        <w:r w:rsidR="00B33D61">
          <w:rPr>
            <w:noProof/>
            <w:webHidden/>
          </w:rPr>
          <w:fldChar w:fldCharType="end"/>
        </w:r>
      </w:hyperlink>
    </w:p>
    <w:p w:rsidR="00B33D61" w:rsidRDefault="009953D7">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90" w:history="1">
        <w:r w:rsidR="00B33D61" w:rsidRPr="007B585B">
          <w:rPr>
            <w:rStyle w:val="Hyperlink"/>
            <w:noProof/>
          </w:rPr>
          <w:t>7.</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Account Management</w:t>
        </w:r>
        <w:r w:rsidR="00B33D61">
          <w:rPr>
            <w:noProof/>
            <w:webHidden/>
          </w:rPr>
          <w:tab/>
        </w:r>
        <w:r w:rsidR="00B33D61">
          <w:rPr>
            <w:noProof/>
            <w:webHidden/>
          </w:rPr>
          <w:fldChar w:fldCharType="begin"/>
        </w:r>
        <w:r w:rsidR="00B33D61">
          <w:rPr>
            <w:noProof/>
            <w:webHidden/>
          </w:rPr>
          <w:instrText xml:space="preserve"> PAGEREF _Toc482640690 \h </w:instrText>
        </w:r>
        <w:r w:rsidR="00B33D61">
          <w:rPr>
            <w:noProof/>
            <w:webHidden/>
          </w:rPr>
        </w:r>
        <w:r w:rsidR="00B33D61">
          <w:rPr>
            <w:noProof/>
            <w:webHidden/>
          </w:rPr>
          <w:fldChar w:fldCharType="separate"/>
        </w:r>
        <w:r w:rsidR="006C3FBC">
          <w:rPr>
            <w:noProof/>
            <w:webHidden/>
          </w:rPr>
          <w:t>25</w:t>
        </w:r>
        <w:r w:rsidR="00B33D61">
          <w:rPr>
            <w:noProof/>
            <w:webHidden/>
          </w:rPr>
          <w:fldChar w:fldCharType="end"/>
        </w:r>
      </w:hyperlink>
    </w:p>
    <w:p w:rsidR="00755DD4" w:rsidRPr="006C0688" w:rsidRDefault="000F263D" w:rsidP="00F25E7F">
      <w:pPr>
        <w:pStyle w:val="TOC2"/>
        <w:tabs>
          <w:tab w:val="left" w:pos="600"/>
          <w:tab w:val="right" w:leader="dot" w:pos="9350"/>
        </w:tabs>
        <w:rPr>
          <w:rFonts w:cs="Calibri"/>
        </w:rPr>
      </w:pPr>
      <w:r w:rsidRPr="006C0688">
        <w:rPr>
          <w:rFonts w:cs="Arial"/>
          <w:b/>
          <w:color w:val="365F87"/>
          <w:sz w:val="32"/>
          <w:szCs w:val="32"/>
        </w:rPr>
        <w:fldChar w:fldCharType="end"/>
      </w:r>
    </w:p>
    <w:p w:rsidR="00451C0C" w:rsidRPr="006C0688" w:rsidRDefault="00451C0C" w:rsidP="000837B6">
      <w:pPr>
        <w:pStyle w:val="Heading2"/>
        <w:sectPr w:rsidR="00451C0C" w:rsidRPr="006C0688" w:rsidSect="00AE4B87">
          <w:pgSz w:w="12240" w:h="15840" w:code="1"/>
          <w:pgMar w:top="1293" w:right="1440" w:bottom="1350" w:left="1440" w:header="142" w:footer="432" w:gutter="0"/>
          <w:pgNumType w:start="3"/>
          <w:cols w:space="720"/>
          <w:docGrid w:linePitch="360"/>
        </w:sectPr>
      </w:pPr>
      <w:bookmarkStart w:id="106" w:name="_Toc439763460"/>
      <w:bookmarkStart w:id="107" w:name="_Toc439766100"/>
      <w:bookmarkStart w:id="108" w:name="_Toc439766177"/>
      <w:bookmarkStart w:id="109" w:name="_Toc439766253"/>
      <w:bookmarkStart w:id="110" w:name="_Toc439766328"/>
      <w:bookmarkStart w:id="111" w:name="_Toc439766595"/>
      <w:bookmarkStart w:id="112" w:name="_Toc439766776"/>
      <w:bookmarkStart w:id="113" w:name="_Toc439766847"/>
      <w:bookmarkStart w:id="114" w:name="_Toc439766918"/>
      <w:bookmarkStart w:id="115" w:name="_Toc439766988"/>
      <w:bookmarkStart w:id="116" w:name="_Toc439773787"/>
      <w:bookmarkStart w:id="117" w:name="_Toc439774824"/>
      <w:bookmarkStart w:id="118" w:name="_Toc439775144"/>
      <w:bookmarkStart w:id="119" w:name="_Toc439775514"/>
      <w:bookmarkStart w:id="120" w:name="_Toc439688777"/>
      <w:bookmarkStart w:id="121" w:name="_Toc439690293"/>
      <w:bookmarkStart w:id="122" w:name="__RefHeading__47_1185724255"/>
      <w:bookmarkStart w:id="123" w:name="_Toc444095668"/>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B72A08" w:rsidRPr="006C0688" w:rsidRDefault="00CC546F" w:rsidP="000837B6">
      <w:pPr>
        <w:pStyle w:val="Heading2"/>
      </w:pPr>
      <w:bookmarkStart w:id="124" w:name="_Toc482640672"/>
      <w:r w:rsidRPr="006C0688">
        <w:lastRenderedPageBreak/>
        <w:t>Introduction</w:t>
      </w:r>
      <w:bookmarkEnd w:id="123"/>
      <w:bookmarkEnd w:id="124"/>
      <w:r w:rsidR="00D2740E" w:rsidRPr="006C0688">
        <w:t xml:space="preserve"> </w:t>
      </w:r>
    </w:p>
    <w:p w:rsidR="00F05F07" w:rsidRDefault="00E13B32" w:rsidP="00DB1D32">
      <w:pPr>
        <w:spacing w:line="276" w:lineRule="auto"/>
        <w:jc w:val="both"/>
      </w:pPr>
      <w:r>
        <w:rPr>
          <w:b/>
        </w:rPr>
        <w:t>Fabric Platform</w:t>
      </w:r>
      <w:r w:rsidR="00F44D6D" w:rsidRPr="006C0688">
        <w:t xml:space="preserve"> </w:t>
      </w:r>
      <w:r w:rsidR="008E0176">
        <w:t xml:space="preserve">is </w:t>
      </w:r>
      <w:r w:rsidR="00881ECE">
        <w:t>a cloud based</w:t>
      </w:r>
      <w:r w:rsidR="008E0176">
        <w:t xml:space="preserve"> application that consists of different Apps/APIs integrated on one platform. This unified type of </w:t>
      </w:r>
      <w:r w:rsidR="00881ECE">
        <w:t>App/APIs</w:t>
      </w:r>
      <w:r w:rsidR="008E0176">
        <w:t xml:space="preserve"> helps customer to choose the required </w:t>
      </w:r>
      <w:r w:rsidR="00881ECE">
        <w:t>one</w:t>
      </w:r>
      <w:r w:rsidR="00A46A9A">
        <w:t xml:space="preserve"> to fix</w:t>
      </w:r>
      <w:r w:rsidR="008E0176">
        <w:t xml:space="preserve"> their computational problem</w:t>
      </w:r>
      <w:r w:rsidR="00A46A9A">
        <w:t>s</w:t>
      </w:r>
      <w:r w:rsidR="008E0176">
        <w:t>.</w:t>
      </w:r>
    </w:p>
    <w:p w:rsidR="00F05F07" w:rsidRDefault="00F05F07" w:rsidP="00534438">
      <w:pPr>
        <w:spacing w:line="276" w:lineRule="auto"/>
        <w:jc w:val="both"/>
      </w:pPr>
      <w:r>
        <w:t xml:space="preserve">Product Access </w:t>
      </w:r>
      <w:r w:rsidR="008E7D1F">
        <w:t>is categorized</w:t>
      </w:r>
      <w:r>
        <w:t xml:space="preserve"> into three roles:</w:t>
      </w:r>
    </w:p>
    <w:p w:rsidR="00A252CC" w:rsidRDefault="00F05F07" w:rsidP="00077758">
      <w:pPr>
        <w:numPr>
          <w:ilvl w:val="0"/>
          <w:numId w:val="29"/>
        </w:numPr>
        <w:jc w:val="both"/>
      </w:pPr>
      <w:r w:rsidRPr="00A252CC">
        <w:rPr>
          <w:b/>
        </w:rPr>
        <w:t>SysAdmin:</w:t>
      </w:r>
      <w:r w:rsidRPr="00AE4627">
        <w:t xml:space="preserve"> Has capability to create, edit, </w:t>
      </w:r>
      <w:r w:rsidR="00A252CC">
        <w:t>and delete</w:t>
      </w:r>
      <w:r w:rsidR="00D15EE1">
        <w:t xml:space="preserve"> any information while configuring the App settings or permissions to the multiple </w:t>
      </w:r>
      <w:r w:rsidR="008E7D1F">
        <w:t>Tenants</w:t>
      </w:r>
      <w:r w:rsidR="00A252CC">
        <w:t>.</w:t>
      </w:r>
    </w:p>
    <w:p w:rsidR="00C6490F" w:rsidRDefault="00A252CC" w:rsidP="00077758">
      <w:pPr>
        <w:numPr>
          <w:ilvl w:val="0"/>
          <w:numId w:val="29"/>
        </w:numPr>
        <w:jc w:val="both"/>
      </w:pPr>
      <w:r w:rsidRPr="00C6490F">
        <w:rPr>
          <w:b/>
        </w:rPr>
        <w:t>TenantAdmin:</w:t>
      </w:r>
      <w:r w:rsidRPr="00AE4627">
        <w:t xml:space="preserve"> Has capability to add/edit </w:t>
      </w:r>
      <w:r w:rsidR="008E7D1F">
        <w:t>information of multiple users within the organization</w:t>
      </w:r>
      <w:r>
        <w:t>.</w:t>
      </w:r>
    </w:p>
    <w:p w:rsidR="00C6490F" w:rsidRDefault="00A252CC" w:rsidP="00077758">
      <w:pPr>
        <w:numPr>
          <w:ilvl w:val="0"/>
          <w:numId w:val="29"/>
        </w:numPr>
        <w:jc w:val="both"/>
      </w:pPr>
      <w:r w:rsidRPr="00C6490F">
        <w:rPr>
          <w:b/>
        </w:rPr>
        <w:t>Account Management:</w:t>
      </w:r>
      <w:r>
        <w:t xml:space="preserve"> Has capability to manage the account such as Making Payments for current dues, changing the plans for app subscription, </w:t>
      </w:r>
      <w:r w:rsidR="00246C5F">
        <w:t xml:space="preserve">scheduling future payments, View of API Library, </w:t>
      </w:r>
      <w:r w:rsidR="0049426C">
        <w:t xml:space="preserve">and </w:t>
      </w:r>
      <w:r w:rsidR="00246C5F">
        <w:t>Analytics.</w:t>
      </w:r>
      <w:bookmarkStart w:id="125" w:name="_Toc444095669"/>
    </w:p>
    <w:p w:rsidR="005018C6" w:rsidRPr="006C0688" w:rsidRDefault="005018C6" w:rsidP="00A27D47">
      <w:pPr>
        <w:pStyle w:val="Heading3"/>
      </w:pPr>
      <w:bookmarkStart w:id="126" w:name="_Toc482640673"/>
      <w:r w:rsidRPr="006C0688">
        <w:t>Purpose</w:t>
      </w:r>
      <w:bookmarkEnd w:id="125"/>
      <w:bookmarkEnd w:id="126"/>
      <w:r w:rsidRPr="006C0688">
        <w:t xml:space="preserve"> </w:t>
      </w:r>
    </w:p>
    <w:p w:rsidR="005018C6" w:rsidRPr="006C0688" w:rsidRDefault="005018C6" w:rsidP="005018C6">
      <w:pPr>
        <w:spacing w:line="276" w:lineRule="auto"/>
        <w:jc w:val="both"/>
      </w:pPr>
      <w:r w:rsidRPr="006C0688">
        <w:t xml:space="preserve">The user manual </w:t>
      </w:r>
      <w:r w:rsidR="006B4DDA">
        <w:t xml:space="preserve">explains about the </w:t>
      </w:r>
      <w:r w:rsidRPr="006C0688">
        <w:t xml:space="preserve">overall functionality of </w:t>
      </w:r>
      <w:r w:rsidR="00F4734E">
        <w:t xml:space="preserve">Fabric </w:t>
      </w:r>
      <w:r w:rsidR="00F7638C">
        <w:t>Platform</w:t>
      </w:r>
      <w:r w:rsidR="00F7638C" w:rsidRPr="006C0688">
        <w:t xml:space="preserve"> Application</w:t>
      </w:r>
      <w:r w:rsidRPr="006C0688">
        <w:t>. It explains you about navigating among different screens of the</w:t>
      </w:r>
      <w:r w:rsidR="00F4734E">
        <w:t xml:space="preserve"> platform application</w:t>
      </w:r>
      <w:r w:rsidR="00171ACE">
        <w:t>.</w:t>
      </w:r>
      <w:r w:rsidRPr="006C0688">
        <w:t xml:space="preserve">  </w:t>
      </w:r>
    </w:p>
    <w:p w:rsidR="005018C6" w:rsidRDefault="005018C6" w:rsidP="00A27D47">
      <w:pPr>
        <w:pStyle w:val="Heading3"/>
      </w:pPr>
      <w:bookmarkStart w:id="127" w:name="__RefHeading__1429_889416091"/>
      <w:bookmarkStart w:id="128" w:name="__RefHeading__2834_1951356949"/>
      <w:bookmarkStart w:id="129" w:name="_Toc444095670"/>
      <w:bookmarkStart w:id="130" w:name="_Toc482640674"/>
      <w:bookmarkEnd w:id="127"/>
      <w:bookmarkEnd w:id="128"/>
      <w:r w:rsidRPr="006C0688">
        <w:t>Scope</w:t>
      </w:r>
      <w:bookmarkEnd w:id="129"/>
      <w:bookmarkEnd w:id="130"/>
      <w:r w:rsidRPr="006C0688">
        <w:t xml:space="preserve"> </w:t>
      </w:r>
    </w:p>
    <w:p w:rsidR="00E06674" w:rsidRDefault="00E06674" w:rsidP="00E06674">
      <w:pPr>
        <w:spacing w:line="276" w:lineRule="auto"/>
        <w:jc w:val="both"/>
      </w:pPr>
      <w:r>
        <w:t xml:space="preserve">The main objectives of </w:t>
      </w:r>
      <w:r w:rsidR="00E44343">
        <w:t xml:space="preserve">Fabric Platform </w:t>
      </w:r>
      <w:r>
        <w:t>application are:</w:t>
      </w:r>
    </w:p>
    <w:p w:rsidR="00E06674" w:rsidRDefault="00E06674" w:rsidP="00E06674">
      <w:pPr>
        <w:pStyle w:val="ListParagraph"/>
        <w:numPr>
          <w:ilvl w:val="0"/>
          <w:numId w:val="27"/>
        </w:numPr>
        <w:spacing w:line="276" w:lineRule="auto"/>
        <w:jc w:val="both"/>
      </w:pPr>
      <w:r>
        <w:t xml:space="preserve">Access to </w:t>
      </w:r>
      <w:r w:rsidR="00226CBD">
        <w:t>Fabric Platform</w:t>
      </w:r>
      <w:r w:rsidR="00E44343">
        <w:t xml:space="preserve"> that consists of unified apps which gives computational solutions</w:t>
      </w:r>
      <w:r w:rsidR="00AE392A">
        <w:t xml:space="preserve"> to a customer</w:t>
      </w:r>
      <w:r>
        <w:t>.</w:t>
      </w:r>
    </w:p>
    <w:p w:rsidR="00E06674" w:rsidRPr="00427000" w:rsidRDefault="00226CBD" w:rsidP="00E06674">
      <w:pPr>
        <w:pStyle w:val="ListParagraph"/>
        <w:numPr>
          <w:ilvl w:val="0"/>
          <w:numId w:val="27"/>
        </w:numPr>
        <w:spacing w:line="276" w:lineRule="auto"/>
        <w:jc w:val="both"/>
      </w:pPr>
      <w:r>
        <w:t>To configure settings for App Admin,</w:t>
      </w:r>
      <w:r w:rsidR="00F86715">
        <w:t xml:space="preserve"> SysAdmin, Tenant Admin, and Account Management levels.</w:t>
      </w:r>
    </w:p>
    <w:p w:rsidR="005018C6" w:rsidRPr="006C0688" w:rsidRDefault="005018C6" w:rsidP="00A27D47">
      <w:pPr>
        <w:pStyle w:val="Heading3"/>
      </w:pPr>
      <w:bookmarkStart w:id="131" w:name="_Toc439775518"/>
      <w:bookmarkStart w:id="132" w:name="_Toc428868457"/>
      <w:bookmarkStart w:id="133" w:name="_Toc444095671"/>
      <w:bookmarkStart w:id="134" w:name="_Toc482640675"/>
      <w:bookmarkEnd w:id="131"/>
      <w:r w:rsidRPr="006C0688">
        <w:t>Acronyms and Abbreviations</w:t>
      </w:r>
      <w:bookmarkEnd w:id="132"/>
      <w:bookmarkEnd w:id="133"/>
      <w:bookmarkEnd w:id="134"/>
    </w:p>
    <w:p w:rsidR="005018C6" w:rsidRPr="006C0688" w:rsidRDefault="005018C6" w:rsidP="005018C6">
      <w:pPr>
        <w:pStyle w:val="ListParagraph"/>
        <w:keepNext/>
        <w:numPr>
          <w:ilvl w:val="0"/>
          <w:numId w:val="0"/>
        </w:numPr>
        <w:spacing w:after="200" w:line="276" w:lineRule="auto"/>
        <w:jc w:val="both"/>
      </w:pPr>
      <w:r w:rsidRPr="006C0688">
        <w:t>Following table provides a list of acronyms and their abbreviations that are used in the document.</w:t>
      </w:r>
    </w:p>
    <w:tbl>
      <w:tblPr>
        <w:tblW w:w="4969" w:type="pct"/>
        <w:tblInd w:w="58" w:type="dxa"/>
        <w:tblCellMar>
          <w:top w:w="14" w:type="dxa"/>
          <w:left w:w="58" w:type="dxa"/>
          <w:bottom w:w="14" w:type="dxa"/>
          <w:right w:w="58" w:type="dxa"/>
        </w:tblCellMar>
        <w:tblLook w:val="0000" w:firstRow="0" w:lastRow="0" w:firstColumn="0" w:lastColumn="0" w:noHBand="0" w:noVBand="0"/>
      </w:tblPr>
      <w:tblGrid>
        <w:gridCol w:w="3060"/>
        <w:gridCol w:w="6520"/>
      </w:tblGrid>
      <w:tr w:rsidR="005018C6" w:rsidRPr="006C0688" w:rsidTr="007246E1">
        <w:trPr>
          <w:trHeight w:val="23"/>
          <w:tblHeader/>
        </w:trPr>
        <w:tc>
          <w:tcPr>
            <w:tcW w:w="1597" w:type="pct"/>
            <w:tcBorders>
              <w:top w:val="single" w:sz="8" w:space="0" w:color="C0C0C0"/>
              <w:left w:val="single" w:sz="8" w:space="0" w:color="C0C0C0"/>
              <w:bottom w:val="single" w:sz="8" w:space="0" w:color="C0C0C0"/>
            </w:tcBorders>
            <w:shd w:val="clear" w:color="auto" w:fill="D9D9D9"/>
          </w:tcPr>
          <w:p w:rsidR="005018C6" w:rsidRPr="006C0688" w:rsidRDefault="005018C6" w:rsidP="007246E1">
            <w:pPr>
              <w:spacing w:line="360" w:lineRule="auto"/>
              <w:jc w:val="both"/>
              <w:rPr>
                <w:rFonts w:cs="Calibri"/>
                <w:b/>
                <w:color w:val="17365D"/>
                <w:sz w:val="18"/>
                <w:szCs w:val="18"/>
              </w:rPr>
            </w:pPr>
            <w:r w:rsidRPr="006C0688">
              <w:rPr>
                <w:rFonts w:cs="Calibri"/>
                <w:b/>
                <w:color w:val="17365D"/>
                <w:sz w:val="18"/>
                <w:szCs w:val="18"/>
              </w:rPr>
              <w:t>Acronym/Abbreviation</w:t>
            </w:r>
          </w:p>
        </w:tc>
        <w:tc>
          <w:tcPr>
            <w:tcW w:w="3403" w:type="pct"/>
            <w:tcBorders>
              <w:top w:val="single" w:sz="8" w:space="0" w:color="C0C0C0"/>
              <w:left w:val="single" w:sz="8" w:space="0" w:color="C0C0C0"/>
              <w:bottom w:val="single" w:sz="8" w:space="0" w:color="C0C0C0"/>
              <w:right w:val="single" w:sz="8" w:space="0" w:color="C0C0C0"/>
            </w:tcBorders>
            <w:shd w:val="clear" w:color="auto" w:fill="D9D9D9"/>
          </w:tcPr>
          <w:p w:rsidR="005018C6" w:rsidRPr="006C0688" w:rsidRDefault="005018C6" w:rsidP="007246E1">
            <w:pPr>
              <w:spacing w:line="360" w:lineRule="auto"/>
              <w:jc w:val="both"/>
              <w:rPr>
                <w:rFonts w:cs="Calibri"/>
                <w:b/>
                <w:color w:val="17365D"/>
                <w:sz w:val="18"/>
                <w:szCs w:val="18"/>
              </w:rPr>
            </w:pPr>
            <w:r w:rsidRPr="006C0688">
              <w:rPr>
                <w:rFonts w:cs="Calibri"/>
                <w:b/>
                <w:color w:val="17365D"/>
                <w:sz w:val="18"/>
                <w:szCs w:val="18"/>
              </w:rPr>
              <w:t>Description</w:t>
            </w:r>
          </w:p>
        </w:tc>
      </w:tr>
      <w:tr w:rsidR="000B70C0" w:rsidRPr="006C0688" w:rsidTr="000920C3">
        <w:trPr>
          <w:trHeight w:val="317"/>
        </w:trPr>
        <w:tc>
          <w:tcPr>
            <w:tcW w:w="1597" w:type="pct"/>
            <w:tcBorders>
              <w:top w:val="single" w:sz="8" w:space="0" w:color="C0C0C0"/>
              <w:left w:val="single" w:sz="8" w:space="0" w:color="C0C0C0"/>
              <w:bottom w:val="single" w:sz="8" w:space="0" w:color="C0C0C0"/>
            </w:tcBorders>
            <w:shd w:val="clear" w:color="auto" w:fill="auto"/>
            <w:vAlign w:val="center"/>
          </w:tcPr>
          <w:p w:rsidR="000B70C0" w:rsidRDefault="000B70C0" w:rsidP="000920C3">
            <w:pPr>
              <w:spacing w:before="0" w:after="0" w:line="360" w:lineRule="auto"/>
              <w:rPr>
                <w:rFonts w:cs="Arial"/>
                <w:szCs w:val="20"/>
              </w:rPr>
            </w:pPr>
            <w:r>
              <w:rPr>
                <w:rFonts w:cs="Arial"/>
                <w:szCs w:val="20"/>
              </w:rPr>
              <w:t>DSS</w:t>
            </w:r>
          </w:p>
        </w:tc>
        <w:tc>
          <w:tcPr>
            <w:tcW w:w="3403" w:type="pct"/>
            <w:tcBorders>
              <w:top w:val="single" w:sz="8" w:space="0" w:color="C0C0C0"/>
              <w:left w:val="single" w:sz="8" w:space="0" w:color="C0C0C0"/>
              <w:bottom w:val="single" w:sz="8" w:space="0" w:color="C0C0C0"/>
              <w:right w:val="single" w:sz="8" w:space="0" w:color="C0C0C0"/>
            </w:tcBorders>
            <w:shd w:val="clear" w:color="auto" w:fill="auto"/>
            <w:vAlign w:val="center"/>
          </w:tcPr>
          <w:p w:rsidR="000B70C0" w:rsidRDefault="000B70C0" w:rsidP="000920C3">
            <w:pPr>
              <w:spacing w:before="0" w:after="0" w:line="360" w:lineRule="auto"/>
              <w:rPr>
                <w:rFonts w:cs="Arial"/>
                <w:szCs w:val="20"/>
              </w:rPr>
            </w:pPr>
            <w:r>
              <w:rPr>
                <w:rFonts w:cs="Arial"/>
                <w:szCs w:val="20"/>
              </w:rPr>
              <w:t>Distribution Solution Suite</w:t>
            </w:r>
          </w:p>
        </w:tc>
      </w:tr>
      <w:tr w:rsidR="005018C6" w:rsidRPr="006C0688" w:rsidTr="000920C3">
        <w:trPr>
          <w:trHeight w:val="317"/>
        </w:trPr>
        <w:tc>
          <w:tcPr>
            <w:tcW w:w="1597" w:type="pct"/>
            <w:tcBorders>
              <w:top w:val="single" w:sz="8" w:space="0" w:color="C0C0C0"/>
              <w:left w:val="single" w:sz="8" w:space="0" w:color="C0C0C0"/>
              <w:bottom w:val="single" w:sz="8" w:space="0" w:color="C0C0C0"/>
            </w:tcBorders>
            <w:shd w:val="clear" w:color="auto" w:fill="auto"/>
            <w:vAlign w:val="center"/>
          </w:tcPr>
          <w:p w:rsidR="005018C6" w:rsidRPr="006C0688" w:rsidRDefault="00CE4033" w:rsidP="000920C3">
            <w:pPr>
              <w:spacing w:before="0" w:after="0" w:line="360" w:lineRule="auto"/>
              <w:rPr>
                <w:rFonts w:cs="Arial"/>
                <w:szCs w:val="20"/>
              </w:rPr>
            </w:pPr>
            <w:r>
              <w:rPr>
                <w:rFonts w:cs="Arial"/>
                <w:szCs w:val="20"/>
              </w:rPr>
              <w:t>MQ</w:t>
            </w:r>
          </w:p>
        </w:tc>
        <w:tc>
          <w:tcPr>
            <w:tcW w:w="3403" w:type="pct"/>
            <w:tcBorders>
              <w:top w:val="single" w:sz="8" w:space="0" w:color="C0C0C0"/>
              <w:left w:val="single" w:sz="8" w:space="0" w:color="C0C0C0"/>
              <w:bottom w:val="single" w:sz="8" w:space="0" w:color="C0C0C0"/>
              <w:right w:val="single" w:sz="8" w:space="0" w:color="C0C0C0"/>
            </w:tcBorders>
            <w:shd w:val="clear" w:color="auto" w:fill="auto"/>
            <w:vAlign w:val="center"/>
          </w:tcPr>
          <w:p w:rsidR="005018C6" w:rsidRPr="006C0688" w:rsidRDefault="00CE4033" w:rsidP="000920C3">
            <w:pPr>
              <w:spacing w:before="0" w:after="0" w:line="360" w:lineRule="auto"/>
              <w:rPr>
                <w:rFonts w:cs="Arial"/>
                <w:szCs w:val="20"/>
              </w:rPr>
            </w:pPr>
            <w:r>
              <w:rPr>
                <w:rFonts w:cs="Arial"/>
                <w:szCs w:val="20"/>
              </w:rPr>
              <w:t>Message Queue</w:t>
            </w:r>
          </w:p>
        </w:tc>
      </w:tr>
      <w:tr w:rsidR="00FD4526" w:rsidRPr="006C0688" w:rsidTr="000920C3">
        <w:trPr>
          <w:trHeight w:val="317"/>
        </w:trPr>
        <w:tc>
          <w:tcPr>
            <w:tcW w:w="1597" w:type="pct"/>
            <w:tcBorders>
              <w:top w:val="single" w:sz="8" w:space="0" w:color="C0C0C0"/>
              <w:left w:val="single" w:sz="8" w:space="0" w:color="C0C0C0"/>
              <w:bottom w:val="single" w:sz="8" w:space="0" w:color="C0C0C0"/>
            </w:tcBorders>
            <w:shd w:val="clear" w:color="auto" w:fill="auto"/>
            <w:vAlign w:val="center"/>
          </w:tcPr>
          <w:p w:rsidR="00FD4526" w:rsidRPr="006C0688" w:rsidDel="00CE4033" w:rsidRDefault="00FD4526" w:rsidP="000920C3">
            <w:pPr>
              <w:spacing w:before="0" w:after="0" w:line="360" w:lineRule="auto"/>
              <w:rPr>
                <w:rFonts w:cs="Arial"/>
                <w:szCs w:val="20"/>
              </w:rPr>
            </w:pPr>
            <w:bookmarkStart w:id="135" w:name="_Toc439703326"/>
            <w:bookmarkStart w:id="136" w:name="_Toc439703412"/>
            <w:bookmarkStart w:id="137" w:name="_Toc439703555"/>
            <w:bookmarkStart w:id="138" w:name="_Toc439703914"/>
            <w:bookmarkStart w:id="139" w:name="_Toc439704061"/>
            <w:bookmarkStart w:id="140" w:name="_Toc439704144"/>
            <w:bookmarkStart w:id="141" w:name="_Toc439704225"/>
            <w:bookmarkStart w:id="142" w:name="_Toc439704307"/>
            <w:bookmarkStart w:id="143" w:name="_Toc439704389"/>
            <w:bookmarkStart w:id="144" w:name="_Toc439704467"/>
            <w:bookmarkStart w:id="145" w:name="_Toc439704545"/>
            <w:bookmarkStart w:id="146" w:name="_Toc439704621"/>
            <w:bookmarkStart w:id="147" w:name="_Toc439704696"/>
            <w:bookmarkStart w:id="148" w:name="_Toc439704770"/>
            <w:bookmarkStart w:id="149" w:name="_Toc439704843"/>
            <w:bookmarkStart w:id="150" w:name="_Toc439704915"/>
            <w:bookmarkStart w:id="151" w:name="_Toc439704986"/>
            <w:bookmarkStart w:id="152" w:name="_Toc439762711"/>
            <w:bookmarkStart w:id="153" w:name="_Toc439763341"/>
            <w:bookmarkStart w:id="154" w:name="_Toc439763465"/>
            <w:bookmarkStart w:id="155" w:name="_Toc439766105"/>
            <w:bookmarkStart w:id="156" w:name="_Toc439766182"/>
            <w:bookmarkStart w:id="157" w:name="_Toc439766258"/>
            <w:bookmarkStart w:id="158" w:name="_Toc439766333"/>
            <w:bookmarkStart w:id="159" w:name="_Toc439766600"/>
            <w:bookmarkStart w:id="160" w:name="_Toc439766781"/>
            <w:bookmarkStart w:id="161" w:name="_Toc439766852"/>
            <w:bookmarkStart w:id="162" w:name="_Toc439766923"/>
            <w:bookmarkStart w:id="163" w:name="_Toc439766993"/>
            <w:bookmarkStart w:id="164" w:name="_Toc439774829"/>
            <w:bookmarkStart w:id="165" w:name="_Toc439775149"/>
            <w:bookmarkStart w:id="166" w:name="_Toc439775520"/>
            <w:bookmarkStart w:id="167" w:name="_Toc428868459"/>
            <w:bookmarkStart w:id="168" w:name="_Toc444095673"/>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r>
              <w:rPr>
                <w:rFonts w:cs="Arial"/>
                <w:szCs w:val="20"/>
              </w:rPr>
              <w:t>NA</w:t>
            </w:r>
          </w:p>
        </w:tc>
        <w:tc>
          <w:tcPr>
            <w:tcW w:w="3403" w:type="pct"/>
            <w:tcBorders>
              <w:top w:val="single" w:sz="8" w:space="0" w:color="C0C0C0"/>
              <w:left w:val="single" w:sz="8" w:space="0" w:color="C0C0C0"/>
              <w:bottom w:val="single" w:sz="8" w:space="0" w:color="C0C0C0"/>
              <w:right w:val="single" w:sz="8" w:space="0" w:color="C0C0C0"/>
            </w:tcBorders>
            <w:shd w:val="clear" w:color="auto" w:fill="auto"/>
            <w:vAlign w:val="center"/>
          </w:tcPr>
          <w:p w:rsidR="00FD4526" w:rsidRPr="006C0688" w:rsidDel="00CE4033" w:rsidRDefault="00FD4526" w:rsidP="000920C3">
            <w:pPr>
              <w:spacing w:before="0" w:after="0" w:line="360" w:lineRule="auto"/>
              <w:rPr>
                <w:rFonts w:cs="Arial"/>
                <w:szCs w:val="20"/>
              </w:rPr>
            </w:pPr>
            <w:r>
              <w:rPr>
                <w:rFonts w:cs="Arial"/>
                <w:szCs w:val="20"/>
              </w:rPr>
              <w:t>Not Applicable</w:t>
            </w:r>
          </w:p>
        </w:tc>
      </w:tr>
    </w:tbl>
    <w:p w:rsidR="005018C6" w:rsidRPr="006C0688" w:rsidRDefault="005018C6" w:rsidP="00A27D47">
      <w:pPr>
        <w:pStyle w:val="Heading3"/>
        <w:sectPr w:rsidR="005018C6" w:rsidRPr="006C0688" w:rsidSect="00B133A0">
          <w:pgSz w:w="12240" w:h="15840" w:code="1"/>
          <w:pgMar w:top="1239" w:right="1440" w:bottom="1350" w:left="1276" w:header="284" w:footer="432" w:gutter="0"/>
          <w:cols w:space="720"/>
          <w:docGrid w:linePitch="360"/>
        </w:sectPr>
      </w:pPr>
    </w:p>
    <w:p w:rsidR="005018C6" w:rsidRPr="006C0688" w:rsidRDefault="005018C6" w:rsidP="00A27D47">
      <w:pPr>
        <w:pStyle w:val="Heading3"/>
      </w:pPr>
      <w:bookmarkStart w:id="169" w:name="_Toc482640676"/>
      <w:r w:rsidRPr="006C0688">
        <w:lastRenderedPageBreak/>
        <w:t>Function of Buttons</w:t>
      </w:r>
      <w:bookmarkEnd w:id="167"/>
      <w:bookmarkEnd w:id="168"/>
      <w:bookmarkEnd w:id="169"/>
    </w:p>
    <w:p w:rsidR="005018C6" w:rsidRPr="006C0688" w:rsidRDefault="005018C6" w:rsidP="001428E4">
      <w:pPr>
        <w:spacing w:before="0"/>
        <w:jc w:val="both"/>
        <w:rPr>
          <w:rFonts w:cs="Arial"/>
        </w:rPr>
      </w:pPr>
      <w:r w:rsidRPr="006C0688">
        <w:rPr>
          <w:rFonts w:cs="Arial"/>
        </w:rPr>
        <w:t xml:space="preserve">In </w:t>
      </w:r>
      <w:r w:rsidR="00171ACE">
        <w:rPr>
          <w:rFonts w:cs="Arial"/>
        </w:rPr>
        <w:t>Fabric</w:t>
      </w:r>
      <w:r w:rsidR="00226CBD">
        <w:rPr>
          <w:rFonts w:cs="Arial"/>
        </w:rPr>
        <w:t xml:space="preserve"> Platform a</w:t>
      </w:r>
      <w:r w:rsidRPr="006C0688">
        <w:rPr>
          <w:rFonts w:cs="Arial"/>
        </w:rPr>
        <w:t>pplication, different buttons perform different functionality as mentioned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9"/>
        <w:gridCol w:w="7877"/>
      </w:tblGrid>
      <w:tr w:rsidR="005018C6" w:rsidRPr="006C0688" w:rsidTr="00CA1075">
        <w:tc>
          <w:tcPr>
            <w:tcW w:w="1479" w:type="dxa"/>
            <w:shd w:val="clear" w:color="auto" w:fill="4F81BD"/>
          </w:tcPr>
          <w:p w:rsidR="005018C6" w:rsidRPr="006C0688" w:rsidRDefault="005018C6" w:rsidP="007246E1">
            <w:pPr>
              <w:rPr>
                <w:rFonts w:cs="Arial"/>
                <w:b/>
                <w:bCs/>
                <w:color w:val="FFFFFF"/>
                <w:sz w:val="18"/>
                <w:szCs w:val="18"/>
              </w:rPr>
            </w:pPr>
            <w:r w:rsidRPr="006C0688">
              <w:rPr>
                <w:rFonts w:cs="Arial"/>
                <w:b/>
                <w:bCs/>
                <w:color w:val="FFFFFF"/>
                <w:sz w:val="18"/>
                <w:szCs w:val="18"/>
              </w:rPr>
              <w:t xml:space="preserve">List of Options </w:t>
            </w:r>
          </w:p>
        </w:tc>
        <w:tc>
          <w:tcPr>
            <w:tcW w:w="7877" w:type="dxa"/>
            <w:shd w:val="clear" w:color="auto" w:fill="4F81BD"/>
          </w:tcPr>
          <w:p w:rsidR="005018C6" w:rsidRPr="006C0688" w:rsidRDefault="005018C6" w:rsidP="007246E1">
            <w:pPr>
              <w:jc w:val="both"/>
              <w:rPr>
                <w:rFonts w:cs="Arial"/>
                <w:b/>
                <w:bCs/>
                <w:color w:val="FFFFFF"/>
                <w:sz w:val="18"/>
                <w:szCs w:val="18"/>
              </w:rPr>
            </w:pPr>
            <w:r w:rsidRPr="006C0688">
              <w:rPr>
                <w:rFonts w:cs="Arial"/>
                <w:b/>
                <w:bCs/>
                <w:color w:val="FFFFFF"/>
                <w:sz w:val="18"/>
                <w:szCs w:val="18"/>
              </w:rPr>
              <w:t xml:space="preserve">Outcome </w:t>
            </w:r>
          </w:p>
        </w:tc>
      </w:tr>
      <w:tr w:rsidR="005018C6" w:rsidRPr="006C0688" w:rsidTr="00CA1075">
        <w:tc>
          <w:tcPr>
            <w:tcW w:w="1479" w:type="dxa"/>
          </w:tcPr>
          <w:p w:rsidR="005018C6" w:rsidRPr="00171ACE" w:rsidRDefault="00171ACE" w:rsidP="007246E1">
            <w:pPr>
              <w:jc w:val="both"/>
              <w:rPr>
                <w:rFonts w:cs="Arial"/>
                <w:sz w:val="18"/>
                <w:szCs w:val="18"/>
              </w:rPr>
            </w:pPr>
            <w:r w:rsidRPr="00171ACE">
              <w:rPr>
                <w:rFonts w:cs="Arial"/>
                <w:sz w:val="18"/>
                <w:szCs w:val="18"/>
              </w:rPr>
              <w:t>Save</w:t>
            </w:r>
          </w:p>
        </w:tc>
        <w:tc>
          <w:tcPr>
            <w:tcW w:w="7877" w:type="dxa"/>
            <w:vAlign w:val="center"/>
          </w:tcPr>
          <w:p w:rsidR="005018C6" w:rsidRPr="006C0688" w:rsidRDefault="00400EFE" w:rsidP="00C9496F">
            <w:pPr>
              <w:rPr>
                <w:rFonts w:cs="Arial"/>
                <w:sz w:val="18"/>
                <w:szCs w:val="18"/>
              </w:rPr>
            </w:pPr>
            <w:r>
              <w:rPr>
                <w:rFonts w:cs="Arial"/>
                <w:sz w:val="18"/>
                <w:szCs w:val="18"/>
              </w:rPr>
              <w:t>Submits and sa</w:t>
            </w:r>
            <w:r w:rsidR="009F4C65">
              <w:rPr>
                <w:rFonts w:cs="Arial"/>
                <w:sz w:val="18"/>
                <w:szCs w:val="18"/>
              </w:rPr>
              <w:t>ves the given</w:t>
            </w:r>
            <w:r w:rsidR="005018C6" w:rsidRPr="006C0688">
              <w:rPr>
                <w:rFonts w:cs="Arial"/>
                <w:sz w:val="18"/>
                <w:szCs w:val="18"/>
              </w:rPr>
              <w:t xml:space="preserve"> information</w:t>
            </w:r>
            <w:r w:rsidR="00C9496F">
              <w:rPr>
                <w:rFonts w:cs="Arial"/>
                <w:sz w:val="18"/>
                <w:szCs w:val="18"/>
              </w:rPr>
              <w:t xml:space="preserve"> – specific to</w:t>
            </w:r>
            <w:r w:rsidR="00CD4A72">
              <w:rPr>
                <w:rFonts w:cs="Arial"/>
                <w:sz w:val="18"/>
                <w:szCs w:val="18"/>
              </w:rPr>
              <w:t xml:space="preserve"> </w:t>
            </w:r>
            <w:r>
              <w:rPr>
                <w:rFonts w:cs="Arial"/>
                <w:sz w:val="18"/>
                <w:szCs w:val="18"/>
              </w:rPr>
              <w:t>page</w:t>
            </w:r>
            <w:r w:rsidR="005018C6" w:rsidRPr="006C0688">
              <w:rPr>
                <w:rFonts w:cs="Arial"/>
                <w:sz w:val="18"/>
                <w:szCs w:val="18"/>
              </w:rPr>
              <w:t>.</w:t>
            </w:r>
          </w:p>
        </w:tc>
      </w:tr>
      <w:tr w:rsidR="00171ACE" w:rsidRPr="006C0688" w:rsidTr="00CA1075">
        <w:tc>
          <w:tcPr>
            <w:tcW w:w="1479" w:type="dxa"/>
          </w:tcPr>
          <w:p w:rsidR="00171ACE" w:rsidRPr="00CD4A72" w:rsidDel="00171ACE" w:rsidRDefault="00171ACE" w:rsidP="007246E1">
            <w:pPr>
              <w:jc w:val="both"/>
              <w:rPr>
                <w:rFonts w:cs="Arial"/>
                <w:sz w:val="18"/>
                <w:szCs w:val="18"/>
              </w:rPr>
            </w:pPr>
            <w:r w:rsidRPr="00CD4A72">
              <w:rPr>
                <w:rFonts w:cs="Arial"/>
                <w:sz w:val="18"/>
                <w:szCs w:val="18"/>
              </w:rPr>
              <w:t>Add New App</w:t>
            </w:r>
          </w:p>
        </w:tc>
        <w:tc>
          <w:tcPr>
            <w:tcW w:w="7877" w:type="dxa"/>
            <w:vAlign w:val="center"/>
          </w:tcPr>
          <w:p w:rsidR="00171ACE" w:rsidRPr="00CD4A72" w:rsidRDefault="009F4C65" w:rsidP="006E68E6">
            <w:pPr>
              <w:rPr>
                <w:rFonts w:cs="Arial"/>
                <w:sz w:val="18"/>
                <w:szCs w:val="18"/>
              </w:rPr>
            </w:pPr>
            <w:r w:rsidRPr="00CD4A72">
              <w:rPr>
                <w:rFonts w:cs="Arial"/>
                <w:sz w:val="18"/>
                <w:szCs w:val="18"/>
              </w:rPr>
              <w:t xml:space="preserve">Allows </w:t>
            </w:r>
            <w:r w:rsidR="00722023" w:rsidRPr="00CD4A72">
              <w:rPr>
                <w:rFonts w:cs="Arial"/>
                <w:sz w:val="18"/>
                <w:szCs w:val="18"/>
              </w:rPr>
              <w:t>adding</w:t>
            </w:r>
            <w:r w:rsidR="00845440">
              <w:rPr>
                <w:rFonts w:cs="Arial"/>
                <w:sz w:val="18"/>
                <w:szCs w:val="18"/>
              </w:rPr>
              <w:t xml:space="preserve"> new app.</w:t>
            </w:r>
          </w:p>
        </w:tc>
      </w:tr>
    </w:tbl>
    <w:p w:rsidR="005018C6" w:rsidRPr="006C0688" w:rsidRDefault="005018C6" w:rsidP="005018C6">
      <w:pPr>
        <w:spacing w:line="276" w:lineRule="auto"/>
        <w:jc w:val="both"/>
        <w:rPr>
          <w:rFonts w:cs="Arial"/>
        </w:rPr>
      </w:pPr>
      <w:r w:rsidRPr="006C0688">
        <w:rPr>
          <w:rFonts w:cs="Arial"/>
          <w:b/>
        </w:rPr>
        <w:t>Error Messages:</w:t>
      </w:r>
      <w:r w:rsidRPr="006C0688">
        <w:rPr>
          <w:rFonts w:cs="Arial"/>
        </w:rPr>
        <w:t xml:space="preserve"> The system displays warnings and error messages with appropriate levels of narrative description. Messages usually contain the descriptions of the error condition, possible reasons for occurrence, and instructions either for interactive correction or for alternate avenues of investigation.</w:t>
      </w:r>
    </w:p>
    <w:p w:rsidR="005018C6" w:rsidRPr="006C0688" w:rsidRDefault="005018C6" w:rsidP="00A46912">
      <w:pPr>
        <w:spacing w:line="276" w:lineRule="auto"/>
        <w:jc w:val="both"/>
        <w:rPr>
          <w:rFonts w:cs="Arial"/>
        </w:rPr>
      </w:pPr>
      <w:r w:rsidRPr="006C0688">
        <w:rPr>
          <w:rFonts w:cs="Arial"/>
          <w:b/>
        </w:rPr>
        <w:t>Error Handling:</w:t>
      </w:r>
      <w:r w:rsidRPr="006C0688">
        <w:rPr>
          <w:rFonts w:cs="Arial"/>
        </w:rPr>
        <w:t xml:space="preserve"> If you enter any incorrect/invalid input during the operation of the system, the system displays error message. Such errors usually arise in on-line system. Whenever the system displays any error or wrong message, the screen displays the message with appropriate levels of narrative description.</w:t>
      </w:r>
    </w:p>
    <w:p w:rsidR="005018C6" w:rsidRPr="006C0688" w:rsidRDefault="005018C6" w:rsidP="005018C6">
      <w:pPr>
        <w:spacing w:before="0" w:after="0" w:line="276" w:lineRule="auto"/>
        <w:jc w:val="both"/>
        <w:rPr>
          <w:rFonts w:ascii="Calibri" w:hAnsi="Calibri" w:cs="Calibri"/>
          <w:b/>
        </w:rPr>
        <w:sectPr w:rsidR="005018C6" w:rsidRPr="006C0688" w:rsidSect="000138A2">
          <w:pgSz w:w="12240" w:h="15840" w:code="1"/>
          <w:pgMar w:top="1097" w:right="1440" w:bottom="1350" w:left="1440" w:header="142" w:footer="432" w:gutter="0"/>
          <w:cols w:space="720"/>
          <w:docGrid w:linePitch="360"/>
        </w:sectPr>
      </w:pPr>
    </w:p>
    <w:p w:rsidR="005018C6" w:rsidRDefault="005018C6" w:rsidP="000837B6">
      <w:pPr>
        <w:pStyle w:val="Heading2"/>
      </w:pPr>
      <w:bookmarkStart w:id="170" w:name="__RefHeading__1289_889416091"/>
      <w:bookmarkStart w:id="171" w:name="__RefHeading__2294_1951356949"/>
      <w:bookmarkStart w:id="172" w:name="__RefHeading__1291_889416091"/>
      <w:bookmarkStart w:id="173" w:name="__RefHeading__2296_1951356949"/>
      <w:bookmarkStart w:id="174" w:name="__RefHeading__1293_889416091"/>
      <w:bookmarkStart w:id="175" w:name="__RefHeading__2298_1951356949"/>
      <w:bookmarkStart w:id="176" w:name="__RefHeading__1295_889416091"/>
      <w:bookmarkStart w:id="177" w:name="__RefHeading__2300_1951356949"/>
      <w:bookmarkStart w:id="178" w:name="__RefHeading__1445_889416091"/>
      <w:bookmarkStart w:id="179" w:name="__RefHeading__2850_1951356949"/>
      <w:bookmarkStart w:id="180" w:name="_Toc437341278"/>
      <w:bookmarkStart w:id="181" w:name="_Toc444095674"/>
      <w:bookmarkStart w:id="182" w:name="_Toc482640677"/>
      <w:bookmarkEnd w:id="170"/>
      <w:bookmarkEnd w:id="171"/>
      <w:bookmarkEnd w:id="172"/>
      <w:bookmarkEnd w:id="173"/>
      <w:bookmarkEnd w:id="174"/>
      <w:bookmarkEnd w:id="175"/>
      <w:bookmarkEnd w:id="176"/>
      <w:bookmarkEnd w:id="177"/>
      <w:bookmarkEnd w:id="178"/>
      <w:bookmarkEnd w:id="179"/>
      <w:r w:rsidRPr="006C0688">
        <w:lastRenderedPageBreak/>
        <w:t xml:space="preserve">Log-In </w:t>
      </w:r>
      <w:bookmarkEnd w:id="180"/>
      <w:r w:rsidRPr="006C0688">
        <w:t>Procedure/Screen</w:t>
      </w:r>
      <w:bookmarkEnd w:id="181"/>
      <w:bookmarkEnd w:id="182"/>
      <w:r w:rsidRPr="006C0688">
        <w:t xml:space="preserve"> </w:t>
      </w:r>
    </w:p>
    <w:p w:rsidR="00C92A02" w:rsidRDefault="00C92A02" w:rsidP="00C92A02">
      <w:pPr>
        <w:keepNext/>
        <w:keepLines/>
        <w:spacing w:line="276" w:lineRule="auto"/>
        <w:jc w:val="both"/>
        <w:rPr>
          <w:rFonts w:cs="Arial"/>
          <w:color w:val="000000"/>
        </w:rPr>
      </w:pPr>
      <w:r w:rsidRPr="00A8312B">
        <w:rPr>
          <w:rFonts w:cs="Arial"/>
        </w:rPr>
        <w:t xml:space="preserve">The process flow begins at the </w:t>
      </w:r>
      <w:r>
        <w:rPr>
          <w:rFonts w:cs="Arial"/>
        </w:rPr>
        <w:t>Fabric Platform</w:t>
      </w:r>
      <w:r w:rsidRPr="00A8312B">
        <w:rPr>
          <w:rFonts w:cs="Arial"/>
        </w:rPr>
        <w:t xml:space="preserve"> application login page</w:t>
      </w:r>
      <w:r w:rsidRPr="00A8312B">
        <w:rPr>
          <w:rFonts w:cs="Arial"/>
          <w:color w:val="000000"/>
        </w:rPr>
        <w:t xml:space="preserve">. Use your login credentials to </w:t>
      </w:r>
      <w:r>
        <w:rPr>
          <w:rFonts w:cs="Arial"/>
          <w:color w:val="000000"/>
        </w:rPr>
        <w:t xml:space="preserve">access the </w:t>
      </w:r>
      <w:r w:rsidRPr="00A8312B">
        <w:rPr>
          <w:rFonts w:cs="Arial"/>
          <w:color w:val="000000"/>
        </w:rPr>
        <w:t>application.</w:t>
      </w:r>
    </w:p>
    <w:p w:rsidR="00C92A02" w:rsidRDefault="00C92A02" w:rsidP="00C92A02">
      <w:pPr>
        <w:keepNext/>
        <w:keepLines/>
        <w:spacing w:line="276" w:lineRule="auto"/>
        <w:jc w:val="both"/>
        <w:rPr>
          <w:rFonts w:cs="Arial"/>
          <w:color w:val="000000"/>
        </w:rPr>
      </w:pPr>
      <w:r>
        <w:rPr>
          <w:rFonts w:cs="Arial"/>
          <w:color w:val="000000"/>
        </w:rPr>
        <w:t xml:space="preserve">URL: </w:t>
      </w:r>
      <w:hyperlink r:id="rId18" w:history="1">
        <w:r w:rsidRPr="00C92A02">
          <w:rPr>
            <w:rStyle w:val="Hyperlink"/>
            <w:rFonts w:cs="Arial"/>
          </w:rPr>
          <w:t>admin.intellectseecapps.com/Login</w:t>
        </w:r>
      </w:hyperlink>
    </w:p>
    <w:p w:rsidR="00C92A02" w:rsidRPr="00C92A02" w:rsidRDefault="00C92A02" w:rsidP="00C92A02">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183" w:name="_Toc482640678"/>
      <w:bookmarkEnd w:id="183"/>
    </w:p>
    <w:p w:rsidR="00C92A02" w:rsidRDefault="00C92A02" w:rsidP="00C92A02">
      <w:pPr>
        <w:pStyle w:val="Heading3"/>
      </w:pPr>
      <w:bookmarkStart w:id="184" w:name="_Toc482640679"/>
      <w:r>
        <w:t>Step to access Fabric Platform application</w:t>
      </w:r>
      <w:bookmarkEnd w:id="184"/>
    </w:p>
    <w:p w:rsidR="003D0374" w:rsidRPr="00A8312B" w:rsidRDefault="003D0374" w:rsidP="00E16E8C">
      <w:pPr>
        <w:pStyle w:val="ListParagraph"/>
        <w:numPr>
          <w:ilvl w:val="0"/>
          <w:numId w:val="27"/>
        </w:numPr>
        <w:spacing w:line="276" w:lineRule="auto"/>
        <w:jc w:val="both"/>
      </w:pPr>
      <w:r w:rsidRPr="00A8312B">
        <w:t>If you already have an account, provide your login credentials (User Name and Password) and click ‘Sign in’.</w:t>
      </w:r>
    </w:p>
    <w:p w:rsidR="00B56434" w:rsidRDefault="003969C7" w:rsidP="003969C7">
      <w:pPr>
        <w:ind w:left="720"/>
        <w:rPr>
          <w:b/>
        </w:rPr>
      </w:pPr>
      <w:bookmarkStart w:id="185" w:name="__RefHeading__1447_889416091"/>
      <w:bookmarkStart w:id="186" w:name="__RefHeading__2852_1951356949"/>
      <w:bookmarkEnd w:id="185"/>
      <w:bookmarkEnd w:id="186"/>
      <w:r>
        <w:rPr>
          <w:noProof/>
          <w:lang w:val="en-IN" w:eastAsia="en-IN"/>
        </w:rPr>
        <w:drawing>
          <wp:inline distT="0" distB="0" distL="0" distR="0" wp14:anchorId="39FA0C37" wp14:editId="48B3729F">
            <wp:extent cx="2990850" cy="3638354"/>
            <wp:effectExtent l="19050" t="19050" r="1905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3654" t="18244" r="35256" b="14481"/>
                    <a:stretch/>
                  </pic:blipFill>
                  <pic:spPr bwMode="auto">
                    <a:xfrm>
                      <a:off x="0" y="0"/>
                      <a:ext cx="2994165" cy="36423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9C7" w:rsidRDefault="003969C7" w:rsidP="003969C7">
      <w:pPr>
        <w:pStyle w:val="Heading3"/>
      </w:pPr>
      <w:bookmarkStart w:id="187" w:name="_Toc482640680"/>
      <w:r>
        <w:t>Reset password</w:t>
      </w:r>
      <w:bookmarkEnd w:id="187"/>
    </w:p>
    <w:p w:rsidR="003969C7" w:rsidRPr="00A8312B" w:rsidRDefault="003969C7" w:rsidP="003969C7">
      <w:pPr>
        <w:spacing w:line="276" w:lineRule="auto"/>
        <w:jc w:val="both"/>
        <w:rPr>
          <w:rFonts w:cs="Arial"/>
        </w:rPr>
      </w:pPr>
      <w:r w:rsidRPr="00A8312B">
        <w:rPr>
          <w:rFonts w:cs="Arial"/>
        </w:rPr>
        <w:t>When password is lost or forgotten, ‘Forgot Password’ is used to navigate the following screen where you need to provide your registered ‘Email ID’ and click ‘Request Reset Link’. Check your email for reset link and provide your new password.</w:t>
      </w:r>
    </w:p>
    <w:p w:rsidR="003969C7" w:rsidRDefault="003969C7" w:rsidP="003969C7">
      <w:r>
        <w:rPr>
          <w:noProof/>
          <w:lang w:val="en-IN" w:eastAsia="en-IN"/>
        </w:rPr>
        <w:lastRenderedPageBreak/>
        <w:drawing>
          <wp:inline distT="0" distB="0" distL="0" distR="0" wp14:anchorId="56A0986E" wp14:editId="4CFFD4CA">
            <wp:extent cx="2468393" cy="2857500"/>
            <wp:effectExtent l="19050" t="19050" r="2730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852" t="18530" r="34616" b="14480"/>
                    <a:stretch/>
                  </pic:blipFill>
                  <pic:spPr bwMode="auto">
                    <a:xfrm>
                      <a:off x="0" y="0"/>
                      <a:ext cx="2468393" cy="28575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9C7" w:rsidRDefault="003969C7" w:rsidP="003969C7">
      <w:pPr>
        <w:pStyle w:val="Heading3"/>
      </w:pPr>
      <w:bookmarkStart w:id="188" w:name="_Toc482640681"/>
      <w:r>
        <w:t>Sign Up</w:t>
      </w:r>
      <w:bookmarkEnd w:id="188"/>
    </w:p>
    <w:p w:rsidR="00E40453" w:rsidRDefault="00513E06" w:rsidP="00E40453">
      <w:r>
        <w:t>When you click Sign Up on Login page, the application naviga</w:t>
      </w:r>
      <w:r w:rsidR="00BC3F4E">
        <w:t xml:space="preserve">tes to Pricing and Plans screen </w:t>
      </w:r>
      <w:r>
        <w:t>for Distribution Solution Suite.</w:t>
      </w:r>
    </w:p>
    <w:p w:rsidR="0045683C" w:rsidRDefault="0045683C" w:rsidP="0045683C">
      <w:r>
        <w:t>List of DS apps are displayed in series, click Sign Up button on required app.</w:t>
      </w:r>
    </w:p>
    <w:p w:rsidR="00513E06" w:rsidRPr="00B44CD0" w:rsidRDefault="00513E06" w:rsidP="00484D98">
      <w:pPr>
        <w:jc w:val="both"/>
      </w:pPr>
      <w:r w:rsidRPr="00417DB2">
        <w:rPr>
          <w:b/>
        </w:rPr>
        <w:t>Lead Closer:</w:t>
      </w:r>
      <w:r w:rsidR="00417DB2" w:rsidRPr="00417DB2">
        <w:rPr>
          <w:b/>
        </w:rPr>
        <w:t xml:space="preserve"> </w:t>
      </w:r>
      <w:r w:rsidR="00B44CD0">
        <w:t>To track the stages of an enquiry or consumer interest in to a Lead or Prospect.</w:t>
      </w:r>
    </w:p>
    <w:p w:rsidR="00B44CD0" w:rsidRPr="00870F39" w:rsidRDefault="00513E06" w:rsidP="00484D98">
      <w:pPr>
        <w:jc w:val="both"/>
        <w:rPr>
          <w:rFonts w:cs="Arial"/>
        </w:rPr>
      </w:pPr>
      <w:r w:rsidRPr="00417DB2">
        <w:rPr>
          <w:b/>
        </w:rPr>
        <w:t>Needs Analysis</w:t>
      </w:r>
      <w:r w:rsidRPr="002E0EC4">
        <w:rPr>
          <w:b/>
        </w:rPr>
        <w:t>:</w:t>
      </w:r>
      <w:r w:rsidR="00B44CD0">
        <w:rPr>
          <w:b/>
        </w:rPr>
        <w:t xml:space="preserve"> </w:t>
      </w:r>
      <w:r w:rsidR="00B44CD0">
        <w:rPr>
          <w:rFonts w:cs="Arial"/>
        </w:rPr>
        <w:t>The Needs Analysis</w:t>
      </w:r>
      <w:r w:rsidR="00B44CD0" w:rsidRPr="00870F39">
        <w:rPr>
          <w:rFonts w:cs="Arial"/>
        </w:rPr>
        <w:t xml:space="preserve"> is used to determine product options that will assist a lead/customer to meet their identified financial goals. </w:t>
      </w:r>
    </w:p>
    <w:p w:rsidR="00B44CD0" w:rsidRPr="0078736B" w:rsidRDefault="00513E06" w:rsidP="00484D98">
      <w:pPr>
        <w:jc w:val="both"/>
      </w:pPr>
      <w:r w:rsidRPr="00417DB2">
        <w:rPr>
          <w:b/>
        </w:rPr>
        <w:t>Quotes and Illustration:</w:t>
      </w:r>
      <w:r w:rsidR="00B44CD0">
        <w:rPr>
          <w:b/>
        </w:rPr>
        <w:t xml:space="preserve"> </w:t>
      </w:r>
      <w:r w:rsidR="00B44CD0">
        <w:t>Quotes helps to estimate the premium that has to be paid by the insured for the agreement with insurance company.</w:t>
      </w:r>
    </w:p>
    <w:p w:rsidR="00513E06" w:rsidRPr="00295760" w:rsidRDefault="00513E06" w:rsidP="00484D98">
      <w:pPr>
        <w:jc w:val="both"/>
      </w:pPr>
      <w:r w:rsidRPr="00417DB2">
        <w:rPr>
          <w:b/>
        </w:rPr>
        <w:t>E-app:</w:t>
      </w:r>
      <w:r w:rsidR="00295760">
        <w:rPr>
          <w:b/>
        </w:rPr>
        <w:t xml:space="preserve"> </w:t>
      </w:r>
      <w:r w:rsidR="00833A09">
        <w:t>To register for a policy contract electronically.</w:t>
      </w:r>
    </w:p>
    <w:p w:rsidR="00513E06" w:rsidRPr="00295760" w:rsidRDefault="00513E06" w:rsidP="00484D98">
      <w:pPr>
        <w:jc w:val="both"/>
      </w:pPr>
      <w:r w:rsidRPr="00417DB2">
        <w:rPr>
          <w:b/>
        </w:rPr>
        <w:t>Profile Management:</w:t>
      </w:r>
      <w:r w:rsidR="00295760">
        <w:rPr>
          <w:b/>
        </w:rPr>
        <w:t xml:space="preserve"> </w:t>
      </w:r>
      <w:r w:rsidR="00295760" w:rsidRPr="00295760">
        <w:t>Manage details of the customer such as Personal Information, service related documents etc.</w:t>
      </w:r>
    </w:p>
    <w:p w:rsidR="00513E06" w:rsidRPr="00295760" w:rsidRDefault="00513E06" w:rsidP="00484D98">
      <w:pPr>
        <w:jc w:val="both"/>
      </w:pPr>
      <w:r w:rsidRPr="00417DB2">
        <w:rPr>
          <w:b/>
        </w:rPr>
        <w:t>Customer Servicing:</w:t>
      </w:r>
      <w:r w:rsidR="00295760">
        <w:rPr>
          <w:b/>
        </w:rPr>
        <w:t xml:space="preserve"> </w:t>
      </w:r>
      <w:r w:rsidR="00295760">
        <w:t>Allows customer to handle financial and non-financial transactions.</w:t>
      </w:r>
    </w:p>
    <w:p w:rsidR="00513E06" w:rsidRPr="00B44CD0" w:rsidRDefault="00513E06" w:rsidP="00484D98">
      <w:pPr>
        <w:jc w:val="both"/>
      </w:pPr>
      <w:r w:rsidRPr="00417DB2">
        <w:rPr>
          <w:b/>
        </w:rPr>
        <w:t>Product Configurator:</w:t>
      </w:r>
      <w:r w:rsidR="00B44CD0">
        <w:rPr>
          <w:b/>
        </w:rPr>
        <w:t xml:space="preserve"> </w:t>
      </w:r>
      <w:r w:rsidR="00B44CD0" w:rsidRPr="00B44CD0">
        <w:t>Configure the product features</w:t>
      </w:r>
      <w:r w:rsidR="00B44CD0">
        <w:rPr>
          <w:b/>
        </w:rPr>
        <w:t xml:space="preserve"> </w:t>
      </w:r>
      <w:r w:rsidR="00B44CD0">
        <w:t>such as Product Details, Coverages, Riders, Benefits and Investment Property Details.</w:t>
      </w:r>
    </w:p>
    <w:p w:rsidR="00513E06" w:rsidRDefault="00513E06" w:rsidP="00B56434"/>
    <w:p w:rsidR="00B56434" w:rsidRDefault="00B56434" w:rsidP="00B56434">
      <w:r>
        <w:rPr>
          <w:noProof/>
          <w:lang w:val="en-IN" w:eastAsia="en-IN"/>
        </w:rPr>
        <w:lastRenderedPageBreak/>
        <w:drawing>
          <wp:inline distT="0" distB="0" distL="0" distR="0">
            <wp:extent cx="6172200" cy="382905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t="1244" b="-1244"/>
                    <a:stretch/>
                  </pic:blipFill>
                  <pic:spPr bwMode="auto">
                    <a:xfrm>
                      <a:off x="0" y="0"/>
                      <a:ext cx="6172200" cy="38290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132082" w:rsidRDefault="008A40F9" w:rsidP="001B4C9C">
      <w:pPr>
        <w:jc w:val="both"/>
      </w:pPr>
      <w:r>
        <w:t>Create your account by giving the required details to register and also subscribe by selecting the plan (Free, Silver, Gold and Platinum) and then click Sign Up.</w:t>
      </w:r>
    </w:p>
    <w:p w:rsidR="00132082" w:rsidRDefault="00132082" w:rsidP="00B56434">
      <w:r>
        <w:rPr>
          <w:noProof/>
          <w:lang w:val="en-IN" w:eastAsia="en-IN"/>
        </w:rPr>
        <w:drawing>
          <wp:inline distT="0" distB="0" distL="0" distR="0" wp14:anchorId="33552346" wp14:editId="64370E57">
            <wp:extent cx="6172200" cy="31337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1834" r="4659" b="9437"/>
                    <a:stretch/>
                  </pic:blipFill>
                  <pic:spPr bwMode="auto">
                    <a:xfrm>
                      <a:off x="0" y="0"/>
                      <a:ext cx="6179732" cy="31375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32082" w:rsidRDefault="0056686B" w:rsidP="001B4C9C">
      <w:pPr>
        <w:jc w:val="both"/>
      </w:pPr>
      <w:r>
        <w:t>A new window appears with Sign Up confirmation message, Click Sign in now to navigate back to the Login screen.</w:t>
      </w:r>
    </w:p>
    <w:p w:rsidR="00132082" w:rsidRDefault="00132082" w:rsidP="00B56434">
      <w:r>
        <w:rPr>
          <w:noProof/>
          <w:lang w:val="en-IN" w:eastAsia="en-IN"/>
        </w:rPr>
        <w:lastRenderedPageBreak/>
        <w:drawing>
          <wp:inline distT="0" distB="0" distL="0" distR="0" wp14:anchorId="5091BB26" wp14:editId="01C58F67">
            <wp:extent cx="3762375" cy="2371725"/>
            <wp:effectExtent l="19050" t="19050" r="2857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5974" t="12426" r="18303" b="13876"/>
                    <a:stretch/>
                  </pic:blipFill>
                  <pic:spPr bwMode="auto">
                    <a:xfrm>
                      <a:off x="0" y="0"/>
                      <a:ext cx="3766967" cy="23746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6686F" w:rsidRDefault="006F45E9" w:rsidP="00B56434">
      <w:r>
        <w:t>When existing customers click Sign In on Create account page, a new window appears aski</w:t>
      </w:r>
      <w:r w:rsidR="0006444A">
        <w:t>ng for the domain to set.</w:t>
      </w:r>
      <w:r w:rsidR="00A136F7">
        <w:t xml:space="preserve"> Enter you domain name and then cl</w:t>
      </w:r>
      <w:r w:rsidR="0056686F">
        <w:t>ick Set Domain and then Sign In.</w:t>
      </w:r>
    </w:p>
    <w:p w:rsidR="00132082" w:rsidRDefault="00132082" w:rsidP="00B56434">
      <w:bookmarkStart w:id="189" w:name="_GoBack"/>
      <w:bookmarkEnd w:id="189"/>
      <w:r>
        <w:rPr>
          <w:noProof/>
          <w:lang w:val="en-IN" w:eastAsia="en-IN"/>
        </w:rPr>
        <w:drawing>
          <wp:inline distT="0" distB="0" distL="0" distR="0" wp14:anchorId="2D57C054" wp14:editId="1A7A1C20">
            <wp:extent cx="6134100" cy="289462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130" r="2329" b="5886"/>
                    <a:stretch/>
                  </pic:blipFill>
                  <pic:spPr bwMode="auto">
                    <a:xfrm>
                      <a:off x="0" y="0"/>
                      <a:ext cx="6141584" cy="2898158"/>
                    </a:xfrm>
                    <a:prstGeom prst="rect">
                      <a:avLst/>
                    </a:prstGeom>
                    <a:ln>
                      <a:noFill/>
                    </a:ln>
                    <a:extLst>
                      <a:ext uri="{53640926-AAD7-44D8-BBD7-CCE9431645EC}">
                        <a14:shadowObscured xmlns:a14="http://schemas.microsoft.com/office/drawing/2010/main"/>
                      </a:ext>
                    </a:extLst>
                  </pic:spPr>
                </pic:pic>
              </a:graphicData>
            </a:graphic>
          </wp:inline>
        </w:drawing>
      </w:r>
    </w:p>
    <w:p w:rsidR="00B6029C" w:rsidRPr="00A8312B" w:rsidRDefault="00B6029C" w:rsidP="00B6029C">
      <w:pPr>
        <w:jc w:val="both"/>
        <w:rPr>
          <w:b/>
        </w:rPr>
      </w:pPr>
      <w:r w:rsidRPr="00A8312B">
        <w:rPr>
          <w:b/>
        </w:rPr>
        <w:t>Common Functions Found in Header:</w:t>
      </w:r>
    </w:p>
    <w:p w:rsidR="00B6029C" w:rsidRPr="00A8312B" w:rsidRDefault="00B6029C" w:rsidP="00B6029C">
      <w:pPr>
        <w:pStyle w:val="ListParagraph"/>
        <w:spacing w:line="276" w:lineRule="auto"/>
        <w:ind w:left="284" w:hanging="284"/>
        <w:jc w:val="both"/>
        <w:rPr>
          <w:rFonts w:cs="Arial"/>
          <w:b/>
        </w:rPr>
      </w:pPr>
      <w:r w:rsidRPr="00A8312B">
        <w:rPr>
          <w:rFonts w:cs="Arial"/>
          <w:b/>
        </w:rPr>
        <w:t xml:space="preserve">Invite Colleague: </w:t>
      </w:r>
      <w:r w:rsidRPr="00A8312B">
        <w:rPr>
          <w:rFonts w:cs="Arial"/>
        </w:rPr>
        <w:t xml:space="preserve">Invite your colleague by clicking on group </w:t>
      </w:r>
      <w:r w:rsidRPr="00A8312B">
        <w:rPr>
          <w:rFonts w:cs="Arial"/>
          <w:noProof/>
          <w:lang w:val="en-IN" w:eastAsia="en-IN"/>
        </w:rPr>
        <w:drawing>
          <wp:inline distT="0" distB="0" distL="0" distR="0" wp14:anchorId="5C72E74C" wp14:editId="3F204286">
            <wp:extent cx="224433" cy="2476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52248"/>
                    </a:xfrm>
                    <a:prstGeom prst="rect">
                      <a:avLst/>
                    </a:prstGeom>
                    <a:noFill/>
                    <a:ln>
                      <a:noFill/>
                    </a:ln>
                  </pic:spPr>
                </pic:pic>
              </a:graphicData>
            </a:graphic>
          </wp:inline>
        </w:drawing>
      </w:r>
      <w:r w:rsidRPr="00A8312B">
        <w:rPr>
          <w:rFonts w:cs="Arial"/>
        </w:rPr>
        <w:t xml:space="preserve"> icon and then type First Name, Last Name and E-mail address of the person to whom you would like to send an invitation. Click ‘Add More’ to invite more than one colleague and click ‘Send Invite’.  </w:t>
      </w:r>
    </w:p>
    <w:p w:rsidR="00B6029C" w:rsidRPr="00B90466" w:rsidRDefault="00B6029C" w:rsidP="00B6029C">
      <w:pPr>
        <w:pStyle w:val="ListParagraph"/>
        <w:spacing w:line="276" w:lineRule="auto"/>
        <w:ind w:left="284" w:hanging="284"/>
        <w:jc w:val="both"/>
        <w:rPr>
          <w:rFonts w:cs="Arial"/>
          <w:b/>
        </w:rPr>
      </w:pPr>
      <w:r w:rsidRPr="00A8312B">
        <w:rPr>
          <w:rFonts w:cs="Arial"/>
          <w:b/>
        </w:rPr>
        <w:t>Alerts &amp; Notifications:</w:t>
      </w:r>
      <w:r w:rsidRPr="00A8312B">
        <w:rPr>
          <w:rFonts w:cs="Arial"/>
        </w:rPr>
        <w:t xml:space="preserve"> The system displays the number of alerts &amp; notifications for the customer that are unread. Notifications display date, time and message. Color change is introduced for immediate follow-up of colored notifications.</w:t>
      </w:r>
    </w:p>
    <w:p w:rsidR="006D430B" w:rsidRDefault="006D430B" w:rsidP="006D430B">
      <w:pPr>
        <w:spacing w:line="276" w:lineRule="auto"/>
        <w:jc w:val="both"/>
        <w:rPr>
          <w:rFonts w:cs="Arial"/>
          <w:b/>
        </w:rPr>
      </w:pPr>
      <w:r>
        <w:rPr>
          <w:noProof/>
          <w:lang w:val="en-IN" w:eastAsia="en-IN"/>
        </w:rPr>
        <w:lastRenderedPageBreak/>
        <w:drawing>
          <wp:inline distT="0" distB="0" distL="0" distR="0" wp14:anchorId="05D15246" wp14:editId="4A4E0924">
            <wp:extent cx="6191250" cy="2847578"/>
            <wp:effectExtent l="19050" t="19050" r="1905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2258" b="5929"/>
                    <a:stretch/>
                  </pic:blipFill>
                  <pic:spPr bwMode="auto">
                    <a:xfrm>
                      <a:off x="0" y="0"/>
                      <a:ext cx="6191250" cy="28475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90466" w:rsidRPr="00B90466" w:rsidRDefault="00B90466" w:rsidP="006D430B">
      <w:pPr>
        <w:spacing w:line="276" w:lineRule="auto"/>
        <w:jc w:val="both"/>
        <w:rPr>
          <w:rFonts w:cs="Arial"/>
        </w:rPr>
      </w:pPr>
      <w:r>
        <w:rPr>
          <w:rFonts w:cs="Arial"/>
        </w:rPr>
        <w:t>Click See All to view all alerts and notification received and also allows you to refine the results by selecting the check box provided against Alerts or Notifications specific to Date and App.</w:t>
      </w:r>
    </w:p>
    <w:p w:rsidR="00B90466" w:rsidRPr="006D430B" w:rsidRDefault="00B90466" w:rsidP="006D430B">
      <w:pPr>
        <w:spacing w:line="276" w:lineRule="auto"/>
        <w:jc w:val="both"/>
        <w:rPr>
          <w:rFonts w:cs="Arial"/>
          <w:b/>
        </w:rPr>
      </w:pPr>
      <w:r>
        <w:rPr>
          <w:noProof/>
          <w:lang w:val="en-IN" w:eastAsia="en-IN"/>
        </w:rPr>
        <w:drawing>
          <wp:inline distT="0" distB="0" distL="0" distR="0" wp14:anchorId="5C63DDEB" wp14:editId="7E455A48">
            <wp:extent cx="6191250" cy="2847578"/>
            <wp:effectExtent l="19050" t="19050" r="1905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2258" b="5929"/>
                    <a:stretch/>
                  </pic:blipFill>
                  <pic:spPr bwMode="auto">
                    <a:xfrm>
                      <a:off x="0" y="0"/>
                      <a:ext cx="6191250" cy="28475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6029C" w:rsidRPr="00A8312B" w:rsidRDefault="00B6029C" w:rsidP="00B6029C">
      <w:pPr>
        <w:pStyle w:val="ListParagraph"/>
        <w:spacing w:line="276" w:lineRule="auto"/>
        <w:ind w:left="284" w:hanging="284"/>
        <w:jc w:val="both"/>
        <w:rPr>
          <w:rFonts w:cs="Arial"/>
          <w:b/>
        </w:rPr>
      </w:pPr>
      <w:r>
        <w:rPr>
          <w:rFonts w:cs="Arial"/>
          <w:b/>
        </w:rPr>
        <w:t>Log</w:t>
      </w:r>
      <w:r w:rsidRPr="00A8312B">
        <w:rPr>
          <w:rFonts w:cs="Arial"/>
          <w:b/>
        </w:rPr>
        <w:t xml:space="preserve"> Out: </w:t>
      </w:r>
      <w:r w:rsidRPr="00A8312B">
        <w:rPr>
          <w:rFonts w:cs="Arial"/>
        </w:rPr>
        <w:t>End session and navigate</w:t>
      </w:r>
      <w:r w:rsidRPr="00A8312B">
        <w:rPr>
          <w:rFonts w:cs="Arial"/>
          <w:b/>
        </w:rPr>
        <w:t xml:space="preserve"> </w:t>
      </w:r>
      <w:r w:rsidRPr="00A8312B">
        <w:rPr>
          <w:rFonts w:cs="Arial"/>
        </w:rPr>
        <w:t>to login page.</w:t>
      </w:r>
    </w:p>
    <w:p w:rsidR="00862BEE" w:rsidRDefault="00862BEE" w:rsidP="00B56434"/>
    <w:p w:rsidR="00862BEE" w:rsidRDefault="00862BEE" w:rsidP="00B56434">
      <w:pPr>
        <w:sectPr w:rsidR="00862BEE" w:rsidSect="00F27981">
          <w:pgSz w:w="12240" w:h="15840" w:code="1"/>
          <w:pgMar w:top="1418" w:right="1080" w:bottom="1080" w:left="1350" w:header="180" w:footer="486" w:gutter="0"/>
          <w:cols w:space="720"/>
          <w:titlePg/>
          <w:docGrid w:linePitch="360"/>
        </w:sectPr>
      </w:pPr>
    </w:p>
    <w:p w:rsidR="00AB568A" w:rsidRPr="006C0688" w:rsidRDefault="00717102" w:rsidP="000837B6">
      <w:pPr>
        <w:pStyle w:val="Heading2"/>
      </w:pPr>
      <w:bookmarkStart w:id="190" w:name="_Toc482640682"/>
      <w:r>
        <w:lastRenderedPageBreak/>
        <w:t xml:space="preserve">App </w:t>
      </w:r>
      <w:r w:rsidR="00A1153F">
        <w:t>(Dashboard)</w:t>
      </w:r>
      <w:bookmarkEnd w:id="190"/>
    </w:p>
    <w:p w:rsidR="009277E2" w:rsidRDefault="00CD6C25" w:rsidP="00E13B32">
      <w:pPr>
        <w:spacing w:line="276" w:lineRule="auto"/>
        <w:jc w:val="both"/>
      </w:pPr>
      <w:bookmarkStart w:id="191" w:name="_Toc465681647"/>
      <w:bookmarkStart w:id="192" w:name="_Toc465760981"/>
      <w:bookmarkStart w:id="193" w:name="_Toc465761108"/>
      <w:bookmarkStart w:id="194" w:name="_Toc467591042"/>
      <w:bookmarkStart w:id="195" w:name="_Toc467669016"/>
      <w:bookmarkStart w:id="196" w:name="_Toc467669337"/>
      <w:bookmarkStart w:id="197" w:name="_Toc467682490"/>
      <w:bookmarkStart w:id="198" w:name="_Toc467682531"/>
      <w:bookmarkStart w:id="199" w:name="_Toc467682580"/>
      <w:bookmarkStart w:id="200" w:name="_Toc467682770"/>
      <w:bookmarkStart w:id="201" w:name="_Toc467682812"/>
      <w:bookmarkStart w:id="202" w:name="_Toc467683035"/>
      <w:bookmarkStart w:id="203" w:name="_Toc465681662"/>
      <w:bookmarkStart w:id="204" w:name="_Toc465760995"/>
      <w:bookmarkStart w:id="205" w:name="_Toc465761122"/>
      <w:bookmarkStart w:id="206" w:name="_Toc467591056"/>
      <w:bookmarkStart w:id="207" w:name="_Toc467669029"/>
      <w:bookmarkStart w:id="208" w:name="_Toc467669350"/>
      <w:bookmarkStart w:id="209" w:name="_Toc467682503"/>
      <w:bookmarkStart w:id="210" w:name="_Toc467682544"/>
      <w:bookmarkStart w:id="211" w:name="_Toc467682593"/>
      <w:bookmarkStart w:id="212" w:name="_Toc467682784"/>
      <w:bookmarkStart w:id="213" w:name="_Toc467682825"/>
      <w:bookmarkStart w:id="214" w:name="_Toc467683048"/>
      <w:bookmarkStart w:id="215" w:name="_Toc467669030"/>
      <w:bookmarkStart w:id="216" w:name="_Toc467669351"/>
      <w:bookmarkStart w:id="217" w:name="_Toc467682504"/>
      <w:bookmarkStart w:id="218" w:name="_Toc467682545"/>
      <w:bookmarkStart w:id="219" w:name="_Toc467682594"/>
      <w:bookmarkStart w:id="220" w:name="_Toc467682785"/>
      <w:bookmarkStart w:id="221" w:name="_Toc467682826"/>
      <w:bookmarkStart w:id="222" w:name="_Toc467683049"/>
      <w:bookmarkStart w:id="223" w:name="_Toc467669036"/>
      <w:bookmarkStart w:id="224" w:name="_Toc467669357"/>
      <w:bookmarkStart w:id="225" w:name="_Toc467682510"/>
      <w:bookmarkStart w:id="226" w:name="_Toc467682551"/>
      <w:bookmarkStart w:id="227" w:name="_Toc467682600"/>
      <w:bookmarkStart w:id="228" w:name="_Toc467682791"/>
      <w:bookmarkStart w:id="229" w:name="_Toc467682832"/>
      <w:bookmarkStart w:id="230" w:name="_Toc467683055"/>
      <w:bookmarkStart w:id="231" w:name="_Toc467669037"/>
      <w:bookmarkStart w:id="232" w:name="_Toc467669358"/>
      <w:bookmarkStart w:id="233" w:name="_Toc467682511"/>
      <w:bookmarkStart w:id="234" w:name="_Toc467682552"/>
      <w:bookmarkStart w:id="235" w:name="_Toc467682601"/>
      <w:bookmarkStart w:id="236" w:name="_Toc467682792"/>
      <w:bookmarkStart w:id="237" w:name="_Toc467682833"/>
      <w:bookmarkStart w:id="238" w:name="_Toc467683056"/>
      <w:bookmarkStart w:id="239" w:name="_Toc467669038"/>
      <w:bookmarkStart w:id="240" w:name="_Toc467669359"/>
      <w:bookmarkStart w:id="241" w:name="_Toc467682512"/>
      <w:bookmarkStart w:id="242" w:name="_Toc467682553"/>
      <w:bookmarkStart w:id="243" w:name="_Toc467682602"/>
      <w:bookmarkStart w:id="244" w:name="_Toc467682793"/>
      <w:bookmarkStart w:id="245" w:name="_Toc467682834"/>
      <w:bookmarkStart w:id="246" w:name="_Toc467683057"/>
      <w:bookmarkStart w:id="247" w:name="_Toc467669039"/>
      <w:bookmarkStart w:id="248" w:name="_Toc467669360"/>
      <w:bookmarkStart w:id="249" w:name="_Toc467682513"/>
      <w:bookmarkStart w:id="250" w:name="_Toc467682554"/>
      <w:bookmarkStart w:id="251" w:name="_Toc467682603"/>
      <w:bookmarkStart w:id="252" w:name="_Toc467682794"/>
      <w:bookmarkStart w:id="253" w:name="_Toc467682835"/>
      <w:bookmarkStart w:id="254" w:name="_Toc467683058"/>
      <w:bookmarkStart w:id="255" w:name="_Toc467669040"/>
      <w:bookmarkStart w:id="256" w:name="_Toc467669361"/>
      <w:bookmarkStart w:id="257" w:name="_Toc467682514"/>
      <w:bookmarkStart w:id="258" w:name="_Toc467682555"/>
      <w:bookmarkStart w:id="259" w:name="_Toc467682604"/>
      <w:bookmarkStart w:id="260" w:name="_Toc467682795"/>
      <w:bookmarkStart w:id="261" w:name="_Toc467682836"/>
      <w:bookmarkStart w:id="262" w:name="_Toc467683059"/>
      <w:bookmarkStart w:id="263" w:name="_Toc467669041"/>
      <w:bookmarkStart w:id="264" w:name="_Toc467669362"/>
      <w:bookmarkStart w:id="265" w:name="_Toc467682515"/>
      <w:bookmarkStart w:id="266" w:name="_Toc467682556"/>
      <w:bookmarkStart w:id="267" w:name="_Toc467682605"/>
      <w:bookmarkStart w:id="268" w:name="_Toc467682796"/>
      <w:bookmarkStart w:id="269" w:name="_Toc467682837"/>
      <w:bookmarkStart w:id="270" w:name="_Toc467683060"/>
      <w:bookmarkStart w:id="271" w:name="_Toc467669042"/>
      <w:bookmarkStart w:id="272" w:name="_Toc467669363"/>
      <w:bookmarkStart w:id="273" w:name="_Toc467682516"/>
      <w:bookmarkStart w:id="274" w:name="_Toc467682557"/>
      <w:bookmarkStart w:id="275" w:name="_Toc467682606"/>
      <w:bookmarkStart w:id="276" w:name="_Toc467682797"/>
      <w:bookmarkStart w:id="277" w:name="_Toc467682838"/>
      <w:bookmarkStart w:id="278" w:name="_Toc467683061"/>
      <w:bookmarkStart w:id="279" w:name="_Toc467669043"/>
      <w:bookmarkStart w:id="280" w:name="_Toc467669364"/>
      <w:bookmarkStart w:id="281" w:name="_Toc467682517"/>
      <w:bookmarkStart w:id="282" w:name="_Toc467682558"/>
      <w:bookmarkStart w:id="283" w:name="_Toc467682607"/>
      <w:bookmarkStart w:id="284" w:name="_Toc467682798"/>
      <w:bookmarkStart w:id="285" w:name="_Toc467682839"/>
      <w:bookmarkStart w:id="286" w:name="_Toc467683062"/>
      <w:bookmarkStart w:id="287" w:name="_Toc479157945"/>
      <w:bookmarkStart w:id="288" w:name="_Toc479159883"/>
      <w:bookmarkStart w:id="289" w:name="_Toc479172410"/>
      <w:bookmarkStart w:id="290" w:name="_Toc479174516"/>
      <w:bookmarkStart w:id="291" w:name="_Toc479948468"/>
      <w:bookmarkStart w:id="292" w:name="_Toc480211418"/>
      <w:bookmarkStart w:id="293" w:name="_Toc480211631"/>
      <w:bookmarkStart w:id="294" w:name="_Toc480470083"/>
      <w:bookmarkStart w:id="295" w:name="_Toc480898498"/>
      <w:bookmarkStart w:id="296" w:name="_Toc480898911"/>
      <w:bookmarkStart w:id="297" w:name="_Toc480899097"/>
      <w:bookmarkStart w:id="298" w:name="_Toc480899130"/>
      <w:bookmarkStart w:id="299" w:name="_Toc480470084"/>
      <w:bookmarkStart w:id="300" w:name="_Toc480898499"/>
      <w:bookmarkStart w:id="301" w:name="_Toc480898912"/>
      <w:bookmarkStart w:id="302" w:name="_Toc480899098"/>
      <w:bookmarkStart w:id="303" w:name="_Toc480899131"/>
      <w:bookmarkStart w:id="304" w:name="_Toc479157953"/>
      <w:bookmarkStart w:id="305" w:name="_Toc479159891"/>
      <w:bookmarkStart w:id="306" w:name="_Toc479172418"/>
      <w:bookmarkStart w:id="307" w:name="_Toc479174525"/>
      <w:bookmarkStart w:id="308" w:name="_Toc479948477"/>
      <w:bookmarkStart w:id="309" w:name="_Toc480211429"/>
      <w:bookmarkStart w:id="310" w:name="_Toc480211642"/>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r>
        <w:t>In App</w:t>
      </w:r>
      <w:r w:rsidR="001B7A18">
        <w:t xml:space="preserve"> section all apps are integrated or unified under one platform, </w:t>
      </w:r>
      <w:r w:rsidR="00FC130A">
        <w:t>the</w:t>
      </w:r>
      <w:r w:rsidR="001B7A18">
        <w:t xml:space="preserve"> main advantag</w:t>
      </w:r>
      <w:r w:rsidR="00B861AE">
        <w:t>e of this section is the Admin U</w:t>
      </w:r>
      <w:r w:rsidR="001B7A18">
        <w:t xml:space="preserve">ser </w:t>
      </w:r>
      <w:r w:rsidR="00717102">
        <w:t>configuring</w:t>
      </w:r>
      <w:r w:rsidR="001B7A18">
        <w:t xml:space="preserve"> the App settings for the app</w:t>
      </w:r>
      <w:r w:rsidR="00717102">
        <w:t>s</w:t>
      </w:r>
      <w:r w:rsidR="001B7A18">
        <w:t xml:space="preserve"> </w:t>
      </w:r>
      <w:r w:rsidR="00717102">
        <w:t>that are existing with the</w:t>
      </w:r>
      <w:r w:rsidR="001B7A18">
        <w:t xml:space="preserve"> customer and also </w:t>
      </w:r>
      <w:r w:rsidR="00912CA9">
        <w:t>can connect the new app trial version.</w:t>
      </w:r>
      <w:r w:rsidR="001B7A18">
        <w:t xml:space="preserve"> </w:t>
      </w:r>
    </w:p>
    <w:p w:rsidR="001E5852" w:rsidRDefault="00132082" w:rsidP="00E13B32">
      <w:pPr>
        <w:spacing w:line="276" w:lineRule="auto"/>
        <w:jc w:val="both"/>
      </w:pPr>
      <w:r>
        <w:rPr>
          <w:noProof/>
          <w:lang w:val="en-IN" w:eastAsia="en-IN"/>
        </w:rPr>
        <w:drawing>
          <wp:inline distT="0" distB="0" distL="0" distR="0" wp14:anchorId="10BDD960" wp14:editId="2E06B28B">
            <wp:extent cx="5943600" cy="27051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1973" b="7069"/>
                    <a:stretch/>
                  </pic:blipFill>
                  <pic:spPr bwMode="auto">
                    <a:xfrm>
                      <a:off x="0" y="0"/>
                      <a:ext cx="5943600" cy="2705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652A0" w:rsidRDefault="00717102" w:rsidP="00E13B32">
      <w:pPr>
        <w:spacing w:line="276" w:lineRule="auto"/>
        <w:jc w:val="both"/>
      </w:pPr>
      <w:r>
        <w:t>Green check</w:t>
      </w:r>
      <w:r w:rsidR="00912CA9">
        <w:t xml:space="preserve"> mark is shown on the left hand side of the card for the existing apps an</w:t>
      </w:r>
      <w:r w:rsidR="003652A0">
        <w:t xml:space="preserve">d further it allows the admin user to configure the settings by clicking on </w:t>
      </w:r>
      <w:r w:rsidR="003652A0" w:rsidRPr="00A1153F">
        <w:rPr>
          <w:b/>
        </w:rPr>
        <w:t>Configure</w:t>
      </w:r>
      <w:r w:rsidR="003652A0">
        <w:t xml:space="preserve"> button.</w:t>
      </w:r>
    </w:p>
    <w:p w:rsidR="008B4B50" w:rsidRPr="008B4B50" w:rsidRDefault="008B4B50" w:rsidP="008B4B50">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311" w:name="_Toc482625077"/>
      <w:bookmarkStart w:id="312" w:name="_Toc482625191"/>
      <w:bookmarkStart w:id="313" w:name="_Toc482625927"/>
      <w:bookmarkStart w:id="314" w:name="_Toc482626183"/>
      <w:bookmarkStart w:id="315" w:name="_Toc482640683"/>
      <w:bookmarkEnd w:id="311"/>
      <w:bookmarkEnd w:id="312"/>
      <w:bookmarkEnd w:id="313"/>
      <w:bookmarkEnd w:id="314"/>
      <w:bookmarkEnd w:id="315"/>
    </w:p>
    <w:p w:rsidR="008B4B50" w:rsidRPr="008B4B50" w:rsidRDefault="008B4B50" w:rsidP="008B4B50">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316" w:name="_Toc482625078"/>
      <w:bookmarkStart w:id="317" w:name="_Toc482625192"/>
      <w:bookmarkStart w:id="318" w:name="_Toc482625928"/>
      <w:bookmarkStart w:id="319" w:name="_Toc482626184"/>
      <w:bookmarkStart w:id="320" w:name="_Toc482640684"/>
      <w:bookmarkEnd w:id="316"/>
      <w:bookmarkEnd w:id="317"/>
      <w:bookmarkEnd w:id="318"/>
      <w:bookmarkEnd w:id="319"/>
      <w:bookmarkEnd w:id="320"/>
    </w:p>
    <w:p w:rsidR="008B4B50" w:rsidRDefault="008B4B50" w:rsidP="008B4B50">
      <w:pPr>
        <w:pStyle w:val="Heading3"/>
      </w:pPr>
      <w:bookmarkStart w:id="321" w:name="_Toc482640685"/>
      <w:r>
        <w:t>App Administration</w:t>
      </w:r>
      <w:bookmarkEnd w:id="321"/>
    </w:p>
    <w:p w:rsidR="008118FE" w:rsidRPr="00292D96" w:rsidRDefault="003652A0" w:rsidP="00A96CE0">
      <w:pPr>
        <w:spacing w:before="0" w:after="0" w:line="276" w:lineRule="auto"/>
        <w:jc w:val="both"/>
        <w:rPr>
          <w:b/>
        </w:rPr>
      </w:pPr>
      <w:r w:rsidRPr="00292D96">
        <w:rPr>
          <w:b/>
        </w:rPr>
        <w:t xml:space="preserve">General: </w:t>
      </w:r>
    </w:p>
    <w:p w:rsidR="00912CA9" w:rsidRDefault="003652A0" w:rsidP="00E13B32">
      <w:pPr>
        <w:spacing w:line="276" w:lineRule="auto"/>
        <w:jc w:val="both"/>
      </w:pPr>
      <w:r>
        <w:t xml:space="preserve">General </w:t>
      </w:r>
      <w:r w:rsidR="00931404">
        <w:t xml:space="preserve">tab </w:t>
      </w:r>
      <w:r>
        <w:t xml:space="preserve">consist of </w:t>
      </w:r>
      <w:r w:rsidR="00931404">
        <w:t xml:space="preserve">the </w:t>
      </w:r>
      <w:r>
        <w:t xml:space="preserve">following information such as Application Name, </w:t>
      </w:r>
      <w:r w:rsidR="00931404">
        <w:t>Application URL</w:t>
      </w:r>
      <w:r>
        <w:t xml:space="preserve">, Application Version and also allows </w:t>
      </w:r>
      <w:r w:rsidR="00D90806">
        <w:t>adding</w:t>
      </w:r>
      <w:r w:rsidR="00E37ECF">
        <w:t xml:space="preserve"> the logo of the Tenant or customer</w:t>
      </w:r>
      <w:r w:rsidR="007B3A01">
        <w:t>.</w:t>
      </w:r>
    </w:p>
    <w:p w:rsidR="008B4B50" w:rsidRDefault="00132082" w:rsidP="00E13B32">
      <w:pPr>
        <w:spacing w:line="276" w:lineRule="auto"/>
        <w:jc w:val="both"/>
      </w:pPr>
      <w:r>
        <w:rPr>
          <w:noProof/>
          <w:lang w:val="en-IN" w:eastAsia="en-IN"/>
        </w:rPr>
        <w:drawing>
          <wp:inline distT="0" distB="0" distL="0" distR="0" wp14:anchorId="06CDA3E6" wp14:editId="40A0E71D">
            <wp:extent cx="5943600" cy="27717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973" b="5073"/>
                    <a:stretch/>
                  </pic:blipFill>
                  <pic:spPr bwMode="auto">
                    <a:xfrm>
                      <a:off x="0" y="0"/>
                      <a:ext cx="5943600" cy="2771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E2F4B" w:rsidRDefault="00DE2F4B" w:rsidP="00E13B32">
      <w:pPr>
        <w:spacing w:line="276" w:lineRule="auto"/>
        <w:jc w:val="both"/>
        <w:rPr>
          <w:b/>
        </w:rPr>
        <w:sectPr w:rsidR="00DE2F4B" w:rsidSect="00AB5CED">
          <w:pgSz w:w="12240" w:h="15840" w:code="1"/>
          <w:pgMar w:top="1239" w:right="1440" w:bottom="1350" w:left="1440" w:header="284" w:footer="432" w:gutter="0"/>
          <w:cols w:space="720"/>
          <w:docGrid w:linePitch="360"/>
        </w:sectPr>
      </w:pPr>
    </w:p>
    <w:p w:rsidR="008118FE" w:rsidRPr="00292D96" w:rsidRDefault="007B3A01" w:rsidP="00E13B32">
      <w:pPr>
        <w:spacing w:line="276" w:lineRule="auto"/>
        <w:jc w:val="both"/>
        <w:rPr>
          <w:b/>
        </w:rPr>
      </w:pPr>
      <w:r w:rsidRPr="00292D96">
        <w:rPr>
          <w:b/>
        </w:rPr>
        <w:lastRenderedPageBreak/>
        <w:t xml:space="preserve">Roles: </w:t>
      </w:r>
    </w:p>
    <w:p w:rsidR="008B4B50" w:rsidRDefault="00F03C27" w:rsidP="00E13B32">
      <w:pPr>
        <w:spacing w:line="276" w:lineRule="auto"/>
        <w:jc w:val="both"/>
        <w:rPr>
          <w:noProof/>
          <w:lang w:val="en-IN" w:eastAsia="en-IN"/>
        </w:rPr>
      </w:pPr>
      <w:r>
        <w:t>Click Add New Role, a new window appears on the screen asking to add the role as per the client requirement.</w:t>
      </w:r>
      <w:r>
        <w:rPr>
          <w:noProof/>
          <w:lang w:val="en-IN" w:eastAsia="en-IN"/>
        </w:rPr>
        <w:t xml:space="preserve"> </w:t>
      </w:r>
      <w:r w:rsidR="007F324A">
        <w:rPr>
          <w:noProof/>
          <w:lang w:val="en-IN" w:eastAsia="en-IN"/>
        </w:rPr>
        <w:drawing>
          <wp:inline distT="0" distB="0" distL="0" distR="0" wp14:anchorId="0F79E7CF" wp14:editId="52BEB834">
            <wp:extent cx="5943600" cy="2771775"/>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1687" b="5359"/>
                    <a:stretch/>
                  </pic:blipFill>
                  <pic:spPr bwMode="auto">
                    <a:xfrm>
                      <a:off x="0" y="0"/>
                      <a:ext cx="5943600" cy="2771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03C27" w:rsidRDefault="00F03C27" w:rsidP="00F03C27">
      <w:pPr>
        <w:spacing w:line="276" w:lineRule="auto"/>
        <w:jc w:val="both"/>
      </w:pPr>
      <w:r>
        <w:t>Set the status to active or inactive as required against each role (SysAdmin, Admin, User, Superuser, etc).</w:t>
      </w:r>
    </w:p>
    <w:p w:rsidR="007F324A" w:rsidRDefault="007F324A" w:rsidP="00E13B32">
      <w:pPr>
        <w:spacing w:line="276" w:lineRule="auto"/>
        <w:jc w:val="both"/>
      </w:pPr>
      <w:r>
        <w:rPr>
          <w:noProof/>
          <w:lang w:val="en-IN" w:eastAsia="en-IN"/>
        </w:rPr>
        <w:drawing>
          <wp:inline distT="0" distB="0" distL="0" distR="0" wp14:anchorId="79AD9215" wp14:editId="12CA1EC0">
            <wp:extent cx="5943600" cy="27622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973" b="5358"/>
                    <a:stretch/>
                  </pic:blipFill>
                  <pic:spPr bwMode="auto">
                    <a:xfrm>
                      <a:off x="0" y="0"/>
                      <a:ext cx="5943600"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92D96" w:rsidRDefault="002C1035" w:rsidP="00E13B32">
      <w:pPr>
        <w:spacing w:line="276" w:lineRule="auto"/>
        <w:jc w:val="both"/>
      </w:pPr>
      <w:r w:rsidRPr="00292D96">
        <w:rPr>
          <w:b/>
        </w:rPr>
        <w:t>Group</w:t>
      </w:r>
      <w:r w:rsidR="008B4B50">
        <w:rPr>
          <w:b/>
        </w:rPr>
        <w:t>s</w:t>
      </w:r>
      <w:r w:rsidRPr="00292D96">
        <w:rPr>
          <w:b/>
        </w:rPr>
        <w:t>:</w:t>
      </w:r>
      <w:r>
        <w:t xml:space="preserve"> </w:t>
      </w:r>
    </w:p>
    <w:p w:rsidR="00D3778F" w:rsidRDefault="00D3778F" w:rsidP="00E13B32">
      <w:pPr>
        <w:spacing w:line="276" w:lineRule="auto"/>
        <w:jc w:val="both"/>
      </w:pPr>
      <w:r>
        <w:t>Click Add New Group, a new window appears which allows you to enter the details of the group as required.</w:t>
      </w:r>
    </w:p>
    <w:p w:rsidR="008B4B50" w:rsidRDefault="007F324A" w:rsidP="00E13B32">
      <w:pPr>
        <w:spacing w:line="276" w:lineRule="auto"/>
        <w:jc w:val="both"/>
      </w:pPr>
      <w:r>
        <w:rPr>
          <w:noProof/>
          <w:lang w:val="en-IN" w:eastAsia="en-IN"/>
        </w:rPr>
        <w:lastRenderedPageBreak/>
        <w:drawing>
          <wp:inline distT="0" distB="0" distL="0" distR="0" wp14:anchorId="6F0A6D9C" wp14:editId="7E1BECE8">
            <wp:extent cx="5943600" cy="27622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973" b="5358"/>
                    <a:stretch/>
                  </pic:blipFill>
                  <pic:spPr bwMode="auto">
                    <a:xfrm>
                      <a:off x="0" y="0"/>
                      <a:ext cx="5943600"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778F" w:rsidRDefault="00D3778F" w:rsidP="00D3778F">
      <w:pPr>
        <w:spacing w:line="276" w:lineRule="auto"/>
        <w:jc w:val="both"/>
      </w:pPr>
      <w:r>
        <w:t>Click Save to add the details of the group created.</w:t>
      </w:r>
    </w:p>
    <w:p w:rsidR="007F324A" w:rsidRDefault="007F324A" w:rsidP="00E13B32">
      <w:pPr>
        <w:spacing w:line="276" w:lineRule="auto"/>
        <w:jc w:val="both"/>
      </w:pPr>
      <w:r>
        <w:rPr>
          <w:noProof/>
          <w:lang w:val="en-IN" w:eastAsia="en-IN"/>
        </w:rPr>
        <w:drawing>
          <wp:inline distT="0" distB="0" distL="0" distR="0" wp14:anchorId="105C8E93" wp14:editId="49D64E7B">
            <wp:extent cx="5943600" cy="30384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1973" b="5073"/>
                    <a:stretch/>
                  </pic:blipFill>
                  <pic:spPr bwMode="auto">
                    <a:xfrm>
                      <a:off x="0" y="0"/>
                      <a:ext cx="5943600" cy="30384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92D96" w:rsidRDefault="00344746" w:rsidP="00E13B32">
      <w:pPr>
        <w:spacing w:line="276" w:lineRule="auto"/>
        <w:jc w:val="both"/>
      </w:pPr>
      <w:r w:rsidRPr="00292D96">
        <w:rPr>
          <w:b/>
        </w:rPr>
        <w:t>Role Mapping:</w:t>
      </w:r>
      <w:r>
        <w:t xml:space="preserve"> </w:t>
      </w:r>
    </w:p>
    <w:p w:rsidR="002C1035" w:rsidRDefault="00344746" w:rsidP="00E13B32">
      <w:pPr>
        <w:spacing w:line="276" w:lineRule="auto"/>
        <w:jc w:val="both"/>
      </w:pPr>
      <w:r>
        <w:t xml:space="preserve">This is a key step since the users are dynamically mapped </w:t>
      </w:r>
      <w:r w:rsidR="009A1D00">
        <w:t xml:space="preserve">to security </w:t>
      </w:r>
      <w:r w:rsidR="005203C6">
        <w:t>roles;</w:t>
      </w:r>
      <w:r w:rsidR="009A1D00">
        <w:t xml:space="preserve"> each organization has different roles with respect to their domain or organization structure. Admin user can map the roles with respect to the inputs given by the client.</w:t>
      </w:r>
    </w:p>
    <w:p w:rsidR="008B4B50" w:rsidRDefault="008B4B50" w:rsidP="00E13B32">
      <w:pPr>
        <w:spacing w:line="276" w:lineRule="auto"/>
        <w:jc w:val="both"/>
      </w:pPr>
      <w:r>
        <w:rPr>
          <w:noProof/>
          <w:lang w:val="en-IN" w:eastAsia="en-IN"/>
        </w:rPr>
        <w:lastRenderedPageBreak/>
        <w:drawing>
          <wp:inline distT="0" distB="0" distL="0" distR="0" wp14:anchorId="294FB44E" wp14:editId="71C4D05A">
            <wp:extent cx="5852535" cy="3067050"/>
            <wp:effectExtent l="19050" t="19050" r="152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885" t="7127" r="3846" b="5929"/>
                    <a:stretch/>
                  </pic:blipFill>
                  <pic:spPr bwMode="auto">
                    <a:xfrm>
                      <a:off x="0" y="0"/>
                      <a:ext cx="5852535" cy="3067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A1D00" w:rsidRDefault="00D47FD0" w:rsidP="00E13B32">
      <w:pPr>
        <w:spacing w:line="276" w:lineRule="auto"/>
        <w:jc w:val="both"/>
        <w:rPr>
          <w:b/>
        </w:rPr>
      </w:pPr>
      <w:r w:rsidRPr="00485BF6">
        <w:rPr>
          <w:b/>
        </w:rPr>
        <w:t xml:space="preserve">Feature Mapping: </w:t>
      </w:r>
    </w:p>
    <w:p w:rsidR="000D71DD" w:rsidRDefault="00E0526F" w:rsidP="00E13B32">
      <w:pPr>
        <w:spacing w:line="276" w:lineRule="auto"/>
        <w:jc w:val="both"/>
      </w:pPr>
      <w:r>
        <w:t xml:space="preserve">Map according to specific roles </w:t>
      </w:r>
      <w:r w:rsidR="00C841E4">
        <w:t>that</w:t>
      </w:r>
      <w:r>
        <w:t xml:space="preserve"> will have privileges to configure the settings to other users to Add, Edit, and View</w:t>
      </w:r>
      <w:r w:rsidR="005509A7">
        <w:t>.</w:t>
      </w:r>
    </w:p>
    <w:p w:rsidR="00F27981" w:rsidRDefault="007F324A" w:rsidP="00E13B32">
      <w:pPr>
        <w:spacing w:line="276" w:lineRule="auto"/>
        <w:jc w:val="both"/>
      </w:pPr>
      <w:r>
        <w:rPr>
          <w:noProof/>
          <w:lang w:val="en-IN" w:eastAsia="en-IN"/>
        </w:rPr>
        <w:drawing>
          <wp:inline distT="0" distB="0" distL="0" distR="0" wp14:anchorId="2679F97E" wp14:editId="306526B9">
            <wp:extent cx="5943600" cy="271462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2543" b="6214"/>
                    <a:stretch/>
                  </pic:blipFill>
                  <pic:spPr bwMode="auto">
                    <a:xfrm>
                      <a:off x="0" y="0"/>
                      <a:ext cx="5943600" cy="27146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27981" w:rsidRDefault="00F27981" w:rsidP="00F27981">
      <w:r>
        <w:t>Add name of the</w:t>
      </w:r>
      <w:r w:rsidR="005F02C3">
        <w:t xml:space="preserve"> feature, Status and ID</w:t>
      </w:r>
      <w:r w:rsidR="005377A1">
        <w:t xml:space="preserve"> and then click Save to save the settings configured.</w:t>
      </w:r>
    </w:p>
    <w:p w:rsidR="007F324A" w:rsidRDefault="007F324A" w:rsidP="00E13B32">
      <w:pPr>
        <w:spacing w:line="276" w:lineRule="auto"/>
        <w:jc w:val="both"/>
      </w:pPr>
      <w:r>
        <w:rPr>
          <w:noProof/>
          <w:lang w:val="en-IN" w:eastAsia="en-IN"/>
        </w:rPr>
        <w:lastRenderedPageBreak/>
        <w:drawing>
          <wp:inline distT="0" distB="0" distL="0" distR="0" wp14:anchorId="338B59C7" wp14:editId="04000794">
            <wp:extent cx="5943600" cy="27146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1974" b="6784"/>
                    <a:stretch/>
                  </pic:blipFill>
                  <pic:spPr bwMode="auto">
                    <a:xfrm>
                      <a:off x="0" y="0"/>
                      <a:ext cx="5943600" cy="27146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41E4" w:rsidRPr="00C841E4" w:rsidRDefault="00C841E4" w:rsidP="00E13B32">
      <w:pPr>
        <w:spacing w:line="276" w:lineRule="auto"/>
        <w:jc w:val="both"/>
        <w:rPr>
          <w:b/>
        </w:rPr>
      </w:pPr>
      <w:r w:rsidRPr="00C841E4">
        <w:rPr>
          <w:b/>
        </w:rPr>
        <w:t>License Management:</w:t>
      </w:r>
    </w:p>
    <w:p w:rsidR="00C841E4" w:rsidRDefault="00D44663" w:rsidP="00E13B32">
      <w:pPr>
        <w:spacing w:line="276" w:lineRule="auto"/>
        <w:jc w:val="both"/>
      </w:pPr>
      <w:r>
        <w:t>A contract plan for the app or product taken by the user allowing an individual or group to use the software and adhering to end-user license agreement.</w:t>
      </w:r>
    </w:p>
    <w:p w:rsidR="00D44663" w:rsidRDefault="00D44663" w:rsidP="00E13B32">
      <w:pPr>
        <w:spacing w:line="276" w:lineRule="auto"/>
        <w:jc w:val="both"/>
      </w:pPr>
      <w:r>
        <w:t>They are four plans set under License Management such</w:t>
      </w:r>
      <w:r w:rsidR="00D57569">
        <w:t xml:space="preserve"> as</w:t>
      </w:r>
      <w:r>
        <w:t xml:space="preserve"> Silver, Gold, Platinum, and Enterprise.</w:t>
      </w:r>
    </w:p>
    <w:p w:rsidR="008B4B50" w:rsidRDefault="008B4B50" w:rsidP="00E13B32">
      <w:pPr>
        <w:spacing w:line="276" w:lineRule="auto"/>
        <w:jc w:val="both"/>
      </w:pPr>
      <w:r>
        <w:rPr>
          <w:noProof/>
          <w:lang w:val="en-IN" w:eastAsia="en-IN"/>
        </w:rPr>
        <w:drawing>
          <wp:inline distT="0" distB="0" distL="0" distR="0" wp14:anchorId="102F7BE8" wp14:editId="08B11D2B">
            <wp:extent cx="5943600" cy="3114040"/>
            <wp:effectExtent l="19050" t="19050" r="190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64" t="7127" r="3846" b="5644"/>
                    <a:stretch/>
                  </pic:blipFill>
                  <pic:spPr bwMode="auto">
                    <a:xfrm>
                      <a:off x="0" y="0"/>
                      <a:ext cx="5943600" cy="31140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26EB6" w:rsidRPr="00F83533" w:rsidRDefault="00926EB6" w:rsidP="00E13B32">
      <w:pPr>
        <w:spacing w:line="276" w:lineRule="auto"/>
        <w:jc w:val="both"/>
        <w:rPr>
          <w:b/>
        </w:rPr>
      </w:pPr>
      <w:r w:rsidRPr="00F83533">
        <w:rPr>
          <w:b/>
        </w:rPr>
        <w:t>Audit Logs:</w:t>
      </w:r>
    </w:p>
    <w:p w:rsidR="00926EB6" w:rsidRDefault="00F83533" w:rsidP="00E13B32">
      <w:pPr>
        <w:spacing w:line="276" w:lineRule="auto"/>
        <w:jc w:val="both"/>
      </w:pPr>
      <w:r>
        <w:t>Audit Logs allows admin to view or track the activities performed by the tenant admins.</w:t>
      </w:r>
    </w:p>
    <w:p w:rsidR="008B4B50" w:rsidRDefault="008B4B50" w:rsidP="00E13B32">
      <w:pPr>
        <w:spacing w:line="276" w:lineRule="auto"/>
        <w:jc w:val="both"/>
      </w:pPr>
      <w:r>
        <w:rPr>
          <w:noProof/>
          <w:lang w:val="en-IN" w:eastAsia="en-IN"/>
        </w:rPr>
        <w:lastRenderedPageBreak/>
        <w:drawing>
          <wp:inline distT="0" distB="0" distL="0" distR="0" wp14:anchorId="0DB8C2B5" wp14:editId="04124331">
            <wp:extent cx="5943600" cy="3140027"/>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884" t="6841" r="3686" b="5359"/>
                    <a:stretch/>
                  </pic:blipFill>
                  <pic:spPr bwMode="auto">
                    <a:xfrm>
                      <a:off x="0" y="0"/>
                      <a:ext cx="5943600" cy="31400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9241D" w:rsidRDefault="00A9241D" w:rsidP="00E13B32">
      <w:pPr>
        <w:spacing w:line="276" w:lineRule="auto"/>
        <w:jc w:val="both"/>
        <w:rPr>
          <w:b/>
        </w:rPr>
      </w:pPr>
      <w:r w:rsidRPr="00F83533">
        <w:rPr>
          <w:b/>
        </w:rPr>
        <w:t>Key Values:</w:t>
      </w:r>
    </w:p>
    <w:p w:rsidR="00F83533" w:rsidRPr="00F83533" w:rsidRDefault="00F83533" w:rsidP="00E13B32">
      <w:pPr>
        <w:spacing w:line="276" w:lineRule="auto"/>
        <w:jc w:val="both"/>
      </w:pPr>
      <w:r>
        <w:t>Enter key value in number, further it can be treated as unique id for tenant admin to pull up the details when required.</w:t>
      </w:r>
    </w:p>
    <w:p w:rsidR="008B4B50" w:rsidRDefault="007F324A" w:rsidP="00E13B32">
      <w:pPr>
        <w:spacing w:line="276" w:lineRule="auto"/>
        <w:jc w:val="both"/>
      </w:pPr>
      <w:r>
        <w:rPr>
          <w:noProof/>
          <w:lang w:val="en-IN" w:eastAsia="en-IN"/>
        </w:rPr>
        <w:drawing>
          <wp:inline distT="0" distB="0" distL="0" distR="0" wp14:anchorId="4BA8736F" wp14:editId="186151DA">
            <wp:extent cx="5943600" cy="27813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1687" b="5075"/>
                    <a:stretch/>
                  </pic:blipFill>
                  <pic:spPr bwMode="auto">
                    <a:xfrm>
                      <a:off x="0" y="0"/>
                      <a:ext cx="5943600" cy="2781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21993" w:rsidRDefault="00021993" w:rsidP="00E13B32">
      <w:pPr>
        <w:spacing w:line="276" w:lineRule="auto"/>
        <w:jc w:val="both"/>
      </w:pPr>
      <w:r>
        <w:t>Click Save to submit the data entered.</w:t>
      </w:r>
    </w:p>
    <w:p w:rsidR="007F324A" w:rsidRDefault="007F324A" w:rsidP="00E13B32">
      <w:pPr>
        <w:spacing w:line="276" w:lineRule="auto"/>
        <w:jc w:val="both"/>
      </w:pPr>
      <w:r>
        <w:rPr>
          <w:noProof/>
          <w:lang w:val="en-IN" w:eastAsia="en-IN"/>
        </w:rPr>
        <w:lastRenderedPageBreak/>
        <w:drawing>
          <wp:inline distT="0" distB="0" distL="0" distR="0" wp14:anchorId="688DDA94" wp14:editId="25075D6C">
            <wp:extent cx="5943600" cy="271462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2543" b="6214"/>
                    <a:stretch/>
                  </pic:blipFill>
                  <pic:spPr bwMode="auto">
                    <a:xfrm>
                      <a:off x="0" y="0"/>
                      <a:ext cx="5943600" cy="27146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B4B50" w:rsidRDefault="008B4B50" w:rsidP="008B4B50">
      <w:pPr>
        <w:pStyle w:val="Heading2"/>
        <w:sectPr w:rsidR="008B4B50" w:rsidSect="00AB5CED">
          <w:pgSz w:w="12240" w:h="15840" w:code="1"/>
          <w:pgMar w:top="1239" w:right="1440" w:bottom="1350" w:left="1440" w:header="284" w:footer="432" w:gutter="0"/>
          <w:cols w:space="720"/>
          <w:docGrid w:linePitch="360"/>
        </w:sectPr>
      </w:pPr>
    </w:p>
    <w:p w:rsidR="00C841E4" w:rsidRDefault="00A9241D" w:rsidP="008B4B50">
      <w:pPr>
        <w:pStyle w:val="Heading2"/>
      </w:pPr>
      <w:bookmarkStart w:id="322" w:name="_Toc482640686"/>
      <w:r>
        <w:lastRenderedPageBreak/>
        <w:t>APIs</w:t>
      </w:r>
      <w:r w:rsidR="00021993">
        <w:t xml:space="preserve"> (Dashboard)</w:t>
      </w:r>
      <w:bookmarkEnd w:id="322"/>
    </w:p>
    <w:p w:rsidR="00A9241D" w:rsidRDefault="00A9241D" w:rsidP="00E13B32">
      <w:pPr>
        <w:spacing w:line="276" w:lineRule="auto"/>
        <w:jc w:val="both"/>
      </w:pPr>
      <w:r>
        <w:t>Sea</w:t>
      </w:r>
      <w:r w:rsidR="008E107E">
        <w:t>rch APIs consists of pool of APIs;</w:t>
      </w:r>
      <w:r>
        <w:t xml:space="preserve"> it has a search box and a filter by category. Select the category among Tools, Finance, Other, Location, Business, Social, Data, and Travel, upon selecting the category ente</w:t>
      </w:r>
      <w:r w:rsidR="00FC17A0">
        <w:t xml:space="preserve">r the keyword to search the </w:t>
      </w:r>
      <w:r w:rsidR="008E107E">
        <w:t>required API/Program</w:t>
      </w:r>
      <w:r w:rsidR="00FC17A0">
        <w:t>.</w:t>
      </w:r>
    </w:p>
    <w:p w:rsidR="00FC17A0" w:rsidRDefault="00FC17A0" w:rsidP="00E13B32">
      <w:pPr>
        <w:spacing w:line="276" w:lineRule="auto"/>
        <w:jc w:val="both"/>
      </w:pPr>
      <w:r>
        <w:rPr>
          <w:noProof/>
          <w:lang w:val="en-IN" w:eastAsia="en-IN"/>
        </w:rPr>
        <w:drawing>
          <wp:inline distT="0" distB="0" distL="0" distR="0" wp14:anchorId="08C49E73" wp14:editId="79FF4F2E">
            <wp:extent cx="5991225" cy="3144622"/>
            <wp:effectExtent l="19050" t="19050" r="952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885" t="6842" r="3685" b="5929"/>
                    <a:stretch/>
                  </pic:blipFill>
                  <pic:spPr bwMode="auto">
                    <a:xfrm>
                      <a:off x="0" y="0"/>
                      <a:ext cx="5991225" cy="31446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9241D" w:rsidRDefault="00A9241D" w:rsidP="00E13B32">
      <w:pPr>
        <w:spacing w:line="276" w:lineRule="auto"/>
        <w:jc w:val="both"/>
      </w:pPr>
      <w:r>
        <w:t xml:space="preserve">The application gets refresh and shows the results that match with the search criteria. </w:t>
      </w:r>
    </w:p>
    <w:p w:rsidR="006379D6" w:rsidRPr="006379D6" w:rsidRDefault="006379D6" w:rsidP="006379D6">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323" w:name="_Toc482625081"/>
      <w:bookmarkStart w:id="324" w:name="_Toc482625195"/>
      <w:bookmarkStart w:id="325" w:name="_Toc482625931"/>
      <w:bookmarkStart w:id="326" w:name="_Toc482626187"/>
      <w:bookmarkStart w:id="327" w:name="_Toc482640687"/>
      <w:bookmarkEnd w:id="323"/>
      <w:bookmarkEnd w:id="324"/>
      <w:bookmarkEnd w:id="325"/>
      <w:bookmarkEnd w:id="326"/>
      <w:bookmarkEnd w:id="327"/>
    </w:p>
    <w:p w:rsidR="00B549E9" w:rsidRDefault="00B549E9" w:rsidP="00B262CD">
      <w:pPr>
        <w:pStyle w:val="Heading2"/>
        <w:sectPr w:rsidR="00B549E9" w:rsidSect="00AB5CED">
          <w:pgSz w:w="12240" w:h="15840" w:code="1"/>
          <w:pgMar w:top="1239" w:right="1440" w:bottom="1350" w:left="1440" w:header="284" w:footer="432" w:gutter="0"/>
          <w:cols w:space="720"/>
          <w:docGrid w:linePitch="360"/>
        </w:sectPr>
      </w:pPr>
    </w:p>
    <w:p w:rsidR="001E5852" w:rsidRDefault="001E5852" w:rsidP="00B262CD">
      <w:pPr>
        <w:pStyle w:val="Heading2"/>
      </w:pPr>
      <w:bookmarkStart w:id="328" w:name="_Toc482640688"/>
      <w:r w:rsidRPr="006379D6">
        <w:lastRenderedPageBreak/>
        <w:t>System Admin</w:t>
      </w:r>
      <w:bookmarkEnd w:id="328"/>
    </w:p>
    <w:p w:rsidR="00BC60B2" w:rsidRDefault="00B549E9" w:rsidP="00E13B32">
      <w:pPr>
        <w:spacing w:line="276" w:lineRule="auto"/>
        <w:jc w:val="both"/>
      </w:pPr>
      <w:r>
        <w:t>SysAdmin should enter the below URL to access the application:</w:t>
      </w:r>
    </w:p>
    <w:p w:rsidR="00B549E9" w:rsidRDefault="00B549E9" w:rsidP="00E13B32">
      <w:pPr>
        <w:spacing w:line="276" w:lineRule="auto"/>
        <w:jc w:val="both"/>
      </w:pPr>
      <w:r>
        <w:t xml:space="preserve">URL: </w:t>
      </w:r>
      <w:hyperlink r:id="rId42" w:history="1">
        <w:r w:rsidRPr="00B549E9">
          <w:rPr>
            <w:rStyle w:val="Hyperlink"/>
          </w:rPr>
          <w:t>admin.intellectseecapps.com/Login</w:t>
        </w:r>
      </w:hyperlink>
    </w:p>
    <w:p w:rsidR="00BC60B2" w:rsidRDefault="00BC60B2" w:rsidP="00E13B32">
      <w:pPr>
        <w:spacing w:line="276" w:lineRule="auto"/>
        <w:jc w:val="both"/>
      </w:pPr>
      <w:r>
        <w:t>SysAdmin is one who understand</w:t>
      </w:r>
      <w:r w:rsidR="00913435">
        <w:t xml:space="preserve">s process requirements and further configures the settings to the users as per the duties </w:t>
      </w:r>
      <w:r w:rsidR="006474A8">
        <w:t>or role.</w:t>
      </w:r>
    </w:p>
    <w:p w:rsidR="001E5852" w:rsidRDefault="007F324A" w:rsidP="00E13B32">
      <w:pPr>
        <w:spacing w:line="276" w:lineRule="auto"/>
        <w:jc w:val="both"/>
      </w:pPr>
      <w:r>
        <w:rPr>
          <w:noProof/>
          <w:lang w:val="en-IN" w:eastAsia="en-IN"/>
        </w:rPr>
        <w:drawing>
          <wp:inline distT="0" distB="0" distL="0" distR="0" wp14:anchorId="46718B03" wp14:editId="0CEEC1AB">
            <wp:extent cx="5924550" cy="27432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1" t="12258" b="5644"/>
                    <a:stretch/>
                  </pic:blipFill>
                  <pic:spPr bwMode="auto">
                    <a:xfrm>
                      <a:off x="0" y="0"/>
                      <a:ext cx="5924550" cy="27432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3435" w:rsidRDefault="00913435" w:rsidP="00E13B32">
      <w:pPr>
        <w:spacing w:line="276" w:lineRule="auto"/>
        <w:jc w:val="both"/>
      </w:pPr>
      <w:r>
        <w:t>Clicking on SysAdmin the application navigates to System Administration dashboard which helps the admin to take control of Database, Message Queues, Email Settings, Document Server, Security,  Social Connect, Applications, Tenants, Notifications, Audit Logs, and Key Values.</w:t>
      </w:r>
    </w:p>
    <w:p w:rsidR="00107635" w:rsidRDefault="00913435" w:rsidP="00E13B32">
      <w:pPr>
        <w:spacing w:line="276" w:lineRule="auto"/>
        <w:jc w:val="both"/>
      </w:pPr>
      <w:r w:rsidRPr="006C5B12">
        <w:rPr>
          <w:b/>
        </w:rPr>
        <w:t>Message Queues:</w:t>
      </w:r>
      <w:r w:rsidR="00F45690">
        <w:t xml:space="preserve"> </w:t>
      </w:r>
      <w:r w:rsidR="00A46CCB">
        <w:t xml:space="preserve">Send any message to the group user as a queue </w:t>
      </w:r>
      <w:r w:rsidR="00564BCD">
        <w:t xml:space="preserve">by configuring </w:t>
      </w:r>
      <w:r w:rsidR="00A46CCB">
        <w:t xml:space="preserve">at server level. </w:t>
      </w:r>
      <w:r w:rsidR="00107635">
        <w:t>M</w:t>
      </w:r>
      <w:r w:rsidR="005A6213">
        <w:t>essage Queue C</w:t>
      </w:r>
      <w:r w:rsidR="00107635">
        <w:t>onfiguration is for handling messages posted to different set of queues and their load configuration.</w:t>
      </w:r>
    </w:p>
    <w:p w:rsidR="00624326" w:rsidRDefault="00624326" w:rsidP="00E13B32">
      <w:pPr>
        <w:spacing w:line="276" w:lineRule="auto"/>
        <w:jc w:val="both"/>
      </w:pPr>
      <w:r>
        <w:rPr>
          <w:noProof/>
          <w:lang w:val="en-IN" w:eastAsia="en-IN"/>
        </w:rPr>
        <w:lastRenderedPageBreak/>
        <w:drawing>
          <wp:inline distT="0" distB="0" distL="0" distR="0" wp14:anchorId="3E886CDA" wp14:editId="12C4B5B9">
            <wp:extent cx="5895975" cy="3089329"/>
            <wp:effectExtent l="19050" t="19050" r="952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975" cy="3089329"/>
                    </a:xfrm>
                    <a:prstGeom prst="rect">
                      <a:avLst/>
                    </a:prstGeom>
                    <a:noFill/>
                    <a:ln>
                      <a:solidFill>
                        <a:schemeClr val="accent1"/>
                      </a:solidFill>
                    </a:ln>
                  </pic:spPr>
                </pic:pic>
              </a:graphicData>
            </a:graphic>
          </wp:inline>
        </w:drawing>
      </w:r>
    </w:p>
    <w:p w:rsidR="00107635" w:rsidRDefault="00107635" w:rsidP="00E13B32">
      <w:pPr>
        <w:spacing w:line="276" w:lineRule="auto"/>
        <w:jc w:val="both"/>
      </w:pPr>
      <w:r>
        <w:t>In MQ JMS Configuration enter cache size and redelivery time delay for the message to get posted.</w:t>
      </w:r>
    </w:p>
    <w:p w:rsidR="00913435" w:rsidRDefault="00913435" w:rsidP="00E13B32">
      <w:pPr>
        <w:spacing w:line="276" w:lineRule="auto"/>
        <w:jc w:val="both"/>
      </w:pPr>
      <w:r w:rsidRPr="006C5B12">
        <w:rPr>
          <w:b/>
        </w:rPr>
        <w:t>Email Settings:</w:t>
      </w:r>
      <w:r w:rsidR="00690481">
        <w:t xml:space="preserve"> </w:t>
      </w:r>
      <w:r w:rsidR="000F4C19">
        <w:t xml:space="preserve"> </w:t>
      </w:r>
      <w:r w:rsidR="00107635">
        <w:t xml:space="preserve">Configure the email settings such as SMTP Authentication ID, Password, Transport Protocol, </w:t>
      </w:r>
      <w:r w:rsidR="00624326">
        <w:t>and Port.</w:t>
      </w:r>
    </w:p>
    <w:p w:rsidR="00624326" w:rsidRDefault="00624326" w:rsidP="00E13B32">
      <w:pPr>
        <w:spacing w:line="276" w:lineRule="auto"/>
        <w:jc w:val="both"/>
      </w:pPr>
      <w:r>
        <w:rPr>
          <w:noProof/>
          <w:lang w:val="en-IN" w:eastAsia="en-IN"/>
        </w:rPr>
        <w:drawing>
          <wp:inline distT="0" distB="0" distL="0" distR="0" wp14:anchorId="1F7C3B79" wp14:editId="7C024C72">
            <wp:extent cx="5943600" cy="310896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solidFill>
                        <a:schemeClr val="accent1"/>
                      </a:solidFill>
                    </a:ln>
                  </pic:spPr>
                </pic:pic>
              </a:graphicData>
            </a:graphic>
          </wp:inline>
        </w:drawing>
      </w:r>
    </w:p>
    <w:p w:rsidR="00913435" w:rsidRDefault="00913435" w:rsidP="00E13B32">
      <w:pPr>
        <w:spacing w:line="276" w:lineRule="auto"/>
        <w:jc w:val="both"/>
      </w:pPr>
      <w:r w:rsidRPr="006C5B12">
        <w:rPr>
          <w:b/>
        </w:rPr>
        <w:t>Applications:</w:t>
      </w:r>
      <w:r w:rsidR="00107635">
        <w:t xml:space="preserve"> Applications </w:t>
      </w:r>
      <w:r w:rsidR="00CF74DC">
        <w:t xml:space="preserve">screen </w:t>
      </w:r>
      <w:r w:rsidR="00107635">
        <w:t xml:space="preserve">shows the list </w:t>
      </w:r>
      <w:r w:rsidR="00597E10">
        <w:t xml:space="preserve">of apps that are accessible and further it allows to </w:t>
      </w:r>
      <w:r w:rsidR="00C54C98">
        <w:rPr>
          <w:b/>
        </w:rPr>
        <w:t>A</w:t>
      </w:r>
      <w:r w:rsidR="00C54C98" w:rsidRPr="00C54C98">
        <w:rPr>
          <w:b/>
        </w:rPr>
        <w:t xml:space="preserve">dd </w:t>
      </w:r>
      <w:r w:rsidR="00C54C98">
        <w:rPr>
          <w:b/>
        </w:rPr>
        <w:t>N</w:t>
      </w:r>
      <w:r w:rsidR="00597E10" w:rsidRPr="00C54C98">
        <w:rPr>
          <w:b/>
        </w:rPr>
        <w:t xml:space="preserve">ew </w:t>
      </w:r>
      <w:r w:rsidR="00C54C98">
        <w:rPr>
          <w:b/>
        </w:rPr>
        <w:t>A</w:t>
      </w:r>
      <w:r w:rsidR="00597E10" w:rsidRPr="00C54C98">
        <w:rPr>
          <w:b/>
        </w:rPr>
        <w:t>pp</w:t>
      </w:r>
      <w:r w:rsidR="00597E10">
        <w:t>.</w:t>
      </w:r>
    </w:p>
    <w:p w:rsidR="001F73C0" w:rsidRDefault="00672E7A" w:rsidP="00E13B32">
      <w:pPr>
        <w:spacing w:line="276" w:lineRule="auto"/>
        <w:jc w:val="both"/>
      </w:pPr>
      <w:r>
        <w:rPr>
          <w:noProof/>
          <w:lang w:val="en-IN" w:eastAsia="en-IN"/>
        </w:rPr>
        <w:lastRenderedPageBreak/>
        <w:drawing>
          <wp:inline distT="0" distB="0" distL="0" distR="0" wp14:anchorId="7F3BBA28" wp14:editId="31617D67">
            <wp:extent cx="5924550" cy="3711767"/>
            <wp:effectExtent l="19050" t="19050" r="1905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853" r="1"/>
                    <a:stretch/>
                  </pic:blipFill>
                  <pic:spPr bwMode="auto">
                    <a:xfrm>
                      <a:off x="0" y="0"/>
                      <a:ext cx="5927167" cy="371340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913435" w:rsidRDefault="00913435" w:rsidP="00E13B32">
      <w:pPr>
        <w:spacing w:line="276" w:lineRule="auto"/>
        <w:jc w:val="both"/>
      </w:pPr>
      <w:r w:rsidRPr="00624326">
        <w:rPr>
          <w:b/>
        </w:rPr>
        <w:t>Tenants:</w:t>
      </w:r>
      <w:r w:rsidR="00C54C98">
        <w:t xml:space="preserve"> </w:t>
      </w:r>
      <w:r w:rsidR="0076020C">
        <w:t>The list of tenants or the pr</w:t>
      </w:r>
      <w:r w:rsidR="00FD2C8E">
        <w:t>ocess of giving access to multi-</w:t>
      </w:r>
      <w:r w:rsidR="0076020C">
        <w:t>user</w:t>
      </w:r>
      <w:r w:rsidR="00FD2C8E">
        <w:t>s or clients</w:t>
      </w:r>
      <w:r w:rsidR="0076020C">
        <w:t>. On this screen you can search the required tenant by e</w:t>
      </w:r>
      <w:r w:rsidR="00FD2C8E">
        <w:t>ntering the Tenant Email ID</w:t>
      </w:r>
      <w:r w:rsidR="0076020C">
        <w:t xml:space="preserve"> in search box provided top right corner of the screen.</w:t>
      </w:r>
    </w:p>
    <w:p w:rsidR="00672E7A" w:rsidRDefault="00672E7A" w:rsidP="00E13B32">
      <w:pPr>
        <w:spacing w:line="276" w:lineRule="auto"/>
        <w:jc w:val="both"/>
      </w:pPr>
      <w:r>
        <w:rPr>
          <w:noProof/>
          <w:lang w:val="en-IN" w:eastAsia="en-IN"/>
        </w:rPr>
        <w:drawing>
          <wp:inline distT="0" distB="0" distL="0" distR="0" wp14:anchorId="0414AF6A" wp14:editId="289A2491">
            <wp:extent cx="5943600" cy="29241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564" t="6841" r="3846" b="5644"/>
                    <a:stretch/>
                  </pic:blipFill>
                  <pic:spPr bwMode="auto">
                    <a:xfrm>
                      <a:off x="0" y="0"/>
                      <a:ext cx="5943600" cy="29241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2E7A" w:rsidRDefault="00672E7A" w:rsidP="00E13B32">
      <w:pPr>
        <w:spacing w:line="276" w:lineRule="auto"/>
        <w:jc w:val="both"/>
      </w:pPr>
    </w:p>
    <w:p w:rsidR="00672E7A" w:rsidRDefault="00672E7A" w:rsidP="00E13B32">
      <w:pPr>
        <w:spacing w:line="276" w:lineRule="auto"/>
        <w:jc w:val="both"/>
      </w:pPr>
    </w:p>
    <w:p w:rsidR="00672E7A" w:rsidRDefault="00672E7A" w:rsidP="00E13B32">
      <w:pPr>
        <w:spacing w:line="276" w:lineRule="auto"/>
        <w:jc w:val="both"/>
        <w:rPr>
          <w:b/>
        </w:rPr>
        <w:sectPr w:rsidR="00672E7A" w:rsidSect="00AB5CED">
          <w:pgSz w:w="12240" w:h="15840" w:code="1"/>
          <w:pgMar w:top="1239" w:right="1440" w:bottom="1350" w:left="1440" w:header="284" w:footer="432" w:gutter="0"/>
          <w:cols w:space="720"/>
          <w:docGrid w:linePitch="360"/>
        </w:sectPr>
      </w:pPr>
    </w:p>
    <w:p w:rsidR="00D50786" w:rsidRPr="006C5B12" w:rsidRDefault="00913435" w:rsidP="00E13B32">
      <w:pPr>
        <w:spacing w:line="276" w:lineRule="auto"/>
        <w:jc w:val="both"/>
        <w:rPr>
          <w:b/>
        </w:rPr>
      </w:pPr>
      <w:r w:rsidRPr="006C5B12">
        <w:rPr>
          <w:b/>
        </w:rPr>
        <w:lastRenderedPageBreak/>
        <w:t>Notifications:</w:t>
      </w:r>
      <w:r w:rsidR="006C5B12">
        <w:rPr>
          <w:b/>
        </w:rPr>
        <w:t xml:space="preserve"> </w:t>
      </w:r>
      <w:r w:rsidR="0076020C">
        <w:t>Send new message to all user as an Application Update or Notification.</w:t>
      </w:r>
      <w:r w:rsidR="00D50786">
        <w:t xml:space="preserve"> </w:t>
      </w:r>
    </w:p>
    <w:p w:rsidR="0002579D" w:rsidRDefault="00672E7A" w:rsidP="00E13B32">
      <w:pPr>
        <w:spacing w:line="276" w:lineRule="auto"/>
        <w:jc w:val="both"/>
      </w:pPr>
      <w:r>
        <w:rPr>
          <w:noProof/>
          <w:lang w:val="en-IN" w:eastAsia="en-IN"/>
        </w:rPr>
        <w:drawing>
          <wp:inline distT="0" distB="0" distL="0" distR="0" wp14:anchorId="0BAFCAD8" wp14:editId="72056ED9">
            <wp:extent cx="5920616" cy="31242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725" t="7696" r="4646" b="5359"/>
                    <a:stretch/>
                  </pic:blipFill>
                  <pic:spPr bwMode="auto">
                    <a:xfrm>
                      <a:off x="0" y="0"/>
                      <a:ext cx="5920616" cy="31242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02579D">
      <w:pPr>
        <w:spacing w:line="276" w:lineRule="auto"/>
        <w:sectPr w:rsidR="0002579D" w:rsidSect="00AB5CED">
          <w:pgSz w:w="12240" w:h="15840" w:code="1"/>
          <w:pgMar w:top="1239" w:right="1440" w:bottom="1350" w:left="1440" w:header="284" w:footer="432" w:gutter="0"/>
          <w:cols w:space="720"/>
          <w:docGrid w:linePitch="360"/>
        </w:sectPr>
      </w:pPr>
    </w:p>
    <w:p w:rsidR="00FD2C8E" w:rsidRDefault="0002579D" w:rsidP="00672E7A">
      <w:pPr>
        <w:pStyle w:val="Heading2"/>
      </w:pPr>
      <w:bookmarkStart w:id="329" w:name="_Toc482640689"/>
      <w:r>
        <w:lastRenderedPageBreak/>
        <w:t>Tenant Admin</w:t>
      </w:r>
      <w:bookmarkEnd w:id="329"/>
    </w:p>
    <w:p w:rsidR="00FD2C8E" w:rsidRDefault="00D50786" w:rsidP="0002579D">
      <w:pPr>
        <w:spacing w:line="276" w:lineRule="auto"/>
      </w:pPr>
      <w:r>
        <w:t>Tenant Admins are the customers w</w:t>
      </w:r>
      <w:r w:rsidR="00B84860">
        <w:t>ho avail our platform services.</w:t>
      </w:r>
    </w:p>
    <w:p w:rsidR="00235052" w:rsidRDefault="00D50786" w:rsidP="0002579D">
      <w:pPr>
        <w:spacing w:line="276" w:lineRule="auto"/>
      </w:pPr>
      <w:r w:rsidRPr="00672E7A">
        <w:rPr>
          <w:b/>
        </w:rPr>
        <w:t xml:space="preserve">User Management: </w:t>
      </w:r>
      <w:r>
        <w:t>Adding user names and passwords to files and folders along with the assignment of rights to access the data.</w:t>
      </w:r>
    </w:p>
    <w:p w:rsidR="00D50786" w:rsidRDefault="00235052" w:rsidP="00FC130A">
      <w:pPr>
        <w:spacing w:line="276" w:lineRule="auto"/>
        <w:jc w:val="both"/>
      </w:pPr>
      <w:r>
        <w:t>List of added users gets displayed on User Management screen, enter the required User or Tenant Name or Email ID</w:t>
      </w:r>
      <w:r w:rsidR="00D50786">
        <w:t xml:space="preserve"> </w:t>
      </w:r>
      <w:r>
        <w:t xml:space="preserve">and further it allows </w:t>
      </w:r>
      <w:r w:rsidR="00A3243F">
        <w:t>to edit the tenant information, to view audit log/task performed and to send any notification to selected tenant.</w:t>
      </w:r>
    </w:p>
    <w:p w:rsidR="00672E7A" w:rsidRDefault="00672E7A" w:rsidP="0002579D">
      <w:pPr>
        <w:spacing w:line="276" w:lineRule="auto"/>
      </w:pPr>
      <w:r>
        <w:rPr>
          <w:noProof/>
          <w:lang w:val="en-IN" w:eastAsia="en-IN"/>
        </w:rPr>
        <w:drawing>
          <wp:inline distT="0" distB="0" distL="0" distR="0">
            <wp:extent cx="5819775" cy="3064616"/>
            <wp:effectExtent l="19050" t="19050" r="952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9775" cy="3064616"/>
                    </a:xfrm>
                    <a:prstGeom prst="rect">
                      <a:avLst/>
                    </a:prstGeom>
                    <a:noFill/>
                    <a:ln>
                      <a:solidFill>
                        <a:schemeClr val="accent1"/>
                      </a:solidFill>
                    </a:ln>
                  </pic:spPr>
                </pic:pic>
              </a:graphicData>
            </a:graphic>
          </wp:inline>
        </w:drawing>
      </w:r>
    </w:p>
    <w:p w:rsidR="00FC130A" w:rsidRDefault="00FC130A" w:rsidP="0002579D">
      <w:pPr>
        <w:spacing w:line="276" w:lineRule="auto"/>
        <w:rPr>
          <w:b/>
        </w:rPr>
        <w:sectPr w:rsidR="00FC130A" w:rsidSect="00AB5CED">
          <w:pgSz w:w="12240" w:h="15840" w:code="1"/>
          <w:pgMar w:top="1239" w:right="1440" w:bottom="1350" w:left="1440" w:header="284" w:footer="432" w:gutter="0"/>
          <w:cols w:space="720"/>
          <w:docGrid w:linePitch="360"/>
        </w:sectPr>
      </w:pPr>
    </w:p>
    <w:p w:rsidR="00A3243F" w:rsidRPr="00672E7A" w:rsidRDefault="00672E7A" w:rsidP="0002579D">
      <w:pPr>
        <w:spacing w:line="276" w:lineRule="auto"/>
        <w:rPr>
          <w:b/>
        </w:rPr>
      </w:pPr>
      <w:r>
        <w:rPr>
          <w:b/>
        </w:rPr>
        <w:lastRenderedPageBreak/>
        <w:t xml:space="preserve">Applications: </w:t>
      </w:r>
      <w:r w:rsidR="00A3243F">
        <w:t xml:space="preserve">Tenant Admin can access the available applications and also can </w:t>
      </w:r>
      <w:r w:rsidR="00A3243F" w:rsidRPr="00F50253">
        <w:rPr>
          <w:b/>
        </w:rPr>
        <w:t>Add New App</w:t>
      </w:r>
      <w:r w:rsidR="00A3243F">
        <w:t>.</w:t>
      </w:r>
    </w:p>
    <w:p w:rsidR="001E5852" w:rsidRDefault="00672E7A" w:rsidP="0002579D">
      <w:pPr>
        <w:spacing w:line="276" w:lineRule="auto"/>
      </w:pPr>
      <w:r>
        <w:rPr>
          <w:noProof/>
          <w:lang w:val="en-IN" w:eastAsia="en-IN"/>
        </w:rPr>
        <w:drawing>
          <wp:inline distT="0" distB="0" distL="0" distR="0" wp14:anchorId="16086739" wp14:editId="5B6CBFBC">
            <wp:extent cx="5867400" cy="36671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7400" cy="3667125"/>
                    </a:xfrm>
                    <a:prstGeom prst="rect">
                      <a:avLst/>
                    </a:prstGeom>
                    <a:noFill/>
                    <a:ln>
                      <a:solidFill>
                        <a:schemeClr val="accent1"/>
                      </a:solidFill>
                    </a:ln>
                  </pic:spPr>
                </pic:pic>
              </a:graphicData>
            </a:graphic>
          </wp:inline>
        </w:drawing>
      </w:r>
    </w:p>
    <w:p w:rsidR="0002579D" w:rsidRDefault="0002579D" w:rsidP="00E13B32">
      <w:pPr>
        <w:spacing w:line="276" w:lineRule="auto"/>
        <w:jc w:val="both"/>
      </w:pPr>
    </w:p>
    <w:p w:rsidR="0002579D" w:rsidRDefault="0002579D" w:rsidP="00E13B32">
      <w:pPr>
        <w:spacing w:line="276" w:lineRule="auto"/>
        <w:jc w:val="both"/>
      </w:pPr>
    </w:p>
    <w:p w:rsidR="00BC6061" w:rsidRDefault="00BC6061" w:rsidP="00E13B32">
      <w:pPr>
        <w:spacing w:line="276" w:lineRule="auto"/>
        <w:jc w:val="both"/>
      </w:pPr>
    </w:p>
    <w:p w:rsidR="00BC6061" w:rsidRDefault="00BC6061" w:rsidP="00E13B32">
      <w:pPr>
        <w:spacing w:line="276" w:lineRule="auto"/>
        <w:jc w:val="both"/>
        <w:sectPr w:rsidR="00BC6061" w:rsidSect="00AB5CED">
          <w:pgSz w:w="12240" w:h="15840" w:code="1"/>
          <w:pgMar w:top="1239" w:right="1440" w:bottom="1350" w:left="1440" w:header="284" w:footer="432" w:gutter="0"/>
          <w:cols w:space="720"/>
          <w:docGrid w:linePitch="360"/>
        </w:sectPr>
      </w:pPr>
    </w:p>
    <w:p w:rsidR="00BC6061" w:rsidRPr="00B262CD" w:rsidRDefault="00BC6061" w:rsidP="00B262CD">
      <w:pPr>
        <w:pStyle w:val="Heading2"/>
      </w:pPr>
      <w:bookmarkStart w:id="330" w:name="_Toc482640690"/>
      <w:r w:rsidRPr="00B262CD">
        <w:lastRenderedPageBreak/>
        <w:t>Account Management</w:t>
      </w:r>
      <w:bookmarkEnd w:id="330"/>
    </w:p>
    <w:p w:rsidR="00C94A24" w:rsidRDefault="008F228F" w:rsidP="00E13B32">
      <w:pPr>
        <w:spacing w:line="276" w:lineRule="auto"/>
        <w:jc w:val="both"/>
      </w:pPr>
      <w:r>
        <w:t>Clicking on Account Management option from the Hamburger menu, the application navigates to API Manager Dashboard screen that consists of My Apps, My APIs, Activities and Billing.</w:t>
      </w:r>
    </w:p>
    <w:p w:rsidR="00FC17A0" w:rsidRDefault="00FC17A0" w:rsidP="00E13B32">
      <w:pPr>
        <w:spacing w:line="276" w:lineRule="auto"/>
        <w:jc w:val="both"/>
      </w:pPr>
      <w:r>
        <w:rPr>
          <w:noProof/>
          <w:lang w:val="en-IN" w:eastAsia="en-IN"/>
        </w:rPr>
        <w:drawing>
          <wp:inline distT="0" distB="0" distL="0" distR="0" wp14:anchorId="79875DCC" wp14:editId="592658B0">
            <wp:extent cx="5924550" cy="3710369"/>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r="809"/>
                    <a:stretch/>
                  </pic:blipFill>
                  <pic:spPr bwMode="auto">
                    <a:xfrm>
                      <a:off x="0" y="0"/>
                      <a:ext cx="5924550" cy="371036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C06BD" w:rsidRDefault="007C06BD" w:rsidP="00E13B32">
      <w:pPr>
        <w:spacing w:line="276" w:lineRule="auto"/>
        <w:jc w:val="both"/>
        <w:rPr>
          <w:b/>
        </w:rPr>
        <w:sectPr w:rsidR="007C06BD" w:rsidSect="00AB5CED">
          <w:pgSz w:w="12240" w:h="15840" w:code="1"/>
          <w:pgMar w:top="1239" w:right="1440" w:bottom="1350" w:left="1440" w:header="284" w:footer="432" w:gutter="0"/>
          <w:cols w:space="720"/>
          <w:docGrid w:linePitch="360"/>
        </w:sectPr>
      </w:pPr>
    </w:p>
    <w:p w:rsidR="008F228F" w:rsidRPr="00672E7A" w:rsidRDefault="008F228F" w:rsidP="00E13B32">
      <w:pPr>
        <w:spacing w:line="276" w:lineRule="auto"/>
        <w:jc w:val="both"/>
        <w:rPr>
          <w:b/>
        </w:rPr>
      </w:pPr>
      <w:r w:rsidRPr="00672E7A">
        <w:rPr>
          <w:b/>
        </w:rPr>
        <w:lastRenderedPageBreak/>
        <w:t>Billing:</w:t>
      </w:r>
    </w:p>
    <w:p w:rsidR="008F228F" w:rsidRDefault="008F228F" w:rsidP="007C06BD">
      <w:pPr>
        <w:spacing w:line="276" w:lineRule="auto"/>
        <w:jc w:val="both"/>
      </w:pPr>
      <w:r>
        <w:t xml:space="preserve">Billing screen shows the summary of the payment details along with upcoming payments, </w:t>
      </w:r>
      <w:r w:rsidR="007C06BD">
        <w:t>few</w:t>
      </w:r>
      <w:r>
        <w:t xml:space="preserve"> common solutions are included such </w:t>
      </w:r>
      <w:r w:rsidR="008E7A59">
        <w:t xml:space="preserve">as </w:t>
      </w:r>
      <w:r>
        <w:t xml:space="preserve">Bill and Payment Settings, View Bill History by downloading in document format, Schedule a payment for future purposes, and </w:t>
      </w:r>
      <w:r w:rsidR="00946408">
        <w:t>modifying the service plan.</w:t>
      </w:r>
    </w:p>
    <w:p w:rsidR="00C44850" w:rsidRDefault="00C44850" w:rsidP="00FC130A">
      <w:pPr>
        <w:spacing w:line="276" w:lineRule="auto"/>
        <w:jc w:val="both"/>
      </w:pPr>
      <w:r>
        <w:t>Click Make Payment to pay the current pending amount or dues.</w:t>
      </w:r>
    </w:p>
    <w:p w:rsidR="00BC6061" w:rsidRDefault="00FC17A0" w:rsidP="00E13B32">
      <w:pPr>
        <w:spacing w:line="276" w:lineRule="auto"/>
        <w:jc w:val="both"/>
      </w:pPr>
      <w:r>
        <w:rPr>
          <w:noProof/>
          <w:lang w:val="en-IN" w:eastAsia="en-IN"/>
        </w:rPr>
        <w:drawing>
          <wp:inline distT="0" distB="0" distL="0" distR="0" wp14:anchorId="18CB143D" wp14:editId="41D4242E">
            <wp:extent cx="5924550" cy="3685029"/>
            <wp:effectExtent l="19050" t="19050" r="1905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4550" cy="3685029"/>
                    </a:xfrm>
                    <a:prstGeom prst="rect">
                      <a:avLst/>
                    </a:prstGeom>
                    <a:noFill/>
                    <a:ln>
                      <a:solidFill>
                        <a:schemeClr val="accent1"/>
                      </a:solidFill>
                    </a:ln>
                  </pic:spPr>
                </pic:pic>
              </a:graphicData>
            </a:graphic>
          </wp:inline>
        </w:drawing>
      </w:r>
    </w:p>
    <w:p w:rsidR="00BC6061" w:rsidRDefault="00BC6061" w:rsidP="00E13B32">
      <w:pPr>
        <w:spacing w:line="276" w:lineRule="auto"/>
        <w:jc w:val="both"/>
      </w:pPr>
    </w:p>
    <w:sectPr w:rsidR="00BC6061" w:rsidSect="00AB5CED">
      <w:pgSz w:w="12240" w:h="15840" w:code="1"/>
      <w:pgMar w:top="1239" w:right="1440" w:bottom="1350" w:left="1440" w:header="284"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53D7" w:rsidRDefault="009953D7" w:rsidP="00553CF1">
      <w:r>
        <w:separator/>
      </w:r>
    </w:p>
  </w:endnote>
  <w:endnote w:type="continuationSeparator" w:id="0">
    <w:p w:rsidR="009953D7" w:rsidRDefault="009953D7" w:rsidP="00553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font106">
    <w:altName w:val="Times New Roman"/>
    <w:charset w:val="00"/>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Mangal">
    <w:panose1 w:val="02040503050203030202"/>
    <w:charset w:val="01"/>
    <w:family w:val="roman"/>
    <w:notTrueType/>
    <w:pitch w:val="variable"/>
    <w:sig w:usb0="00002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Pr="005B36EF" w:rsidRDefault="00F27981" w:rsidP="008749B8">
    <w:pPr>
      <w:pStyle w:val="Footer"/>
      <w:jc w:val="right"/>
      <w:rPr>
        <w:szCs w:val="20"/>
      </w:rPr>
    </w:pPr>
    <w:r>
      <w:rPr>
        <w:rFonts w:cs="Arial"/>
        <w:szCs w:val="20"/>
      </w:rPr>
      <w:t>Intellect</w:t>
    </w:r>
    <w:r w:rsidRPr="005B36EF">
      <w:rPr>
        <w:rFonts w:cs="Arial"/>
        <w:szCs w:val="20"/>
      </w:rPr>
      <w:t xml:space="preserve"> </w:t>
    </w:r>
    <w:r>
      <w:rPr>
        <w:rFonts w:cs="Arial"/>
        <w:szCs w:val="20"/>
      </w:rPr>
      <w:t xml:space="preserve">Design Arena </w:t>
    </w:r>
    <w:r w:rsidRPr="005B36EF">
      <w:rPr>
        <w:rFonts w:cs="Arial"/>
        <w:szCs w:val="20"/>
      </w:rPr>
      <w:t>Confidential Information</w:t>
    </w:r>
    <w:r w:rsidRPr="005B36EF">
      <w:rPr>
        <w:rFonts w:cs="Arial"/>
        <w:szCs w:val="20"/>
      </w:rPr>
      <w:tab/>
    </w:r>
    <w:r>
      <w:rPr>
        <w:rFonts w:cs="Arial"/>
        <w:szCs w:val="20"/>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rsidP="005B36EF">
    <w:pPr>
      <w:pStyle w:val="Footer"/>
      <w:jc w:val="right"/>
    </w:pPr>
    <w:r>
      <w:t>Polaris Confidential Information</w:t>
    </w:r>
    <w:r>
      <w:tab/>
    </w: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pPr>
      <w:pStyle w:val="Footer"/>
      <w:jc w:val="both"/>
    </w:pPr>
    <w:r>
      <w:rPr>
        <w:rFonts w:cs="Arial"/>
        <w:szCs w:val="20"/>
      </w:rPr>
      <w:t>Intellect Design Arena Confidential Information</w:t>
    </w:r>
    <w:r>
      <w:tab/>
    </w:r>
    <w:r>
      <w:tab/>
    </w:r>
    <w:r>
      <w:fldChar w:fldCharType="begin"/>
    </w:r>
    <w:r>
      <w:instrText xml:space="preserve"> PAGE </w:instrText>
    </w:r>
    <w:r>
      <w:fldChar w:fldCharType="separate"/>
    </w:r>
    <w:r w:rsidR="0056686F">
      <w:rPr>
        <w:noProof/>
      </w:rPr>
      <w:t>9</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rsidP="007C33A4">
    <w:pPr>
      <w:pStyle w:val="Footer"/>
      <w:jc w:val="both"/>
    </w:pPr>
    <w:r>
      <w:rPr>
        <w:rFonts w:cs="Arial"/>
        <w:szCs w:val="20"/>
      </w:rPr>
      <w:t>Intellect Design Arena Confidential Information</w:t>
    </w:r>
    <w:r>
      <w:tab/>
    </w:r>
    <w:r>
      <w:tab/>
    </w:r>
    <w:r>
      <w:fldChar w:fldCharType="begin"/>
    </w:r>
    <w:r>
      <w:instrText xml:space="preserve"> PAGE </w:instrText>
    </w:r>
    <w:r>
      <w:fldChar w:fldCharType="separate"/>
    </w:r>
    <w:r w:rsidR="002C6F25">
      <w:rPr>
        <w:noProof/>
      </w:rPr>
      <w:t>6</w:t>
    </w:r>
    <w:r>
      <w:rPr>
        <w:noProof/>
      </w:rPr>
      <w:fldChar w:fldCharType="end"/>
    </w:r>
  </w:p>
  <w:p w:rsidR="00F27981" w:rsidRDefault="00F2798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53D7" w:rsidRDefault="009953D7" w:rsidP="00553CF1">
      <w:r>
        <w:separator/>
      </w:r>
    </w:p>
  </w:footnote>
  <w:footnote w:type="continuationSeparator" w:id="0">
    <w:p w:rsidR="009953D7" w:rsidRDefault="009953D7" w:rsidP="00553C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rsidP="00B27FD7">
    <w:pPr>
      <w:pStyle w:val="Header"/>
      <w:tabs>
        <w:tab w:val="left" w:pos="90"/>
      </w:tabs>
      <w:ind w:left="-720"/>
      <w:rPr>
        <w:noProof/>
      </w:rPr>
    </w:pPr>
    <w:r>
      <w:rPr>
        <w:noProof/>
      </w:rPr>
      <w:tab/>
    </w:r>
    <w:r>
      <w:rPr>
        <w:noProof/>
        <w:lang w:val="en-IN" w:eastAsia="en-IN"/>
      </w:rPr>
      <w:drawing>
        <wp:inline distT="0" distB="0" distL="0" distR="0" wp14:anchorId="787F1E82" wp14:editId="3FC25C8F">
          <wp:extent cx="1219200" cy="51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ect 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r>
      <w:c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Pr="006C71E5" w:rsidRDefault="00F27981" w:rsidP="00B27FD7">
    <w:pPr>
      <w:pStyle w:val="Header"/>
    </w:pPr>
    <w:r>
      <w:rPr>
        <w:noProof/>
        <w:lang w:val="en-IN" w:eastAsia="en-IN"/>
      </w:rPr>
      <w:drawing>
        <wp:inline distT="0" distB="0" distL="0" distR="0" wp14:anchorId="1E65B331" wp14:editId="3E981F17">
          <wp:extent cx="1219200" cy="51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ect 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981" w:rsidRDefault="00F27981">
    <w:r>
      <w:rPr>
        <w:noProof/>
        <w:lang w:val="en-IN" w:eastAsia="en-IN"/>
      </w:rPr>
      <w:drawing>
        <wp:inline distT="0" distB="0" distL="0" distR="0" wp14:anchorId="430648C0" wp14:editId="6321C6EA">
          <wp:extent cx="1219200" cy="514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ect 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3402"/>
        </w:tabs>
        <w:ind w:left="3402" w:hanging="432"/>
      </w:pPr>
    </w:lvl>
    <w:lvl w:ilvl="1">
      <w:start w:val="1"/>
      <w:numFmt w:val="none"/>
      <w:suff w:val="nothing"/>
      <w:lvlText w:val=""/>
      <w:lvlJc w:val="left"/>
      <w:pPr>
        <w:tabs>
          <w:tab w:val="num" w:pos="3546"/>
        </w:tabs>
        <w:ind w:left="3546" w:hanging="576"/>
      </w:pPr>
    </w:lvl>
    <w:lvl w:ilvl="2">
      <w:start w:val="1"/>
      <w:numFmt w:val="none"/>
      <w:suff w:val="nothing"/>
      <w:lvlText w:val=""/>
      <w:lvlJc w:val="left"/>
      <w:pPr>
        <w:tabs>
          <w:tab w:val="num" w:pos="3690"/>
        </w:tabs>
        <w:ind w:left="3690" w:hanging="720"/>
      </w:pPr>
    </w:lvl>
    <w:lvl w:ilvl="3">
      <w:start w:val="1"/>
      <w:numFmt w:val="none"/>
      <w:suff w:val="nothing"/>
      <w:lvlText w:val=""/>
      <w:lvlJc w:val="left"/>
      <w:pPr>
        <w:tabs>
          <w:tab w:val="num" w:pos="3834"/>
        </w:tabs>
        <w:ind w:left="3834" w:hanging="864"/>
      </w:pPr>
    </w:lvl>
    <w:lvl w:ilvl="4">
      <w:start w:val="1"/>
      <w:numFmt w:val="none"/>
      <w:suff w:val="nothing"/>
      <w:lvlText w:val=""/>
      <w:lvlJc w:val="left"/>
      <w:pPr>
        <w:tabs>
          <w:tab w:val="num" w:pos="3978"/>
        </w:tabs>
        <w:ind w:left="3978" w:hanging="1008"/>
      </w:pPr>
    </w:lvl>
    <w:lvl w:ilvl="5">
      <w:start w:val="1"/>
      <w:numFmt w:val="none"/>
      <w:suff w:val="nothing"/>
      <w:lvlText w:val=""/>
      <w:lvlJc w:val="left"/>
      <w:pPr>
        <w:tabs>
          <w:tab w:val="num" w:pos="4122"/>
        </w:tabs>
        <w:ind w:left="4122" w:hanging="1152"/>
      </w:pPr>
    </w:lvl>
    <w:lvl w:ilvl="6">
      <w:start w:val="1"/>
      <w:numFmt w:val="none"/>
      <w:suff w:val="nothing"/>
      <w:lvlText w:val=""/>
      <w:lvlJc w:val="left"/>
      <w:pPr>
        <w:tabs>
          <w:tab w:val="num" w:pos="4266"/>
        </w:tabs>
        <w:ind w:left="4266" w:hanging="1296"/>
      </w:pPr>
    </w:lvl>
    <w:lvl w:ilvl="7">
      <w:start w:val="1"/>
      <w:numFmt w:val="none"/>
      <w:suff w:val="nothing"/>
      <w:lvlText w:val=""/>
      <w:lvlJc w:val="left"/>
      <w:pPr>
        <w:tabs>
          <w:tab w:val="num" w:pos="4410"/>
        </w:tabs>
        <w:ind w:left="4410" w:hanging="1440"/>
      </w:pPr>
    </w:lvl>
    <w:lvl w:ilvl="8">
      <w:start w:val="1"/>
      <w:numFmt w:val="none"/>
      <w:suff w:val="nothing"/>
      <w:lvlText w:val=""/>
      <w:lvlJc w:val="left"/>
      <w:pPr>
        <w:tabs>
          <w:tab w:val="num" w:pos="4554"/>
        </w:tabs>
        <w:ind w:left="4554" w:hanging="1584"/>
      </w:pPr>
    </w:lvl>
  </w:abstractNum>
  <w:abstractNum w:abstractNumId="1">
    <w:nsid w:val="00000002"/>
    <w:multiLevelType w:val="multilevel"/>
    <w:tmpl w:val="00000002"/>
    <w:name w:val="WW8Num2"/>
    <w:lvl w:ilvl="0">
      <w:start w:val="1"/>
      <w:numFmt w:val="decimal"/>
      <w:lvlText w:val="%1."/>
      <w:lvlJc w:val="left"/>
      <w:pPr>
        <w:tabs>
          <w:tab w:val="num" w:pos="0"/>
        </w:tabs>
        <w:ind w:left="720" w:hanging="360"/>
      </w:pPr>
      <w:rPr>
        <w:rFonts w:cs="font106"/>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nsid w:val="00000003"/>
    <w:multiLevelType w:val="multilevel"/>
    <w:tmpl w:val="00000003"/>
    <w:name w:val="WW8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5">
    <w:nsid w:val="00000006"/>
    <w:multiLevelType w:val="multilevel"/>
    <w:tmpl w:val="00000006"/>
    <w:name w:val="WW8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nsid w:val="00000007"/>
    <w:multiLevelType w:val="multilevel"/>
    <w:tmpl w:val="00000007"/>
    <w:name w:val="WW8Num7"/>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7">
    <w:nsid w:val="00000008"/>
    <w:multiLevelType w:val="multilevel"/>
    <w:tmpl w:val="00000008"/>
    <w:name w:val="WWNum1"/>
    <w:lvl w:ilvl="0">
      <w:start w:val="1"/>
      <w:numFmt w:val="decimal"/>
      <w:lvlText w:val="%1."/>
      <w:lvlJc w:val="left"/>
      <w:pPr>
        <w:tabs>
          <w:tab w:val="num" w:pos="0"/>
        </w:tabs>
        <w:ind w:left="720" w:hanging="360"/>
      </w:pPr>
      <w:rPr>
        <w:rFonts w:cs="font106"/>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8">
    <w:nsid w:val="00000009"/>
    <w:multiLevelType w:val="multilevel"/>
    <w:tmpl w:val="911C8C80"/>
    <w:lvl w:ilvl="0">
      <w:start w:val="1"/>
      <w:numFmt w:val="decimal"/>
      <w:pStyle w:val="NumberedList"/>
      <w:lvlText w:val="%1."/>
      <w:lvlJc w:val="left"/>
      <w:pPr>
        <w:ind w:left="108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9">
    <w:nsid w:val="0000000A"/>
    <w:multiLevelType w:val="multilevel"/>
    <w:tmpl w:val="0000000A"/>
    <w:name w:val="WWNum1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0">
    <w:nsid w:val="0000000B"/>
    <w:multiLevelType w:val="multilevel"/>
    <w:tmpl w:val="0000000B"/>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2E7CC1AC"/>
    <w:name w:val="WW8Num12"/>
    <w:lvl w:ilvl="0">
      <w:start w:val="1"/>
      <w:numFmt w:val="decimal"/>
      <w:lvlText w:val="%1."/>
      <w:lvlJc w:val="left"/>
      <w:pPr>
        <w:tabs>
          <w:tab w:val="num" w:pos="720"/>
        </w:tabs>
        <w:ind w:left="720" w:hanging="360"/>
      </w:pPr>
      <w:rPr>
        <w:b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bullet"/>
      <w:lvlText w:val=""/>
      <w:lvlJc w:val="left"/>
      <w:pPr>
        <w:tabs>
          <w:tab w:val="num" w:pos="2880"/>
        </w:tabs>
        <w:ind w:left="2880" w:hanging="360"/>
      </w:pPr>
      <w:rPr>
        <w:rFonts w:ascii="Symbol" w:hAnsi="Symbol" w:cs="Symbol"/>
      </w:rPr>
    </w:lvl>
    <w:lvl w:ilvl="1">
      <w:start w:val="1"/>
      <w:numFmt w:val="bullet"/>
      <w:lvlText w:val="◦"/>
      <w:lvlJc w:val="left"/>
      <w:pPr>
        <w:tabs>
          <w:tab w:val="num" w:pos="3240"/>
        </w:tabs>
        <w:ind w:left="3240" w:hanging="360"/>
      </w:pPr>
      <w:rPr>
        <w:rFonts w:ascii="OpenSymbol" w:hAnsi="OpenSymbol" w:cs="Courier New"/>
      </w:rPr>
    </w:lvl>
    <w:lvl w:ilvl="2">
      <w:start w:val="1"/>
      <w:numFmt w:val="bullet"/>
      <w:lvlText w:val="▪"/>
      <w:lvlJc w:val="left"/>
      <w:pPr>
        <w:tabs>
          <w:tab w:val="num" w:pos="3600"/>
        </w:tabs>
        <w:ind w:left="3600" w:hanging="360"/>
      </w:pPr>
      <w:rPr>
        <w:rFonts w:ascii="OpenSymbol" w:hAnsi="OpenSymbol" w:cs="Courier New"/>
      </w:rPr>
    </w:lvl>
    <w:lvl w:ilvl="3">
      <w:start w:val="1"/>
      <w:numFmt w:val="bullet"/>
      <w:lvlText w:val=""/>
      <w:lvlJc w:val="left"/>
      <w:pPr>
        <w:tabs>
          <w:tab w:val="num" w:pos="3960"/>
        </w:tabs>
        <w:ind w:left="3960" w:hanging="360"/>
      </w:pPr>
      <w:rPr>
        <w:rFonts w:ascii="Symbol" w:hAnsi="Symbol" w:cs="Symbol"/>
      </w:rPr>
    </w:lvl>
    <w:lvl w:ilvl="4">
      <w:start w:val="1"/>
      <w:numFmt w:val="bullet"/>
      <w:lvlText w:val="◦"/>
      <w:lvlJc w:val="left"/>
      <w:pPr>
        <w:tabs>
          <w:tab w:val="num" w:pos="4320"/>
        </w:tabs>
        <w:ind w:left="4320" w:hanging="360"/>
      </w:pPr>
      <w:rPr>
        <w:rFonts w:ascii="OpenSymbol" w:hAnsi="OpenSymbol" w:cs="Courier New"/>
      </w:rPr>
    </w:lvl>
    <w:lvl w:ilvl="5">
      <w:start w:val="1"/>
      <w:numFmt w:val="bullet"/>
      <w:lvlText w:val="▪"/>
      <w:lvlJc w:val="left"/>
      <w:pPr>
        <w:tabs>
          <w:tab w:val="num" w:pos="4680"/>
        </w:tabs>
        <w:ind w:left="4680" w:hanging="360"/>
      </w:pPr>
      <w:rPr>
        <w:rFonts w:ascii="OpenSymbol" w:hAnsi="OpenSymbol" w:cs="Courier New"/>
      </w:rPr>
    </w:lvl>
    <w:lvl w:ilvl="6">
      <w:start w:val="1"/>
      <w:numFmt w:val="bullet"/>
      <w:lvlText w:val=""/>
      <w:lvlJc w:val="left"/>
      <w:pPr>
        <w:tabs>
          <w:tab w:val="num" w:pos="5040"/>
        </w:tabs>
        <w:ind w:left="5040" w:hanging="360"/>
      </w:pPr>
      <w:rPr>
        <w:rFonts w:ascii="Symbol" w:hAnsi="Symbol" w:cs="Symbol"/>
      </w:rPr>
    </w:lvl>
    <w:lvl w:ilvl="7">
      <w:start w:val="1"/>
      <w:numFmt w:val="bullet"/>
      <w:lvlText w:val="◦"/>
      <w:lvlJc w:val="left"/>
      <w:pPr>
        <w:tabs>
          <w:tab w:val="num" w:pos="5400"/>
        </w:tabs>
        <w:ind w:left="5400" w:hanging="360"/>
      </w:pPr>
      <w:rPr>
        <w:rFonts w:ascii="OpenSymbol" w:hAnsi="OpenSymbol" w:cs="Courier New"/>
      </w:rPr>
    </w:lvl>
    <w:lvl w:ilvl="8">
      <w:start w:val="1"/>
      <w:numFmt w:val="bullet"/>
      <w:lvlText w:val="▪"/>
      <w:lvlJc w:val="left"/>
      <w:pPr>
        <w:tabs>
          <w:tab w:val="num" w:pos="5760"/>
        </w:tabs>
        <w:ind w:left="5760" w:hanging="360"/>
      </w:pPr>
      <w:rPr>
        <w:rFonts w:ascii="OpenSymbol" w:hAnsi="OpenSymbol" w:cs="Courier New"/>
      </w:rPr>
    </w:lvl>
  </w:abstractNum>
  <w:abstractNum w:abstractNumId="13">
    <w:nsid w:val="0000000E"/>
    <w:multiLevelType w:val="multilevel"/>
    <w:tmpl w:val="0000000E"/>
    <w:name w:val="WW8Num14"/>
    <w:lvl w:ilvl="0">
      <w:start w:val="1"/>
      <w:numFmt w:val="bullet"/>
      <w:lvlText w:val=""/>
      <w:lvlJc w:val="left"/>
      <w:pPr>
        <w:tabs>
          <w:tab w:val="num" w:pos="3960"/>
        </w:tabs>
        <w:ind w:left="3960" w:hanging="360"/>
      </w:pPr>
      <w:rPr>
        <w:rFonts w:ascii="Symbol" w:hAnsi="Symbol" w:cs="Symbol"/>
      </w:rPr>
    </w:lvl>
    <w:lvl w:ilvl="1">
      <w:start w:val="1"/>
      <w:numFmt w:val="bullet"/>
      <w:lvlText w:val="◦"/>
      <w:lvlJc w:val="left"/>
      <w:pPr>
        <w:tabs>
          <w:tab w:val="num" w:pos="4320"/>
        </w:tabs>
        <w:ind w:left="4320" w:hanging="360"/>
      </w:pPr>
      <w:rPr>
        <w:rFonts w:ascii="OpenSymbol" w:hAnsi="OpenSymbol" w:cs="Courier New"/>
      </w:rPr>
    </w:lvl>
    <w:lvl w:ilvl="2">
      <w:start w:val="1"/>
      <w:numFmt w:val="bullet"/>
      <w:lvlText w:val="▪"/>
      <w:lvlJc w:val="left"/>
      <w:pPr>
        <w:tabs>
          <w:tab w:val="num" w:pos="4680"/>
        </w:tabs>
        <w:ind w:left="4680" w:hanging="360"/>
      </w:pPr>
      <w:rPr>
        <w:rFonts w:ascii="OpenSymbol" w:hAnsi="OpenSymbol" w:cs="Courier New"/>
      </w:rPr>
    </w:lvl>
    <w:lvl w:ilvl="3">
      <w:start w:val="1"/>
      <w:numFmt w:val="bullet"/>
      <w:lvlText w:val=""/>
      <w:lvlJc w:val="left"/>
      <w:pPr>
        <w:tabs>
          <w:tab w:val="num" w:pos="5040"/>
        </w:tabs>
        <w:ind w:left="5040" w:hanging="360"/>
      </w:pPr>
      <w:rPr>
        <w:rFonts w:ascii="Symbol" w:hAnsi="Symbol" w:cs="Symbol"/>
      </w:rPr>
    </w:lvl>
    <w:lvl w:ilvl="4">
      <w:start w:val="1"/>
      <w:numFmt w:val="bullet"/>
      <w:lvlText w:val="◦"/>
      <w:lvlJc w:val="left"/>
      <w:pPr>
        <w:tabs>
          <w:tab w:val="num" w:pos="5400"/>
        </w:tabs>
        <w:ind w:left="5400" w:hanging="360"/>
      </w:pPr>
      <w:rPr>
        <w:rFonts w:ascii="OpenSymbol" w:hAnsi="OpenSymbol" w:cs="Courier New"/>
      </w:rPr>
    </w:lvl>
    <w:lvl w:ilvl="5">
      <w:start w:val="1"/>
      <w:numFmt w:val="bullet"/>
      <w:lvlText w:val="▪"/>
      <w:lvlJc w:val="left"/>
      <w:pPr>
        <w:tabs>
          <w:tab w:val="num" w:pos="5760"/>
        </w:tabs>
        <w:ind w:left="5760" w:hanging="360"/>
      </w:pPr>
      <w:rPr>
        <w:rFonts w:ascii="OpenSymbol" w:hAnsi="OpenSymbol" w:cs="Courier New"/>
      </w:rPr>
    </w:lvl>
    <w:lvl w:ilvl="6">
      <w:start w:val="1"/>
      <w:numFmt w:val="bullet"/>
      <w:lvlText w:val=""/>
      <w:lvlJc w:val="left"/>
      <w:pPr>
        <w:tabs>
          <w:tab w:val="num" w:pos="6120"/>
        </w:tabs>
        <w:ind w:left="6120" w:hanging="360"/>
      </w:pPr>
      <w:rPr>
        <w:rFonts w:ascii="Symbol" w:hAnsi="Symbol" w:cs="Symbol"/>
      </w:rPr>
    </w:lvl>
    <w:lvl w:ilvl="7">
      <w:start w:val="1"/>
      <w:numFmt w:val="bullet"/>
      <w:lvlText w:val="◦"/>
      <w:lvlJc w:val="left"/>
      <w:pPr>
        <w:tabs>
          <w:tab w:val="num" w:pos="6480"/>
        </w:tabs>
        <w:ind w:left="6480" w:hanging="360"/>
      </w:pPr>
      <w:rPr>
        <w:rFonts w:ascii="OpenSymbol" w:hAnsi="OpenSymbol" w:cs="Courier New"/>
      </w:rPr>
    </w:lvl>
    <w:lvl w:ilvl="8">
      <w:start w:val="1"/>
      <w:numFmt w:val="bullet"/>
      <w:lvlText w:val="▪"/>
      <w:lvlJc w:val="left"/>
      <w:pPr>
        <w:tabs>
          <w:tab w:val="num" w:pos="6840"/>
        </w:tabs>
        <w:ind w:left="6840" w:hanging="360"/>
      </w:pPr>
      <w:rPr>
        <w:rFonts w:ascii="OpenSymbol" w:hAnsi="OpenSymbol" w:cs="Courier New"/>
      </w:rPr>
    </w:lvl>
  </w:abstractNum>
  <w:abstractNum w:abstractNumId="14">
    <w:nsid w:val="0000000F"/>
    <w:multiLevelType w:val="multilevel"/>
    <w:tmpl w:val="0000000F"/>
    <w:name w:val="WW8Num15"/>
    <w:lvl w:ilvl="0">
      <w:start w:val="1"/>
      <w:numFmt w:val="bullet"/>
      <w:lvlText w:val=""/>
      <w:lvlJc w:val="left"/>
      <w:pPr>
        <w:tabs>
          <w:tab w:val="num" w:pos="3960"/>
        </w:tabs>
        <w:ind w:left="3960" w:hanging="360"/>
      </w:pPr>
      <w:rPr>
        <w:rFonts w:ascii="Symbol" w:hAnsi="Symbol" w:cs="Symbol"/>
      </w:rPr>
    </w:lvl>
    <w:lvl w:ilvl="1">
      <w:start w:val="1"/>
      <w:numFmt w:val="bullet"/>
      <w:lvlText w:val="◦"/>
      <w:lvlJc w:val="left"/>
      <w:pPr>
        <w:tabs>
          <w:tab w:val="num" w:pos="4320"/>
        </w:tabs>
        <w:ind w:left="4320" w:hanging="360"/>
      </w:pPr>
      <w:rPr>
        <w:rFonts w:ascii="OpenSymbol" w:hAnsi="OpenSymbol" w:cs="Courier New"/>
      </w:rPr>
    </w:lvl>
    <w:lvl w:ilvl="2">
      <w:start w:val="1"/>
      <w:numFmt w:val="bullet"/>
      <w:lvlText w:val="▪"/>
      <w:lvlJc w:val="left"/>
      <w:pPr>
        <w:tabs>
          <w:tab w:val="num" w:pos="4680"/>
        </w:tabs>
        <w:ind w:left="4680" w:hanging="360"/>
      </w:pPr>
      <w:rPr>
        <w:rFonts w:ascii="OpenSymbol" w:hAnsi="OpenSymbol" w:cs="Courier New"/>
      </w:rPr>
    </w:lvl>
    <w:lvl w:ilvl="3">
      <w:start w:val="1"/>
      <w:numFmt w:val="bullet"/>
      <w:lvlText w:val=""/>
      <w:lvlJc w:val="left"/>
      <w:pPr>
        <w:tabs>
          <w:tab w:val="num" w:pos="5040"/>
        </w:tabs>
        <w:ind w:left="5040" w:hanging="360"/>
      </w:pPr>
      <w:rPr>
        <w:rFonts w:ascii="Symbol" w:hAnsi="Symbol" w:cs="Symbol"/>
      </w:rPr>
    </w:lvl>
    <w:lvl w:ilvl="4">
      <w:start w:val="1"/>
      <w:numFmt w:val="bullet"/>
      <w:lvlText w:val="◦"/>
      <w:lvlJc w:val="left"/>
      <w:pPr>
        <w:tabs>
          <w:tab w:val="num" w:pos="5400"/>
        </w:tabs>
        <w:ind w:left="5400" w:hanging="360"/>
      </w:pPr>
      <w:rPr>
        <w:rFonts w:ascii="OpenSymbol" w:hAnsi="OpenSymbol" w:cs="Courier New"/>
      </w:rPr>
    </w:lvl>
    <w:lvl w:ilvl="5">
      <w:start w:val="1"/>
      <w:numFmt w:val="bullet"/>
      <w:lvlText w:val="▪"/>
      <w:lvlJc w:val="left"/>
      <w:pPr>
        <w:tabs>
          <w:tab w:val="num" w:pos="5760"/>
        </w:tabs>
        <w:ind w:left="5760" w:hanging="360"/>
      </w:pPr>
      <w:rPr>
        <w:rFonts w:ascii="OpenSymbol" w:hAnsi="OpenSymbol" w:cs="Courier New"/>
      </w:rPr>
    </w:lvl>
    <w:lvl w:ilvl="6">
      <w:start w:val="1"/>
      <w:numFmt w:val="bullet"/>
      <w:lvlText w:val=""/>
      <w:lvlJc w:val="left"/>
      <w:pPr>
        <w:tabs>
          <w:tab w:val="num" w:pos="6120"/>
        </w:tabs>
        <w:ind w:left="6120" w:hanging="360"/>
      </w:pPr>
      <w:rPr>
        <w:rFonts w:ascii="Symbol" w:hAnsi="Symbol" w:cs="Symbol"/>
      </w:rPr>
    </w:lvl>
    <w:lvl w:ilvl="7">
      <w:start w:val="1"/>
      <w:numFmt w:val="bullet"/>
      <w:lvlText w:val="◦"/>
      <w:lvlJc w:val="left"/>
      <w:pPr>
        <w:tabs>
          <w:tab w:val="num" w:pos="6480"/>
        </w:tabs>
        <w:ind w:left="6480" w:hanging="360"/>
      </w:pPr>
      <w:rPr>
        <w:rFonts w:ascii="OpenSymbol" w:hAnsi="OpenSymbol" w:cs="Courier New"/>
      </w:rPr>
    </w:lvl>
    <w:lvl w:ilvl="8">
      <w:start w:val="1"/>
      <w:numFmt w:val="bullet"/>
      <w:lvlText w:val="▪"/>
      <w:lvlJc w:val="left"/>
      <w:pPr>
        <w:tabs>
          <w:tab w:val="num" w:pos="6840"/>
        </w:tabs>
        <w:ind w:left="6840" w:hanging="360"/>
      </w:pPr>
      <w:rPr>
        <w:rFonts w:ascii="OpenSymbol" w:hAnsi="OpenSymbol" w:cs="Courier New"/>
      </w:rPr>
    </w:lvl>
  </w:abstractNum>
  <w:abstractNum w:abstractNumId="15">
    <w:nsid w:val="00000010"/>
    <w:multiLevelType w:val="multilevel"/>
    <w:tmpl w:val="00000010"/>
    <w:name w:val="WW8Num16"/>
    <w:lvl w:ilvl="0">
      <w:start w:val="1"/>
      <w:numFmt w:val="bullet"/>
      <w:lvlText w:val=""/>
      <w:lvlJc w:val="left"/>
      <w:pPr>
        <w:tabs>
          <w:tab w:val="num" w:pos="2880"/>
        </w:tabs>
        <w:ind w:left="2880" w:hanging="360"/>
      </w:pPr>
      <w:rPr>
        <w:rFonts w:ascii="Symbol" w:hAnsi="Symbol" w:cs="Symbol"/>
      </w:rPr>
    </w:lvl>
    <w:lvl w:ilvl="1">
      <w:start w:val="1"/>
      <w:numFmt w:val="bullet"/>
      <w:lvlText w:val="◦"/>
      <w:lvlJc w:val="left"/>
      <w:pPr>
        <w:tabs>
          <w:tab w:val="num" w:pos="3240"/>
        </w:tabs>
        <w:ind w:left="3240" w:hanging="360"/>
      </w:pPr>
      <w:rPr>
        <w:rFonts w:ascii="OpenSymbol" w:hAnsi="OpenSymbol" w:cs="Courier New"/>
      </w:rPr>
    </w:lvl>
    <w:lvl w:ilvl="2">
      <w:start w:val="1"/>
      <w:numFmt w:val="bullet"/>
      <w:lvlText w:val="▪"/>
      <w:lvlJc w:val="left"/>
      <w:pPr>
        <w:tabs>
          <w:tab w:val="num" w:pos="3600"/>
        </w:tabs>
        <w:ind w:left="3600" w:hanging="360"/>
      </w:pPr>
      <w:rPr>
        <w:rFonts w:ascii="OpenSymbol" w:hAnsi="OpenSymbol" w:cs="Courier New"/>
      </w:rPr>
    </w:lvl>
    <w:lvl w:ilvl="3">
      <w:start w:val="1"/>
      <w:numFmt w:val="bullet"/>
      <w:lvlText w:val=""/>
      <w:lvlJc w:val="left"/>
      <w:pPr>
        <w:tabs>
          <w:tab w:val="num" w:pos="3960"/>
        </w:tabs>
        <w:ind w:left="3960" w:hanging="360"/>
      </w:pPr>
      <w:rPr>
        <w:rFonts w:ascii="Symbol" w:hAnsi="Symbol" w:cs="Symbol"/>
      </w:rPr>
    </w:lvl>
    <w:lvl w:ilvl="4">
      <w:start w:val="1"/>
      <w:numFmt w:val="bullet"/>
      <w:lvlText w:val="◦"/>
      <w:lvlJc w:val="left"/>
      <w:pPr>
        <w:tabs>
          <w:tab w:val="num" w:pos="4320"/>
        </w:tabs>
        <w:ind w:left="4320" w:hanging="360"/>
      </w:pPr>
      <w:rPr>
        <w:rFonts w:ascii="OpenSymbol" w:hAnsi="OpenSymbol" w:cs="Courier New"/>
      </w:rPr>
    </w:lvl>
    <w:lvl w:ilvl="5">
      <w:start w:val="1"/>
      <w:numFmt w:val="bullet"/>
      <w:lvlText w:val="▪"/>
      <w:lvlJc w:val="left"/>
      <w:pPr>
        <w:tabs>
          <w:tab w:val="num" w:pos="4680"/>
        </w:tabs>
        <w:ind w:left="4680" w:hanging="360"/>
      </w:pPr>
      <w:rPr>
        <w:rFonts w:ascii="OpenSymbol" w:hAnsi="OpenSymbol" w:cs="Courier New"/>
      </w:rPr>
    </w:lvl>
    <w:lvl w:ilvl="6">
      <w:start w:val="1"/>
      <w:numFmt w:val="bullet"/>
      <w:lvlText w:val=""/>
      <w:lvlJc w:val="left"/>
      <w:pPr>
        <w:tabs>
          <w:tab w:val="num" w:pos="5040"/>
        </w:tabs>
        <w:ind w:left="5040" w:hanging="360"/>
      </w:pPr>
      <w:rPr>
        <w:rFonts w:ascii="Symbol" w:hAnsi="Symbol" w:cs="Symbol"/>
      </w:rPr>
    </w:lvl>
    <w:lvl w:ilvl="7">
      <w:start w:val="1"/>
      <w:numFmt w:val="bullet"/>
      <w:lvlText w:val="◦"/>
      <w:lvlJc w:val="left"/>
      <w:pPr>
        <w:tabs>
          <w:tab w:val="num" w:pos="5400"/>
        </w:tabs>
        <w:ind w:left="5400" w:hanging="360"/>
      </w:pPr>
      <w:rPr>
        <w:rFonts w:ascii="OpenSymbol" w:hAnsi="OpenSymbol" w:cs="Courier New"/>
      </w:rPr>
    </w:lvl>
    <w:lvl w:ilvl="8">
      <w:start w:val="1"/>
      <w:numFmt w:val="bullet"/>
      <w:lvlText w:val="▪"/>
      <w:lvlJc w:val="left"/>
      <w:pPr>
        <w:tabs>
          <w:tab w:val="num" w:pos="5760"/>
        </w:tabs>
        <w:ind w:left="5760" w:hanging="360"/>
      </w:pPr>
      <w:rPr>
        <w:rFonts w:ascii="OpenSymbol" w:hAnsi="OpenSymbol" w:cs="Courier New"/>
      </w:rPr>
    </w:lvl>
  </w:abstractNum>
  <w:abstractNum w:abstractNumId="16">
    <w:nsid w:val="00000011"/>
    <w:multiLevelType w:val="multilevel"/>
    <w:tmpl w:val="00000011"/>
    <w:name w:val="WW8Num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0000012"/>
    <w:multiLevelType w:val="multilevel"/>
    <w:tmpl w:val="00000012"/>
    <w:name w:val="WW8Num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05956444"/>
    <w:multiLevelType w:val="hybridMultilevel"/>
    <w:tmpl w:val="C2C0E2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0E8B2AEF"/>
    <w:multiLevelType w:val="hybridMultilevel"/>
    <w:tmpl w:val="9AC61C72"/>
    <w:lvl w:ilvl="0" w:tplc="38B0445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38D3845"/>
    <w:multiLevelType w:val="hybridMultilevel"/>
    <w:tmpl w:val="3FDC2798"/>
    <w:name w:val="WW8Num2422222222222"/>
    <w:lvl w:ilvl="0" w:tplc="6F78D748">
      <w:start w:val="1"/>
      <w:numFmt w:val="decimal"/>
      <w:lvlText w:val="2.%1."/>
      <w:lvlJc w:val="left"/>
      <w:pPr>
        <w:ind w:left="720" w:hanging="360"/>
      </w:pPr>
      <w:rPr>
        <w:rFonts w:ascii="Arial" w:hAnsi="Arial" w:hint="default"/>
        <w:b/>
        <w:i w:val="0"/>
        <w:color w:val="4F81BD"/>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308826E">
      <w:start w:val="1"/>
      <w:numFmt w:val="decimal"/>
      <w:lvlText w:val="5.%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5F62A7C"/>
    <w:multiLevelType w:val="hybridMultilevel"/>
    <w:tmpl w:val="074ADDB8"/>
    <w:name w:val="WW8Num24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7E26DA3"/>
    <w:multiLevelType w:val="hybridMultilevel"/>
    <w:tmpl w:val="B888DDF6"/>
    <w:name w:val="WW8Num24222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FC5949"/>
    <w:multiLevelType w:val="multilevel"/>
    <w:tmpl w:val="5872A128"/>
    <w:lvl w:ilvl="0">
      <w:start w:val="1"/>
      <w:numFmt w:val="decimal"/>
      <w:pStyle w:val="Heading2"/>
      <w:lvlText w:val="%1."/>
      <w:lvlJc w:val="left"/>
      <w:pPr>
        <w:ind w:left="360" w:hanging="360"/>
      </w:pPr>
    </w:lvl>
    <w:lvl w:ilvl="1">
      <w:start w:val="10"/>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7">
    <w:nsid w:val="1FF6451B"/>
    <w:multiLevelType w:val="hybridMultilevel"/>
    <w:tmpl w:val="CCAEA2EE"/>
    <w:name w:val="WW8Num2422222222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2525A88"/>
    <w:multiLevelType w:val="hybridMultilevel"/>
    <w:tmpl w:val="1B722DEA"/>
    <w:name w:val="WW8Num24222222222222222222222222"/>
    <w:lvl w:ilvl="0" w:tplc="DD280170">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AE2A8B"/>
    <w:multiLevelType w:val="hybridMultilevel"/>
    <w:tmpl w:val="99B0A4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2F116BCF"/>
    <w:multiLevelType w:val="hybridMultilevel"/>
    <w:tmpl w:val="47B2C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337301D4"/>
    <w:multiLevelType w:val="multilevel"/>
    <w:tmpl w:val="B3E257E0"/>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34DB7215"/>
    <w:multiLevelType w:val="hybridMultilevel"/>
    <w:tmpl w:val="B6C08C64"/>
    <w:name w:val="WW8Num242222222"/>
    <w:lvl w:ilvl="0" w:tplc="61045E18">
      <w:start w:val="1"/>
      <w:numFmt w:val="decimal"/>
      <w:lvlText w:val="3.%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56934D8"/>
    <w:multiLevelType w:val="hybridMultilevel"/>
    <w:tmpl w:val="DB54AF8A"/>
    <w:name w:val="WW8Num242"/>
    <w:lvl w:ilvl="0" w:tplc="DEE6DB08">
      <w:start w:val="1"/>
      <w:numFmt w:val="decimal"/>
      <w:lvlText w:val="1.%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5844095"/>
    <w:multiLevelType w:val="hybridMultilevel"/>
    <w:tmpl w:val="B0C2857C"/>
    <w:name w:val="WW8Num24222222222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A021CF5"/>
    <w:multiLevelType w:val="hybridMultilevel"/>
    <w:tmpl w:val="0FBCDDA4"/>
    <w:name w:val="WW8Num2422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BDD420A"/>
    <w:multiLevelType w:val="hybridMultilevel"/>
    <w:tmpl w:val="8B46A82A"/>
    <w:name w:val="WW8Num2422222"/>
    <w:lvl w:ilvl="0" w:tplc="054CB872">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DC56BE3"/>
    <w:multiLevelType w:val="hybridMultilevel"/>
    <w:tmpl w:val="ABCE893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nsid w:val="3E0E51E6"/>
    <w:multiLevelType w:val="hybridMultilevel"/>
    <w:tmpl w:val="7B8AF9C2"/>
    <w:name w:val="WW8Num24"/>
    <w:lvl w:ilvl="0" w:tplc="61045E18">
      <w:start w:val="1"/>
      <w:numFmt w:val="decimal"/>
      <w:lvlText w:val="3.%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EF047F4"/>
    <w:multiLevelType w:val="hybridMultilevel"/>
    <w:tmpl w:val="231065E6"/>
    <w:name w:val="WW8Num2422222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01B7A5C"/>
    <w:multiLevelType w:val="hybridMultilevel"/>
    <w:tmpl w:val="009CD9B2"/>
    <w:name w:val="WW8Num24222222222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7067D66"/>
    <w:multiLevelType w:val="hybridMultilevel"/>
    <w:tmpl w:val="F248392A"/>
    <w:name w:val="WW8Num242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77D3C4E"/>
    <w:multiLevelType w:val="hybridMultilevel"/>
    <w:tmpl w:val="277898E0"/>
    <w:name w:val="WW8Num24222"/>
    <w:lvl w:ilvl="0" w:tplc="340C1D2E">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7D31D87"/>
    <w:multiLevelType w:val="hybridMultilevel"/>
    <w:tmpl w:val="076285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nsid w:val="486A4E7A"/>
    <w:multiLevelType w:val="hybridMultilevel"/>
    <w:tmpl w:val="D5022524"/>
    <w:name w:val="WW8Num24222222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46F5D2B"/>
    <w:multiLevelType w:val="hybridMultilevel"/>
    <w:tmpl w:val="1534E704"/>
    <w:name w:val="WW8Num2422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58878CF"/>
    <w:multiLevelType w:val="hybridMultilevel"/>
    <w:tmpl w:val="E578C75E"/>
    <w:name w:val="WW8Num24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5B25CD0"/>
    <w:multiLevelType w:val="hybridMultilevel"/>
    <w:tmpl w:val="E0DCFFB8"/>
    <w:name w:val="WW8Num24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5C36556"/>
    <w:multiLevelType w:val="hybridMultilevel"/>
    <w:tmpl w:val="ACB6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C47653"/>
    <w:multiLevelType w:val="hybridMultilevel"/>
    <w:tmpl w:val="739EE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5A4F4CAC"/>
    <w:multiLevelType w:val="multilevel"/>
    <w:tmpl w:val="5456033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nsid w:val="5A7F01CE"/>
    <w:multiLevelType w:val="hybridMultilevel"/>
    <w:tmpl w:val="7152E9B2"/>
    <w:name w:val="WW8Num24222222222222222"/>
    <w:lvl w:ilvl="0" w:tplc="E4FAEDAC">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BA91949"/>
    <w:multiLevelType w:val="hybridMultilevel"/>
    <w:tmpl w:val="739EE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nsid w:val="5D205693"/>
    <w:multiLevelType w:val="hybridMultilevel"/>
    <w:tmpl w:val="082AB034"/>
    <w:name w:val="WW8Num24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4027590"/>
    <w:multiLevelType w:val="hybridMultilevel"/>
    <w:tmpl w:val="D4AC506A"/>
    <w:name w:val="WW8Num242222222222"/>
    <w:lvl w:ilvl="0" w:tplc="76AC0B6C">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89750B"/>
    <w:multiLevelType w:val="hybridMultilevel"/>
    <w:tmpl w:val="F320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B003A8C"/>
    <w:multiLevelType w:val="multilevel"/>
    <w:tmpl w:val="C94AC84A"/>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7">
    <w:nsid w:val="6F001465"/>
    <w:multiLevelType w:val="hybridMultilevel"/>
    <w:tmpl w:val="521EA3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nsid w:val="6F450013"/>
    <w:multiLevelType w:val="hybridMultilevel"/>
    <w:tmpl w:val="7BFC0A1E"/>
    <w:name w:val="WW8Num24222222222222"/>
    <w:lvl w:ilvl="0" w:tplc="9F68FF60">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F706599"/>
    <w:multiLevelType w:val="hybridMultilevel"/>
    <w:tmpl w:val="971694F2"/>
    <w:name w:val="WW8Num2422222222222222222222222"/>
    <w:lvl w:ilvl="0" w:tplc="815AD940">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1F92ED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nsid w:val="75661752"/>
    <w:multiLevelType w:val="hybridMultilevel"/>
    <w:tmpl w:val="9E604BE8"/>
    <w:name w:val="WW8Num242222222222222222223"/>
    <w:lvl w:ilvl="0" w:tplc="4B80F4FC">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78CB4CC3"/>
    <w:multiLevelType w:val="hybridMultilevel"/>
    <w:tmpl w:val="1CD22382"/>
    <w:name w:val="WW8Num2422"/>
    <w:lvl w:ilvl="0" w:tplc="61045E18">
      <w:start w:val="1"/>
      <w:numFmt w:val="decimal"/>
      <w:lvlText w:val="3.%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E72587"/>
    <w:multiLevelType w:val="multilevel"/>
    <w:tmpl w:val="466AC316"/>
    <w:lvl w:ilvl="0">
      <w:start w:val="1"/>
      <w:numFmt w:val="decimal"/>
      <w:lvlText w:val="%1"/>
      <w:lvlJc w:val="left"/>
      <w:pPr>
        <w:ind w:left="360" w:hanging="360"/>
      </w:pPr>
      <w:rPr>
        <w:rFonts w:hint="default"/>
      </w:rPr>
    </w:lvl>
    <w:lvl w:ilvl="1">
      <w:start w:val="1"/>
      <w:numFmt w:val="decimal"/>
      <w:pStyle w:val="Heading3"/>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2"/>
  </w:num>
  <w:num w:numId="2">
    <w:abstractNumId w:val="60"/>
  </w:num>
  <w:num w:numId="3">
    <w:abstractNumId w:val="0"/>
  </w:num>
  <w:num w:numId="4">
    <w:abstractNumId w:val="3"/>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55"/>
  </w:num>
  <w:num w:numId="8">
    <w:abstractNumId w:val="48"/>
  </w:num>
  <w:num w:numId="9">
    <w:abstractNumId w:val="63"/>
  </w:num>
  <w:num w:numId="10">
    <w:abstractNumId w:val="57"/>
  </w:num>
  <w:num w:numId="11">
    <w:abstractNumId w:val="37"/>
  </w:num>
  <w:num w:numId="12">
    <w:abstractNumId w:val="52"/>
  </w:num>
  <w:num w:numId="13">
    <w:abstractNumId w:val="49"/>
  </w:num>
  <w:num w:numId="14">
    <w:abstractNumId w:val="43"/>
  </w:num>
  <w:num w:numId="15">
    <w:abstractNumId w:val="26"/>
  </w:num>
  <w:num w:numId="16">
    <w:abstractNumId w:val="26"/>
  </w:num>
  <w:num w:numId="17">
    <w:abstractNumId w:val="26"/>
  </w:num>
  <w:num w:numId="18">
    <w:abstractNumId w:val="26"/>
  </w:num>
  <w:num w:numId="19">
    <w:abstractNumId w:val="56"/>
  </w:num>
  <w:num w:numId="20">
    <w:abstractNumId w:val="31"/>
  </w:num>
  <w:num w:numId="21">
    <w:abstractNumId w:val="50"/>
  </w:num>
  <w:num w:numId="22">
    <w:abstractNumId w:val="26"/>
  </w:num>
  <w:num w:numId="23">
    <w:abstractNumId w:val="26"/>
  </w:num>
  <w:num w:numId="24">
    <w:abstractNumId w:val="26"/>
  </w:num>
  <w:num w:numId="25">
    <w:abstractNumId w:val="26"/>
  </w:num>
  <w:num w:numId="26">
    <w:abstractNumId w:val="26"/>
  </w:num>
  <w:num w:numId="27">
    <w:abstractNumId w:val="29"/>
  </w:num>
  <w:num w:numId="28">
    <w:abstractNumId w:val="21"/>
  </w:num>
  <w:num w:numId="29">
    <w:abstractNumId w:val="30"/>
  </w:num>
  <w:num w:numId="30">
    <w:abstractNumId w:val="63"/>
  </w:num>
  <w:num w:numId="31">
    <w:abstractNumId w:val="26"/>
  </w:num>
  <w:num w:numId="32">
    <w:abstractNumId w:val="63"/>
  </w:num>
  <w:num w:numId="33">
    <w:abstractNumId w:val="26"/>
  </w:num>
  <w:num w:numId="34">
    <w:abstractNumId w:val="26"/>
  </w:num>
  <w:num w:numId="35">
    <w:abstractNumId w:val="26"/>
  </w:num>
  <w:num w:numId="36">
    <w:abstractNumId w:val="26"/>
  </w:num>
  <w:num w:numId="37">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defaultTabStop w:val="720"/>
  <w:drawingGridHorizontalSpacing w:val="100"/>
  <w:displayHorizontalDrawingGridEvery w:val="2"/>
  <w:characterSpacingControl w:val="doNotCompress"/>
  <w:hdrShapeDefaults>
    <o:shapedefaults v:ext="edit" spidmax="2049">
      <o:colormru v:ext="edit" colors="#365f8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33C"/>
    <w:rsid w:val="0000045A"/>
    <w:rsid w:val="00000EBA"/>
    <w:rsid w:val="00001CF3"/>
    <w:rsid w:val="00002DF6"/>
    <w:rsid w:val="00003346"/>
    <w:rsid w:val="0000335B"/>
    <w:rsid w:val="00003639"/>
    <w:rsid w:val="00003935"/>
    <w:rsid w:val="000039CC"/>
    <w:rsid w:val="00003EDF"/>
    <w:rsid w:val="00004575"/>
    <w:rsid w:val="0000471C"/>
    <w:rsid w:val="00004A03"/>
    <w:rsid w:val="00005332"/>
    <w:rsid w:val="00005471"/>
    <w:rsid w:val="000054AB"/>
    <w:rsid w:val="000054DB"/>
    <w:rsid w:val="00005B27"/>
    <w:rsid w:val="00005D99"/>
    <w:rsid w:val="00006B2B"/>
    <w:rsid w:val="00006F47"/>
    <w:rsid w:val="000073C4"/>
    <w:rsid w:val="00007E24"/>
    <w:rsid w:val="00010791"/>
    <w:rsid w:val="00010CEE"/>
    <w:rsid w:val="0001105D"/>
    <w:rsid w:val="000114FE"/>
    <w:rsid w:val="00011680"/>
    <w:rsid w:val="00011777"/>
    <w:rsid w:val="00011B20"/>
    <w:rsid w:val="0001268A"/>
    <w:rsid w:val="00012834"/>
    <w:rsid w:val="00012C7C"/>
    <w:rsid w:val="00012D27"/>
    <w:rsid w:val="000138A2"/>
    <w:rsid w:val="00013BA3"/>
    <w:rsid w:val="00013F7B"/>
    <w:rsid w:val="00014078"/>
    <w:rsid w:val="000140AB"/>
    <w:rsid w:val="00014BD0"/>
    <w:rsid w:val="00014C96"/>
    <w:rsid w:val="00014CD2"/>
    <w:rsid w:val="000152E5"/>
    <w:rsid w:val="0001542F"/>
    <w:rsid w:val="00015E6D"/>
    <w:rsid w:val="000161AA"/>
    <w:rsid w:val="000175DE"/>
    <w:rsid w:val="00017853"/>
    <w:rsid w:val="00017D9F"/>
    <w:rsid w:val="00020340"/>
    <w:rsid w:val="000203D7"/>
    <w:rsid w:val="00020B5D"/>
    <w:rsid w:val="00020E8E"/>
    <w:rsid w:val="000214A0"/>
    <w:rsid w:val="000215FF"/>
    <w:rsid w:val="00021947"/>
    <w:rsid w:val="00021993"/>
    <w:rsid w:val="00021FBC"/>
    <w:rsid w:val="00022A5C"/>
    <w:rsid w:val="00022B61"/>
    <w:rsid w:val="00022D33"/>
    <w:rsid w:val="00023397"/>
    <w:rsid w:val="00023AA1"/>
    <w:rsid w:val="000240CD"/>
    <w:rsid w:val="0002438A"/>
    <w:rsid w:val="00024A1F"/>
    <w:rsid w:val="00024D3F"/>
    <w:rsid w:val="00025019"/>
    <w:rsid w:val="00025488"/>
    <w:rsid w:val="00025562"/>
    <w:rsid w:val="0002579D"/>
    <w:rsid w:val="00025874"/>
    <w:rsid w:val="00026C00"/>
    <w:rsid w:val="00026E72"/>
    <w:rsid w:val="000270BE"/>
    <w:rsid w:val="0002730E"/>
    <w:rsid w:val="000275BF"/>
    <w:rsid w:val="00030575"/>
    <w:rsid w:val="00031021"/>
    <w:rsid w:val="00031860"/>
    <w:rsid w:val="000318BE"/>
    <w:rsid w:val="00031F1C"/>
    <w:rsid w:val="00032346"/>
    <w:rsid w:val="00032DF3"/>
    <w:rsid w:val="00034199"/>
    <w:rsid w:val="000344E3"/>
    <w:rsid w:val="0003505B"/>
    <w:rsid w:val="00035378"/>
    <w:rsid w:val="000357DC"/>
    <w:rsid w:val="00036F7E"/>
    <w:rsid w:val="00037A20"/>
    <w:rsid w:val="00040213"/>
    <w:rsid w:val="0004030C"/>
    <w:rsid w:val="000404FD"/>
    <w:rsid w:val="00040AB2"/>
    <w:rsid w:val="00040C3C"/>
    <w:rsid w:val="00040DB2"/>
    <w:rsid w:val="00041885"/>
    <w:rsid w:val="00041C94"/>
    <w:rsid w:val="00041E6D"/>
    <w:rsid w:val="00041FF4"/>
    <w:rsid w:val="000427EC"/>
    <w:rsid w:val="00042920"/>
    <w:rsid w:val="00043F14"/>
    <w:rsid w:val="00043F52"/>
    <w:rsid w:val="000443BF"/>
    <w:rsid w:val="000443C6"/>
    <w:rsid w:val="00044426"/>
    <w:rsid w:val="00044431"/>
    <w:rsid w:val="0004488C"/>
    <w:rsid w:val="00046349"/>
    <w:rsid w:val="000467C1"/>
    <w:rsid w:val="00046F7E"/>
    <w:rsid w:val="000477E4"/>
    <w:rsid w:val="00047C19"/>
    <w:rsid w:val="00047CAE"/>
    <w:rsid w:val="00047E69"/>
    <w:rsid w:val="00047E81"/>
    <w:rsid w:val="00050595"/>
    <w:rsid w:val="00050FC5"/>
    <w:rsid w:val="00051312"/>
    <w:rsid w:val="00051459"/>
    <w:rsid w:val="000516FD"/>
    <w:rsid w:val="00051882"/>
    <w:rsid w:val="0005197D"/>
    <w:rsid w:val="00051CD6"/>
    <w:rsid w:val="000526A4"/>
    <w:rsid w:val="00052806"/>
    <w:rsid w:val="00052A6B"/>
    <w:rsid w:val="00052BA8"/>
    <w:rsid w:val="00052C99"/>
    <w:rsid w:val="00053056"/>
    <w:rsid w:val="0005350B"/>
    <w:rsid w:val="0005359B"/>
    <w:rsid w:val="000542BA"/>
    <w:rsid w:val="00055B45"/>
    <w:rsid w:val="00055BBD"/>
    <w:rsid w:val="000566FC"/>
    <w:rsid w:val="00056B25"/>
    <w:rsid w:val="00056CA9"/>
    <w:rsid w:val="00056D20"/>
    <w:rsid w:val="00057169"/>
    <w:rsid w:val="00057BAE"/>
    <w:rsid w:val="00057C2F"/>
    <w:rsid w:val="000602AA"/>
    <w:rsid w:val="000602DA"/>
    <w:rsid w:val="000604E6"/>
    <w:rsid w:val="000605E0"/>
    <w:rsid w:val="00060C2F"/>
    <w:rsid w:val="00061A8B"/>
    <w:rsid w:val="000627AA"/>
    <w:rsid w:val="000629A2"/>
    <w:rsid w:val="00064170"/>
    <w:rsid w:val="0006444A"/>
    <w:rsid w:val="000646FE"/>
    <w:rsid w:val="00064978"/>
    <w:rsid w:val="00064F08"/>
    <w:rsid w:val="00065889"/>
    <w:rsid w:val="00066134"/>
    <w:rsid w:val="00066276"/>
    <w:rsid w:val="000676DB"/>
    <w:rsid w:val="00067E52"/>
    <w:rsid w:val="000703AE"/>
    <w:rsid w:val="00070472"/>
    <w:rsid w:val="00070642"/>
    <w:rsid w:val="000707E3"/>
    <w:rsid w:val="00070C61"/>
    <w:rsid w:val="00070FFD"/>
    <w:rsid w:val="00071382"/>
    <w:rsid w:val="00071D49"/>
    <w:rsid w:val="00072B4C"/>
    <w:rsid w:val="0007304C"/>
    <w:rsid w:val="00073404"/>
    <w:rsid w:val="00073886"/>
    <w:rsid w:val="000738E4"/>
    <w:rsid w:val="00074183"/>
    <w:rsid w:val="000743D0"/>
    <w:rsid w:val="0007458D"/>
    <w:rsid w:val="00074809"/>
    <w:rsid w:val="00074B75"/>
    <w:rsid w:val="000750F2"/>
    <w:rsid w:val="00075198"/>
    <w:rsid w:val="000757C3"/>
    <w:rsid w:val="000758F7"/>
    <w:rsid w:val="0007694C"/>
    <w:rsid w:val="00077750"/>
    <w:rsid w:val="00077758"/>
    <w:rsid w:val="00077937"/>
    <w:rsid w:val="000779C0"/>
    <w:rsid w:val="0008018A"/>
    <w:rsid w:val="00080645"/>
    <w:rsid w:val="00080FB8"/>
    <w:rsid w:val="0008140D"/>
    <w:rsid w:val="00081415"/>
    <w:rsid w:val="00081BC9"/>
    <w:rsid w:val="00081FA0"/>
    <w:rsid w:val="000824F4"/>
    <w:rsid w:val="00082D50"/>
    <w:rsid w:val="00082ECE"/>
    <w:rsid w:val="000832B7"/>
    <w:rsid w:val="000833AE"/>
    <w:rsid w:val="000837B6"/>
    <w:rsid w:val="00085451"/>
    <w:rsid w:val="00085A19"/>
    <w:rsid w:val="00086CBD"/>
    <w:rsid w:val="00086F18"/>
    <w:rsid w:val="00087544"/>
    <w:rsid w:val="000876C0"/>
    <w:rsid w:val="00087DC8"/>
    <w:rsid w:val="000900F0"/>
    <w:rsid w:val="000903BD"/>
    <w:rsid w:val="0009180D"/>
    <w:rsid w:val="00091988"/>
    <w:rsid w:val="000919A8"/>
    <w:rsid w:val="000920C3"/>
    <w:rsid w:val="00092380"/>
    <w:rsid w:val="000923E3"/>
    <w:rsid w:val="00092435"/>
    <w:rsid w:val="0009346C"/>
    <w:rsid w:val="00094162"/>
    <w:rsid w:val="00094605"/>
    <w:rsid w:val="000946CD"/>
    <w:rsid w:val="000954C3"/>
    <w:rsid w:val="000958A9"/>
    <w:rsid w:val="000960A0"/>
    <w:rsid w:val="00096D3F"/>
    <w:rsid w:val="00097317"/>
    <w:rsid w:val="000973D2"/>
    <w:rsid w:val="000A00C8"/>
    <w:rsid w:val="000A0525"/>
    <w:rsid w:val="000A07F1"/>
    <w:rsid w:val="000A0965"/>
    <w:rsid w:val="000A0D0A"/>
    <w:rsid w:val="000A15EA"/>
    <w:rsid w:val="000A19AB"/>
    <w:rsid w:val="000A1EC4"/>
    <w:rsid w:val="000A261E"/>
    <w:rsid w:val="000A2AFD"/>
    <w:rsid w:val="000A2B84"/>
    <w:rsid w:val="000A2C4E"/>
    <w:rsid w:val="000A2E22"/>
    <w:rsid w:val="000A3027"/>
    <w:rsid w:val="000A3487"/>
    <w:rsid w:val="000A35EA"/>
    <w:rsid w:val="000A3652"/>
    <w:rsid w:val="000A3F7E"/>
    <w:rsid w:val="000A4B7D"/>
    <w:rsid w:val="000A566C"/>
    <w:rsid w:val="000A5F47"/>
    <w:rsid w:val="000A6490"/>
    <w:rsid w:val="000A7068"/>
    <w:rsid w:val="000A74C2"/>
    <w:rsid w:val="000A74F2"/>
    <w:rsid w:val="000B04C4"/>
    <w:rsid w:val="000B04EC"/>
    <w:rsid w:val="000B11C3"/>
    <w:rsid w:val="000B13DB"/>
    <w:rsid w:val="000B1486"/>
    <w:rsid w:val="000B1BAE"/>
    <w:rsid w:val="000B246C"/>
    <w:rsid w:val="000B2656"/>
    <w:rsid w:val="000B27A6"/>
    <w:rsid w:val="000B2D84"/>
    <w:rsid w:val="000B3002"/>
    <w:rsid w:val="000B3E2B"/>
    <w:rsid w:val="000B4171"/>
    <w:rsid w:val="000B49C6"/>
    <w:rsid w:val="000B4C07"/>
    <w:rsid w:val="000B57E6"/>
    <w:rsid w:val="000B57FB"/>
    <w:rsid w:val="000B5913"/>
    <w:rsid w:val="000B5AE6"/>
    <w:rsid w:val="000B5C03"/>
    <w:rsid w:val="000B5C8E"/>
    <w:rsid w:val="000B5F88"/>
    <w:rsid w:val="000B6151"/>
    <w:rsid w:val="000B6215"/>
    <w:rsid w:val="000B62B5"/>
    <w:rsid w:val="000B6401"/>
    <w:rsid w:val="000B671F"/>
    <w:rsid w:val="000B70C0"/>
    <w:rsid w:val="000B7906"/>
    <w:rsid w:val="000C0B2C"/>
    <w:rsid w:val="000C0DAE"/>
    <w:rsid w:val="000C10D9"/>
    <w:rsid w:val="000C14A6"/>
    <w:rsid w:val="000C166E"/>
    <w:rsid w:val="000C1DFC"/>
    <w:rsid w:val="000C20B3"/>
    <w:rsid w:val="000C2A3E"/>
    <w:rsid w:val="000C3596"/>
    <w:rsid w:val="000C3E27"/>
    <w:rsid w:val="000C3EC4"/>
    <w:rsid w:val="000C42D1"/>
    <w:rsid w:val="000C48AF"/>
    <w:rsid w:val="000C554E"/>
    <w:rsid w:val="000C5AE6"/>
    <w:rsid w:val="000C5C35"/>
    <w:rsid w:val="000C612F"/>
    <w:rsid w:val="000C619C"/>
    <w:rsid w:val="000C6C53"/>
    <w:rsid w:val="000D00AE"/>
    <w:rsid w:val="000D0D38"/>
    <w:rsid w:val="000D1478"/>
    <w:rsid w:val="000D15DB"/>
    <w:rsid w:val="000D171C"/>
    <w:rsid w:val="000D1863"/>
    <w:rsid w:val="000D18CB"/>
    <w:rsid w:val="000D1FF4"/>
    <w:rsid w:val="000D2174"/>
    <w:rsid w:val="000D241E"/>
    <w:rsid w:val="000D26AE"/>
    <w:rsid w:val="000D300B"/>
    <w:rsid w:val="000D35EF"/>
    <w:rsid w:val="000D3A60"/>
    <w:rsid w:val="000D45B6"/>
    <w:rsid w:val="000D576A"/>
    <w:rsid w:val="000D5855"/>
    <w:rsid w:val="000D7187"/>
    <w:rsid w:val="000D71DD"/>
    <w:rsid w:val="000D71FD"/>
    <w:rsid w:val="000D7E31"/>
    <w:rsid w:val="000E00E3"/>
    <w:rsid w:val="000E0139"/>
    <w:rsid w:val="000E017C"/>
    <w:rsid w:val="000E0A71"/>
    <w:rsid w:val="000E10C7"/>
    <w:rsid w:val="000E12A5"/>
    <w:rsid w:val="000E12F9"/>
    <w:rsid w:val="000E18BE"/>
    <w:rsid w:val="000E1D1D"/>
    <w:rsid w:val="000E1F1E"/>
    <w:rsid w:val="000E2D8C"/>
    <w:rsid w:val="000E2E83"/>
    <w:rsid w:val="000E3261"/>
    <w:rsid w:val="000E32B1"/>
    <w:rsid w:val="000E44B4"/>
    <w:rsid w:val="000E4962"/>
    <w:rsid w:val="000E6CCC"/>
    <w:rsid w:val="000E7076"/>
    <w:rsid w:val="000E784A"/>
    <w:rsid w:val="000E7BA0"/>
    <w:rsid w:val="000F05F8"/>
    <w:rsid w:val="000F076B"/>
    <w:rsid w:val="000F0805"/>
    <w:rsid w:val="000F0C58"/>
    <w:rsid w:val="000F0E62"/>
    <w:rsid w:val="000F1E0F"/>
    <w:rsid w:val="000F1F90"/>
    <w:rsid w:val="000F22AC"/>
    <w:rsid w:val="000F263D"/>
    <w:rsid w:val="000F3875"/>
    <w:rsid w:val="000F435E"/>
    <w:rsid w:val="000F4C19"/>
    <w:rsid w:val="000F5399"/>
    <w:rsid w:val="000F55C2"/>
    <w:rsid w:val="000F57DA"/>
    <w:rsid w:val="000F664B"/>
    <w:rsid w:val="000F6BB5"/>
    <w:rsid w:val="000F7126"/>
    <w:rsid w:val="000F725D"/>
    <w:rsid w:val="000F737E"/>
    <w:rsid w:val="001001FF"/>
    <w:rsid w:val="001002C4"/>
    <w:rsid w:val="00100868"/>
    <w:rsid w:val="00100B72"/>
    <w:rsid w:val="001013C2"/>
    <w:rsid w:val="0010190C"/>
    <w:rsid w:val="001021F7"/>
    <w:rsid w:val="00102343"/>
    <w:rsid w:val="001023F6"/>
    <w:rsid w:val="00102A55"/>
    <w:rsid w:val="00103256"/>
    <w:rsid w:val="00103B12"/>
    <w:rsid w:val="001043C1"/>
    <w:rsid w:val="00104711"/>
    <w:rsid w:val="00104B1C"/>
    <w:rsid w:val="00104D36"/>
    <w:rsid w:val="00105149"/>
    <w:rsid w:val="001052C4"/>
    <w:rsid w:val="0010538E"/>
    <w:rsid w:val="00105AA5"/>
    <w:rsid w:val="001068E8"/>
    <w:rsid w:val="00107635"/>
    <w:rsid w:val="00107A1D"/>
    <w:rsid w:val="00107B69"/>
    <w:rsid w:val="00107E49"/>
    <w:rsid w:val="001113F5"/>
    <w:rsid w:val="00111969"/>
    <w:rsid w:val="001125F5"/>
    <w:rsid w:val="0011357F"/>
    <w:rsid w:val="00113678"/>
    <w:rsid w:val="0011469A"/>
    <w:rsid w:val="00114731"/>
    <w:rsid w:val="001152F0"/>
    <w:rsid w:val="0011569F"/>
    <w:rsid w:val="00115A2A"/>
    <w:rsid w:val="00115CCD"/>
    <w:rsid w:val="00115F48"/>
    <w:rsid w:val="00116080"/>
    <w:rsid w:val="0011685F"/>
    <w:rsid w:val="00116CCA"/>
    <w:rsid w:val="00117641"/>
    <w:rsid w:val="001176C4"/>
    <w:rsid w:val="001200A5"/>
    <w:rsid w:val="00120A1A"/>
    <w:rsid w:val="0012365C"/>
    <w:rsid w:val="00124097"/>
    <w:rsid w:val="00124527"/>
    <w:rsid w:val="001248E6"/>
    <w:rsid w:val="00124E42"/>
    <w:rsid w:val="0012548C"/>
    <w:rsid w:val="001254C0"/>
    <w:rsid w:val="00125500"/>
    <w:rsid w:val="00125B95"/>
    <w:rsid w:val="001306DB"/>
    <w:rsid w:val="001312FD"/>
    <w:rsid w:val="00131373"/>
    <w:rsid w:val="00131B38"/>
    <w:rsid w:val="00131E2C"/>
    <w:rsid w:val="00132082"/>
    <w:rsid w:val="0013211D"/>
    <w:rsid w:val="00133682"/>
    <w:rsid w:val="001336D2"/>
    <w:rsid w:val="00134289"/>
    <w:rsid w:val="001344D8"/>
    <w:rsid w:val="00134F71"/>
    <w:rsid w:val="00134FBA"/>
    <w:rsid w:val="00135E0D"/>
    <w:rsid w:val="001361B3"/>
    <w:rsid w:val="001363D8"/>
    <w:rsid w:val="00136AEB"/>
    <w:rsid w:val="00136B97"/>
    <w:rsid w:val="001378CD"/>
    <w:rsid w:val="001378F8"/>
    <w:rsid w:val="001404F3"/>
    <w:rsid w:val="00140F1A"/>
    <w:rsid w:val="0014163E"/>
    <w:rsid w:val="001416E7"/>
    <w:rsid w:val="00141D73"/>
    <w:rsid w:val="00141DD3"/>
    <w:rsid w:val="001423B5"/>
    <w:rsid w:val="001425A6"/>
    <w:rsid w:val="0014272E"/>
    <w:rsid w:val="001428E4"/>
    <w:rsid w:val="00143BD0"/>
    <w:rsid w:val="00144121"/>
    <w:rsid w:val="0014433A"/>
    <w:rsid w:val="00144B38"/>
    <w:rsid w:val="001457FF"/>
    <w:rsid w:val="00145E88"/>
    <w:rsid w:val="00145F30"/>
    <w:rsid w:val="0014625E"/>
    <w:rsid w:val="00146B62"/>
    <w:rsid w:val="00146B8B"/>
    <w:rsid w:val="0014751A"/>
    <w:rsid w:val="00147ABB"/>
    <w:rsid w:val="00147CB5"/>
    <w:rsid w:val="00150F51"/>
    <w:rsid w:val="00151199"/>
    <w:rsid w:val="00151652"/>
    <w:rsid w:val="00151EBE"/>
    <w:rsid w:val="0015231F"/>
    <w:rsid w:val="00152377"/>
    <w:rsid w:val="001523CC"/>
    <w:rsid w:val="00152770"/>
    <w:rsid w:val="00152836"/>
    <w:rsid w:val="00152E46"/>
    <w:rsid w:val="001533A2"/>
    <w:rsid w:val="0015347F"/>
    <w:rsid w:val="00153497"/>
    <w:rsid w:val="001534B4"/>
    <w:rsid w:val="001536E5"/>
    <w:rsid w:val="001545CA"/>
    <w:rsid w:val="0015579A"/>
    <w:rsid w:val="00155800"/>
    <w:rsid w:val="00155ABB"/>
    <w:rsid w:val="00155F3B"/>
    <w:rsid w:val="00156163"/>
    <w:rsid w:val="001561B9"/>
    <w:rsid w:val="00156757"/>
    <w:rsid w:val="00156E21"/>
    <w:rsid w:val="001571FC"/>
    <w:rsid w:val="00157C28"/>
    <w:rsid w:val="0016042A"/>
    <w:rsid w:val="00160685"/>
    <w:rsid w:val="001606AA"/>
    <w:rsid w:val="001606EE"/>
    <w:rsid w:val="00160798"/>
    <w:rsid w:val="0016122D"/>
    <w:rsid w:val="001614EC"/>
    <w:rsid w:val="00161C2B"/>
    <w:rsid w:val="00161E49"/>
    <w:rsid w:val="00161F7F"/>
    <w:rsid w:val="0016227B"/>
    <w:rsid w:val="00162365"/>
    <w:rsid w:val="00162837"/>
    <w:rsid w:val="00162BBD"/>
    <w:rsid w:val="00163FC6"/>
    <w:rsid w:val="00164295"/>
    <w:rsid w:val="001653FB"/>
    <w:rsid w:val="0016568D"/>
    <w:rsid w:val="00165E5F"/>
    <w:rsid w:val="001669D4"/>
    <w:rsid w:val="00166BC3"/>
    <w:rsid w:val="00166C77"/>
    <w:rsid w:val="00171A75"/>
    <w:rsid w:val="00171ACE"/>
    <w:rsid w:val="00171F5C"/>
    <w:rsid w:val="00172234"/>
    <w:rsid w:val="001728F4"/>
    <w:rsid w:val="00173164"/>
    <w:rsid w:val="00173596"/>
    <w:rsid w:val="00173D87"/>
    <w:rsid w:val="00173F31"/>
    <w:rsid w:val="00174054"/>
    <w:rsid w:val="0017440A"/>
    <w:rsid w:val="001756FD"/>
    <w:rsid w:val="00175736"/>
    <w:rsid w:val="00175D15"/>
    <w:rsid w:val="0017605F"/>
    <w:rsid w:val="001772E1"/>
    <w:rsid w:val="00177810"/>
    <w:rsid w:val="00177A54"/>
    <w:rsid w:val="00177FE5"/>
    <w:rsid w:val="0018029E"/>
    <w:rsid w:val="001809F6"/>
    <w:rsid w:val="001818D5"/>
    <w:rsid w:val="001819D0"/>
    <w:rsid w:val="00182209"/>
    <w:rsid w:val="001828B0"/>
    <w:rsid w:val="001833B2"/>
    <w:rsid w:val="001835EF"/>
    <w:rsid w:val="00183937"/>
    <w:rsid w:val="00183D37"/>
    <w:rsid w:val="001842B4"/>
    <w:rsid w:val="0018457E"/>
    <w:rsid w:val="001845AF"/>
    <w:rsid w:val="00184F18"/>
    <w:rsid w:val="00185A56"/>
    <w:rsid w:val="00185C4E"/>
    <w:rsid w:val="00185E63"/>
    <w:rsid w:val="001872DF"/>
    <w:rsid w:val="00187BBA"/>
    <w:rsid w:val="0019018D"/>
    <w:rsid w:val="0019069D"/>
    <w:rsid w:val="00190964"/>
    <w:rsid w:val="00190982"/>
    <w:rsid w:val="00190CEA"/>
    <w:rsid w:val="00190F75"/>
    <w:rsid w:val="0019159B"/>
    <w:rsid w:val="00193282"/>
    <w:rsid w:val="001934EA"/>
    <w:rsid w:val="00193965"/>
    <w:rsid w:val="00194708"/>
    <w:rsid w:val="00194CAA"/>
    <w:rsid w:val="00195011"/>
    <w:rsid w:val="00195581"/>
    <w:rsid w:val="00195734"/>
    <w:rsid w:val="001958D7"/>
    <w:rsid w:val="00195F2D"/>
    <w:rsid w:val="00196190"/>
    <w:rsid w:val="0019632B"/>
    <w:rsid w:val="00196549"/>
    <w:rsid w:val="00196BB9"/>
    <w:rsid w:val="00196BEA"/>
    <w:rsid w:val="00197F1B"/>
    <w:rsid w:val="00197FA4"/>
    <w:rsid w:val="001A007B"/>
    <w:rsid w:val="001A019E"/>
    <w:rsid w:val="001A048F"/>
    <w:rsid w:val="001A0593"/>
    <w:rsid w:val="001A084F"/>
    <w:rsid w:val="001A0E5F"/>
    <w:rsid w:val="001A1270"/>
    <w:rsid w:val="001A1E8D"/>
    <w:rsid w:val="001A1F61"/>
    <w:rsid w:val="001A2136"/>
    <w:rsid w:val="001A2832"/>
    <w:rsid w:val="001A35FD"/>
    <w:rsid w:val="001A3E2E"/>
    <w:rsid w:val="001A429D"/>
    <w:rsid w:val="001A4A37"/>
    <w:rsid w:val="001A4A5E"/>
    <w:rsid w:val="001A4F1D"/>
    <w:rsid w:val="001A5210"/>
    <w:rsid w:val="001A52F2"/>
    <w:rsid w:val="001A578F"/>
    <w:rsid w:val="001A57B5"/>
    <w:rsid w:val="001A6139"/>
    <w:rsid w:val="001A7EBA"/>
    <w:rsid w:val="001B053D"/>
    <w:rsid w:val="001B0577"/>
    <w:rsid w:val="001B05F4"/>
    <w:rsid w:val="001B0689"/>
    <w:rsid w:val="001B1C7C"/>
    <w:rsid w:val="001B2B0A"/>
    <w:rsid w:val="001B3D75"/>
    <w:rsid w:val="001B3F8C"/>
    <w:rsid w:val="001B3FC4"/>
    <w:rsid w:val="001B46F0"/>
    <w:rsid w:val="001B4C9C"/>
    <w:rsid w:val="001B579E"/>
    <w:rsid w:val="001B5F37"/>
    <w:rsid w:val="001B6671"/>
    <w:rsid w:val="001B7A18"/>
    <w:rsid w:val="001B7E5D"/>
    <w:rsid w:val="001C009A"/>
    <w:rsid w:val="001C0198"/>
    <w:rsid w:val="001C1D5D"/>
    <w:rsid w:val="001C277F"/>
    <w:rsid w:val="001C3169"/>
    <w:rsid w:val="001C321D"/>
    <w:rsid w:val="001C3473"/>
    <w:rsid w:val="001C39DC"/>
    <w:rsid w:val="001C3EB2"/>
    <w:rsid w:val="001C4755"/>
    <w:rsid w:val="001C4940"/>
    <w:rsid w:val="001C4D67"/>
    <w:rsid w:val="001C51E7"/>
    <w:rsid w:val="001C51FA"/>
    <w:rsid w:val="001C526B"/>
    <w:rsid w:val="001C56BC"/>
    <w:rsid w:val="001C5E9C"/>
    <w:rsid w:val="001C621F"/>
    <w:rsid w:val="001C627F"/>
    <w:rsid w:val="001C6AA9"/>
    <w:rsid w:val="001C6B5E"/>
    <w:rsid w:val="001C6BB7"/>
    <w:rsid w:val="001C6EB6"/>
    <w:rsid w:val="001C78E9"/>
    <w:rsid w:val="001C7C52"/>
    <w:rsid w:val="001C7D0F"/>
    <w:rsid w:val="001D088B"/>
    <w:rsid w:val="001D0C97"/>
    <w:rsid w:val="001D1CF1"/>
    <w:rsid w:val="001D1E86"/>
    <w:rsid w:val="001D2229"/>
    <w:rsid w:val="001D2805"/>
    <w:rsid w:val="001D29DC"/>
    <w:rsid w:val="001D3134"/>
    <w:rsid w:val="001D3614"/>
    <w:rsid w:val="001D3A4E"/>
    <w:rsid w:val="001D3FFB"/>
    <w:rsid w:val="001D419B"/>
    <w:rsid w:val="001D4D6C"/>
    <w:rsid w:val="001D4F63"/>
    <w:rsid w:val="001D4FD4"/>
    <w:rsid w:val="001D5739"/>
    <w:rsid w:val="001D63EC"/>
    <w:rsid w:val="001D6F08"/>
    <w:rsid w:val="001D6FC4"/>
    <w:rsid w:val="001D73B4"/>
    <w:rsid w:val="001D7B5C"/>
    <w:rsid w:val="001E095C"/>
    <w:rsid w:val="001E0C13"/>
    <w:rsid w:val="001E0D73"/>
    <w:rsid w:val="001E0EEA"/>
    <w:rsid w:val="001E1687"/>
    <w:rsid w:val="001E2A5A"/>
    <w:rsid w:val="001E2E0D"/>
    <w:rsid w:val="001E2F20"/>
    <w:rsid w:val="001E3AC4"/>
    <w:rsid w:val="001E3B36"/>
    <w:rsid w:val="001E3C74"/>
    <w:rsid w:val="001E458D"/>
    <w:rsid w:val="001E4CA4"/>
    <w:rsid w:val="001E4DD3"/>
    <w:rsid w:val="001E5852"/>
    <w:rsid w:val="001E7184"/>
    <w:rsid w:val="001E74FA"/>
    <w:rsid w:val="001E791F"/>
    <w:rsid w:val="001E7F58"/>
    <w:rsid w:val="001F09BF"/>
    <w:rsid w:val="001F0C0B"/>
    <w:rsid w:val="001F1192"/>
    <w:rsid w:val="001F131C"/>
    <w:rsid w:val="001F1544"/>
    <w:rsid w:val="001F1674"/>
    <w:rsid w:val="001F1B9D"/>
    <w:rsid w:val="001F237F"/>
    <w:rsid w:val="001F26C5"/>
    <w:rsid w:val="001F27A0"/>
    <w:rsid w:val="001F2FC2"/>
    <w:rsid w:val="001F344D"/>
    <w:rsid w:val="001F3894"/>
    <w:rsid w:val="001F3CFE"/>
    <w:rsid w:val="001F3D2E"/>
    <w:rsid w:val="001F458B"/>
    <w:rsid w:val="001F4BFE"/>
    <w:rsid w:val="001F5671"/>
    <w:rsid w:val="001F5C5D"/>
    <w:rsid w:val="001F619A"/>
    <w:rsid w:val="001F6377"/>
    <w:rsid w:val="001F64E2"/>
    <w:rsid w:val="001F73C0"/>
    <w:rsid w:val="001F78E8"/>
    <w:rsid w:val="00200101"/>
    <w:rsid w:val="002002BE"/>
    <w:rsid w:val="0020099F"/>
    <w:rsid w:val="00201064"/>
    <w:rsid w:val="002011FB"/>
    <w:rsid w:val="00201B38"/>
    <w:rsid w:val="0020249F"/>
    <w:rsid w:val="00202E4A"/>
    <w:rsid w:val="00204506"/>
    <w:rsid w:val="0020484A"/>
    <w:rsid w:val="0020497F"/>
    <w:rsid w:val="002052D5"/>
    <w:rsid w:val="00205A95"/>
    <w:rsid w:val="00205AB7"/>
    <w:rsid w:val="00205CA3"/>
    <w:rsid w:val="00206A6E"/>
    <w:rsid w:val="00206CF0"/>
    <w:rsid w:val="00207262"/>
    <w:rsid w:val="0020737C"/>
    <w:rsid w:val="002076C3"/>
    <w:rsid w:val="0021000D"/>
    <w:rsid w:val="00210306"/>
    <w:rsid w:val="00210494"/>
    <w:rsid w:val="002117F8"/>
    <w:rsid w:val="0021180E"/>
    <w:rsid w:val="00211DBC"/>
    <w:rsid w:val="0021226F"/>
    <w:rsid w:val="002124A9"/>
    <w:rsid w:val="00213060"/>
    <w:rsid w:val="0021309F"/>
    <w:rsid w:val="0021330B"/>
    <w:rsid w:val="00213ED5"/>
    <w:rsid w:val="00214F3E"/>
    <w:rsid w:val="002155B2"/>
    <w:rsid w:val="00215E73"/>
    <w:rsid w:val="00215E9A"/>
    <w:rsid w:val="00215EB2"/>
    <w:rsid w:val="00215FAB"/>
    <w:rsid w:val="00216509"/>
    <w:rsid w:val="002165B6"/>
    <w:rsid w:val="00216DC6"/>
    <w:rsid w:val="00217AF8"/>
    <w:rsid w:val="00220C5D"/>
    <w:rsid w:val="002214F9"/>
    <w:rsid w:val="00221606"/>
    <w:rsid w:val="0022279C"/>
    <w:rsid w:val="0022398E"/>
    <w:rsid w:val="002240CB"/>
    <w:rsid w:val="002241DE"/>
    <w:rsid w:val="002247E4"/>
    <w:rsid w:val="00225D65"/>
    <w:rsid w:val="00226663"/>
    <w:rsid w:val="00226792"/>
    <w:rsid w:val="00226CBD"/>
    <w:rsid w:val="00227137"/>
    <w:rsid w:val="00227411"/>
    <w:rsid w:val="00227680"/>
    <w:rsid w:val="0023025F"/>
    <w:rsid w:val="00231612"/>
    <w:rsid w:val="00231804"/>
    <w:rsid w:val="0023216F"/>
    <w:rsid w:val="0023255A"/>
    <w:rsid w:val="00232F27"/>
    <w:rsid w:val="00233674"/>
    <w:rsid w:val="002347B6"/>
    <w:rsid w:val="00234F19"/>
    <w:rsid w:val="00235052"/>
    <w:rsid w:val="00235343"/>
    <w:rsid w:val="002357CF"/>
    <w:rsid w:val="0023587D"/>
    <w:rsid w:val="00236E7F"/>
    <w:rsid w:val="00237118"/>
    <w:rsid w:val="00237E32"/>
    <w:rsid w:val="00240139"/>
    <w:rsid w:val="002401CF"/>
    <w:rsid w:val="0024045C"/>
    <w:rsid w:val="0024068E"/>
    <w:rsid w:val="00240F9D"/>
    <w:rsid w:val="00242A3E"/>
    <w:rsid w:val="00242BBB"/>
    <w:rsid w:val="00244080"/>
    <w:rsid w:val="002444CF"/>
    <w:rsid w:val="00244ABF"/>
    <w:rsid w:val="00245E60"/>
    <w:rsid w:val="00246645"/>
    <w:rsid w:val="00246C5F"/>
    <w:rsid w:val="00247654"/>
    <w:rsid w:val="00247AA2"/>
    <w:rsid w:val="00247C82"/>
    <w:rsid w:val="002501D1"/>
    <w:rsid w:val="0025059B"/>
    <w:rsid w:val="00251163"/>
    <w:rsid w:val="00252155"/>
    <w:rsid w:val="0025269C"/>
    <w:rsid w:val="00252A97"/>
    <w:rsid w:val="00252C98"/>
    <w:rsid w:val="00253789"/>
    <w:rsid w:val="00253B85"/>
    <w:rsid w:val="00253EC5"/>
    <w:rsid w:val="00254221"/>
    <w:rsid w:val="002545CE"/>
    <w:rsid w:val="00254D57"/>
    <w:rsid w:val="00254F7F"/>
    <w:rsid w:val="002557A8"/>
    <w:rsid w:val="0025582D"/>
    <w:rsid w:val="00255EB9"/>
    <w:rsid w:val="0025609F"/>
    <w:rsid w:val="002560D7"/>
    <w:rsid w:val="00256150"/>
    <w:rsid w:val="002561D0"/>
    <w:rsid w:val="00256619"/>
    <w:rsid w:val="00256DC3"/>
    <w:rsid w:val="00257484"/>
    <w:rsid w:val="00257569"/>
    <w:rsid w:val="00257D83"/>
    <w:rsid w:val="00260406"/>
    <w:rsid w:val="00260591"/>
    <w:rsid w:val="002613CE"/>
    <w:rsid w:val="00261437"/>
    <w:rsid w:val="002616D1"/>
    <w:rsid w:val="002616E8"/>
    <w:rsid w:val="00261C4E"/>
    <w:rsid w:val="00261DFF"/>
    <w:rsid w:val="00261F71"/>
    <w:rsid w:val="0026290A"/>
    <w:rsid w:val="002629D1"/>
    <w:rsid w:val="002630C8"/>
    <w:rsid w:val="002633D8"/>
    <w:rsid w:val="00264376"/>
    <w:rsid w:val="00264533"/>
    <w:rsid w:val="002650BD"/>
    <w:rsid w:val="002657CB"/>
    <w:rsid w:val="002669DF"/>
    <w:rsid w:val="002669F2"/>
    <w:rsid w:val="002677DB"/>
    <w:rsid w:val="00267A98"/>
    <w:rsid w:val="0027098F"/>
    <w:rsid w:val="002710E9"/>
    <w:rsid w:val="00271241"/>
    <w:rsid w:val="00271554"/>
    <w:rsid w:val="00271852"/>
    <w:rsid w:val="00271A58"/>
    <w:rsid w:val="00271C0D"/>
    <w:rsid w:val="00271C55"/>
    <w:rsid w:val="002723BC"/>
    <w:rsid w:val="002730A9"/>
    <w:rsid w:val="0027371C"/>
    <w:rsid w:val="00274202"/>
    <w:rsid w:val="00274633"/>
    <w:rsid w:val="00274ECC"/>
    <w:rsid w:val="002751C8"/>
    <w:rsid w:val="0027525E"/>
    <w:rsid w:val="00275DB7"/>
    <w:rsid w:val="0027623C"/>
    <w:rsid w:val="00277742"/>
    <w:rsid w:val="00280804"/>
    <w:rsid w:val="00280857"/>
    <w:rsid w:val="0028122D"/>
    <w:rsid w:val="0028140E"/>
    <w:rsid w:val="0028146C"/>
    <w:rsid w:val="00281626"/>
    <w:rsid w:val="00281895"/>
    <w:rsid w:val="00281B81"/>
    <w:rsid w:val="00281C4E"/>
    <w:rsid w:val="00283338"/>
    <w:rsid w:val="0028338E"/>
    <w:rsid w:val="002833FB"/>
    <w:rsid w:val="002837A8"/>
    <w:rsid w:val="00283B24"/>
    <w:rsid w:val="002844E3"/>
    <w:rsid w:val="0028696C"/>
    <w:rsid w:val="0028742E"/>
    <w:rsid w:val="002915D8"/>
    <w:rsid w:val="00292D96"/>
    <w:rsid w:val="0029344E"/>
    <w:rsid w:val="002934C8"/>
    <w:rsid w:val="002937AE"/>
    <w:rsid w:val="00293BB7"/>
    <w:rsid w:val="00294D04"/>
    <w:rsid w:val="00294FF3"/>
    <w:rsid w:val="002956A3"/>
    <w:rsid w:val="00295760"/>
    <w:rsid w:val="00295D57"/>
    <w:rsid w:val="0029604B"/>
    <w:rsid w:val="0029670E"/>
    <w:rsid w:val="00296EAC"/>
    <w:rsid w:val="00297448"/>
    <w:rsid w:val="00297D29"/>
    <w:rsid w:val="002A036A"/>
    <w:rsid w:val="002A0FCE"/>
    <w:rsid w:val="002A19FA"/>
    <w:rsid w:val="002A2084"/>
    <w:rsid w:val="002A2BF8"/>
    <w:rsid w:val="002A2F66"/>
    <w:rsid w:val="002A3F8D"/>
    <w:rsid w:val="002A4DD8"/>
    <w:rsid w:val="002A537C"/>
    <w:rsid w:val="002A56C0"/>
    <w:rsid w:val="002A5DC6"/>
    <w:rsid w:val="002A73D2"/>
    <w:rsid w:val="002B08E0"/>
    <w:rsid w:val="002B15BA"/>
    <w:rsid w:val="002B1A66"/>
    <w:rsid w:val="002B1DAB"/>
    <w:rsid w:val="002B1F1A"/>
    <w:rsid w:val="002B200C"/>
    <w:rsid w:val="002B31C0"/>
    <w:rsid w:val="002B324C"/>
    <w:rsid w:val="002B32EE"/>
    <w:rsid w:val="002B3766"/>
    <w:rsid w:val="002B4792"/>
    <w:rsid w:val="002B4B7E"/>
    <w:rsid w:val="002B4EAB"/>
    <w:rsid w:val="002B53CD"/>
    <w:rsid w:val="002B5B83"/>
    <w:rsid w:val="002B5DC0"/>
    <w:rsid w:val="002B6ED5"/>
    <w:rsid w:val="002B6F37"/>
    <w:rsid w:val="002C1035"/>
    <w:rsid w:val="002C121C"/>
    <w:rsid w:val="002C17B0"/>
    <w:rsid w:val="002C1A38"/>
    <w:rsid w:val="002C2927"/>
    <w:rsid w:val="002C2C7B"/>
    <w:rsid w:val="002C3275"/>
    <w:rsid w:val="002C38DA"/>
    <w:rsid w:val="002C3E02"/>
    <w:rsid w:val="002C4022"/>
    <w:rsid w:val="002C4203"/>
    <w:rsid w:val="002C42E7"/>
    <w:rsid w:val="002C4ED4"/>
    <w:rsid w:val="002C5127"/>
    <w:rsid w:val="002C58AC"/>
    <w:rsid w:val="002C58CE"/>
    <w:rsid w:val="002C6338"/>
    <w:rsid w:val="002C6D25"/>
    <w:rsid w:val="002C6F25"/>
    <w:rsid w:val="002C707F"/>
    <w:rsid w:val="002C72D7"/>
    <w:rsid w:val="002C7655"/>
    <w:rsid w:val="002C7ABF"/>
    <w:rsid w:val="002C7C1B"/>
    <w:rsid w:val="002C7FD2"/>
    <w:rsid w:val="002D0144"/>
    <w:rsid w:val="002D0A35"/>
    <w:rsid w:val="002D0FB0"/>
    <w:rsid w:val="002D20ED"/>
    <w:rsid w:val="002D23FE"/>
    <w:rsid w:val="002D2A11"/>
    <w:rsid w:val="002D2AD5"/>
    <w:rsid w:val="002D2CA4"/>
    <w:rsid w:val="002D3331"/>
    <w:rsid w:val="002D3F79"/>
    <w:rsid w:val="002D4499"/>
    <w:rsid w:val="002D4ED6"/>
    <w:rsid w:val="002D51B1"/>
    <w:rsid w:val="002D53D3"/>
    <w:rsid w:val="002D5492"/>
    <w:rsid w:val="002D5CFB"/>
    <w:rsid w:val="002D612D"/>
    <w:rsid w:val="002D6439"/>
    <w:rsid w:val="002D7241"/>
    <w:rsid w:val="002D76C9"/>
    <w:rsid w:val="002D7CDE"/>
    <w:rsid w:val="002D7F87"/>
    <w:rsid w:val="002E0EC4"/>
    <w:rsid w:val="002E0F9E"/>
    <w:rsid w:val="002E1414"/>
    <w:rsid w:val="002E1476"/>
    <w:rsid w:val="002E16E3"/>
    <w:rsid w:val="002E19C3"/>
    <w:rsid w:val="002E1AEC"/>
    <w:rsid w:val="002E1B34"/>
    <w:rsid w:val="002E1C37"/>
    <w:rsid w:val="002E2413"/>
    <w:rsid w:val="002E25CB"/>
    <w:rsid w:val="002E2BA0"/>
    <w:rsid w:val="002E2BEB"/>
    <w:rsid w:val="002E33D6"/>
    <w:rsid w:val="002E3483"/>
    <w:rsid w:val="002E37F4"/>
    <w:rsid w:val="002E38E4"/>
    <w:rsid w:val="002E4AB6"/>
    <w:rsid w:val="002E4D07"/>
    <w:rsid w:val="002E5B6B"/>
    <w:rsid w:val="002E62B8"/>
    <w:rsid w:val="002E64D4"/>
    <w:rsid w:val="002E65B7"/>
    <w:rsid w:val="002E6658"/>
    <w:rsid w:val="002E6AA1"/>
    <w:rsid w:val="002E7009"/>
    <w:rsid w:val="002E75B5"/>
    <w:rsid w:val="002E7C93"/>
    <w:rsid w:val="002E7DFA"/>
    <w:rsid w:val="002F0D4B"/>
    <w:rsid w:val="002F0D52"/>
    <w:rsid w:val="002F16A6"/>
    <w:rsid w:val="002F308C"/>
    <w:rsid w:val="002F3757"/>
    <w:rsid w:val="002F3ADC"/>
    <w:rsid w:val="002F3DA5"/>
    <w:rsid w:val="002F4196"/>
    <w:rsid w:val="002F445F"/>
    <w:rsid w:val="002F4471"/>
    <w:rsid w:val="002F4564"/>
    <w:rsid w:val="002F4B3D"/>
    <w:rsid w:val="002F5184"/>
    <w:rsid w:val="002F53EE"/>
    <w:rsid w:val="002F5478"/>
    <w:rsid w:val="002F65F6"/>
    <w:rsid w:val="002F671B"/>
    <w:rsid w:val="002F67C3"/>
    <w:rsid w:val="002F6F02"/>
    <w:rsid w:val="002F6FE9"/>
    <w:rsid w:val="002F72FC"/>
    <w:rsid w:val="002F7762"/>
    <w:rsid w:val="002F7878"/>
    <w:rsid w:val="0030086D"/>
    <w:rsid w:val="0030100F"/>
    <w:rsid w:val="00301BBC"/>
    <w:rsid w:val="00302383"/>
    <w:rsid w:val="00303670"/>
    <w:rsid w:val="00303818"/>
    <w:rsid w:val="00303868"/>
    <w:rsid w:val="003038CC"/>
    <w:rsid w:val="00303B6F"/>
    <w:rsid w:val="0030439E"/>
    <w:rsid w:val="00304496"/>
    <w:rsid w:val="003051A2"/>
    <w:rsid w:val="0030539F"/>
    <w:rsid w:val="00306252"/>
    <w:rsid w:val="00306807"/>
    <w:rsid w:val="00307865"/>
    <w:rsid w:val="003101A4"/>
    <w:rsid w:val="003107D8"/>
    <w:rsid w:val="00310945"/>
    <w:rsid w:val="0031192E"/>
    <w:rsid w:val="0031332E"/>
    <w:rsid w:val="00313477"/>
    <w:rsid w:val="00313583"/>
    <w:rsid w:val="00313E04"/>
    <w:rsid w:val="00313F01"/>
    <w:rsid w:val="0031442A"/>
    <w:rsid w:val="0031579E"/>
    <w:rsid w:val="00315A4A"/>
    <w:rsid w:val="00316123"/>
    <w:rsid w:val="00316574"/>
    <w:rsid w:val="0031692E"/>
    <w:rsid w:val="003169ED"/>
    <w:rsid w:val="00316D61"/>
    <w:rsid w:val="00317012"/>
    <w:rsid w:val="003177E6"/>
    <w:rsid w:val="00317D3A"/>
    <w:rsid w:val="0032082D"/>
    <w:rsid w:val="003213F2"/>
    <w:rsid w:val="003217A9"/>
    <w:rsid w:val="003217B2"/>
    <w:rsid w:val="00321AF1"/>
    <w:rsid w:val="00321FC7"/>
    <w:rsid w:val="00322310"/>
    <w:rsid w:val="00322414"/>
    <w:rsid w:val="00322D60"/>
    <w:rsid w:val="00322DD5"/>
    <w:rsid w:val="003238C1"/>
    <w:rsid w:val="00323CDF"/>
    <w:rsid w:val="00323FE3"/>
    <w:rsid w:val="00324050"/>
    <w:rsid w:val="003242EE"/>
    <w:rsid w:val="00325295"/>
    <w:rsid w:val="00325519"/>
    <w:rsid w:val="00325A28"/>
    <w:rsid w:val="0032613C"/>
    <w:rsid w:val="003269B3"/>
    <w:rsid w:val="00326E01"/>
    <w:rsid w:val="00326E5A"/>
    <w:rsid w:val="0032769D"/>
    <w:rsid w:val="00327C48"/>
    <w:rsid w:val="00327D60"/>
    <w:rsid w:val="00330261"/>
    <w:rsid w:val="0033045A"/>
    <w:rsid w:val="0033150D"/>
    <w:rsid w:val="00331B60"/>
    <w:rsid w:val="003322D0"/>
    <w:rsid w:val="00332A76"/>
    <w:rsid w:val="00333E2A"/>
    <w:rsid w:val="00333E38"/>
    <w:rsid w:val="003341C4"/>
    <w:rsid w:val="0033443E"/>
    <w:rsid w:val="00335648"/>
    <w:rsid w:val="00335C52"/>
    <w:rsid w:val="00335DBD"/>
    <w:rsid w:val="00336294"/>
    <w:rsid w:val="003365F1"/>
    <w:rsid w:val="003369CD"/>
    <w:rsid w:val="003405BE"/>
    <w:rsid w:val="00340832"/>
    <w:rsid w:val="00341211"/>
    <w:rsid w:val="00341516"/>
    <w:rsid w:val="00341EF4"/>
    <w:rsid w:val="00342C53"/>
    <w:rsid w:val="00342DDA"/>
    <w:rsid w:val="003441DA"/>
    <w:rsid w:val="003445EA"/>
    <w:rsid w:val="00344746"/>
    <w:rsid w:val="00344DFB"/>
    <w:rsid w:val="00346347"/>
    <w:rsid w:val="00346430"/>
    <w:rsid w:val="003476FC"/>
    <w:rsid w:val="00347797"/>
    <w:rsid w:val="003514A5"/>
    <w:rsid w:val="00351608"/>
    <w:rsid w:val="003529BC"/>
    <w:rsid w:val="003532DF"/>
    <w:rsid w:val="00354054"/>
    <w:rsid w:val="00354358"/>
    <w:rsid w:val="00354535"/>
    <w:rsid w:val="00355194"/>
    <w:rsid w:val="0035578F"/>
    <w:rsid w:val="00355CF7"/>
    <w:rsid w:val="00355DEB"/>
    <w:rsid w:val="00355E70"/>
    <w:rsid w:val="00355F6B"/>
    <w:rsid w:val="0035685A"/>
    <w:rsid w:val="00357350"/>
    <w:rsid w:val="00357F5F"/>
    <w:rsid w:val="00360F61"/>
    <w:rsid w:val="003611FF"/>
    <w:rsid w:val="00361548"/>
    <w:rsid w:val="00361568"/>
    <w:rsid w:val="00361AB2"/>
    <w:rsid w:val="00361D23"/>
    <w:rsid w:val="0036211F"/>
    <w:rsid w:val="00362242"/>
    <w:rsid w:val="00363364"/>
    <w:rsid w:val="003633C3"/>
    <w:rsid w:val="003634BE"/>
    <w:rsid w:val="003636F2"/>
    <w:rsid w:val="00363854"/>
    <w:rsid w:val="00364425"/>
    <w:rsid w:val="003645FE"/>
    <w:rsid w:val="003646F8"/>
    <w:rsid w:val="00365114"/>
    <w:rsid w:val="0036514E"/>
    <w:rsid w:val="003652A0"/>
    <w:rsid w:val="0036592E"/>
    <w:rsid w:val="00365FC1"/>
    <w:rsid w:val="003663F8"/>
    <w:rsid w:val="003668E0"/>
    <w:rsid w:val="003675D1"/>
    <w:rsid w:val="0037081E"/>
    <w:rsid w:val="0037094B"/>
    <w:rsid w:val="00370A45"/>
    <w:rsid w:val="00370D8E"/>
    <w:rsid w:val="00370F67"/>
    <w:rsid w:val="003711B5"/>
    <w:rsid w:val="00371618"/>
    <w:rsid w:val="0037173D"/>
    <w:rsid w:val="00371DB1"/>
    <w:rsid w:val="003725C7"/>
    <w:rsid w:val="00372811"/>
    <w:rsid w:val="0037382C"/>
    <w:rsid w:val="0037434C"/>
    <w:rsid w:val="00374510"/>
    <w:rsid w:val="00374516"/>
    <w:rsid w:val="0037473E"/>
    <w:rsid w:val="00374841"/>
    <w:rsid w:val="00374BFC"/>
    <w:rsid w:val="00375504"/>
    <w:rsid w:val="00375564"/>
    <w:rsid w:val="00376672"/>
    <w:rsid w:val="00376886"/>
    <w:rsid w:val="00376A7E"/>
    <w:rsid w:val="00376C4B"/>
    <w:rsid w:val="0037701B"/>
    <w:rsid w:val="0037746D"/>
    <w:rsid w:val="00377513"/>
    <w:rsid w:val="00380113"/>
    <w:rsid w:val="00380389"/>
    <w:rsid w:val="00380E28"/>
    <w:rsid w:val="0038169D"/>
    <w:rsid w:val="00381D8D"/>
    <w:rsid w:val="00382701"/>
    <w:rsid w:val="00382815"/>
    <w:rsid w:val="00384006"/>
    <w:rsid w:val="003846AE"/>
    <w:rsid w:val="003846DB"/>
    <w:rsid w:val="00384C78"/>
    <w:rsid w:val="00384E2B"/>
    <w:rsid w:val="003853B9"/>
    <w:rsid w:val="003855AA"/>
    <w:rsid w:val="003856DF"/>
    <w:rsid w:val="003857D0"/>
    <w:rsid w:val="0038638D"/>
    <w:rsid w:val="00386707"/>
    <w:rsid w:val="00386B8D"/>
    <w:rsid w:val="00387787"/>
    <w:rsid w:val="00387B29"/>
    <w:rsid w:val="00387CBE"/>
    <w:rsid w:val="00390974"/>
    <w:rsid w:val="003917F1"/>
    <w:rsid w:val="00391924"/>
    <w:rsid w:val="00391DF9"/>
    <w:rsid w:val="00392011"/>
    <w:rsid w:val="003933AF"/>
    <w:rsid w:val="00393E21"/>
    <w:rsid w:val="0039494C"/>
    <w:rsid w:val="00394D2B"/>
    <w:rsid w:val="003953D6"/>
    <w:rsid w:val="003959C5"/>
    <w:rsid w:val="00395C34"/>
    <w:rsid w:val="003961AF"/>
    <w:rsid w:val="0039679D"/>
    <w:rsid w:val="0039699D"/>
    <w:rsid w:val="003969C7"/>
    <w:rsid w:val="00396A94"/>
    <w:rsid w:val="00396CC8"/>
    <w:rsid w:val="00397766"/>
    <w:rsid w:val="003977D4"/>
    <w:rsid w:val="00397DFC"/>
    <w:rsid w:val="003A0198"/>
    <w:rsid w:val="003A0348"/>
    <w:rsid w:val="003A062D"/>
    <w:rsid w:val="003A08F9"/>
    <w:rsid w:val="003A09FF"/>
    <w:rsid w:val="003A0AB6"/>
    <w:rsid w:val="003A0DF3"/>
    <w:rsid w:val="003A0FA3"/>
    <w:rsid w:val="003A13B8"/>
    <w:rsid w:val="003A1490"/>
    <w:rsid w:val="003A18EB"/>
    <w:rsid w:val="003A1AE9"/>
    <w:rsid w:val="003A2578"/>
    <w:rsid w:val="003A263C"/>
    <w:rsid w:val="003A2BF5"/>
    <w:rsid w:val="003A3BC3"/>
    <w:rsid w:val="003A3EF6"/>
    <w:rsid w:val="003A406F"/>
    <w:rsid w:val="003A4132"/>
    <w:rsid w:val="003A433D"/>
    <w:rsid w:val="003A47F9"/>
    <w:rsid w:val="003A57CF"/>
    <w:rsid w:val="003A678C"/>
    <w:rsid w:val="003A6851"/>
    <w:rsid w:val="003A7D04"/>
    <w:rsid w:val="003A7D97"/>
    <w:rsid w:val="003B005A"/>
    <w:rsid w:val="003B0ED5"/>
    <w:rsid w:val="003B21AF"/>
    <w:rsid w:val="003B225D"/>
    <w:rsid w:val="003B235B"/>
    <w:rsid w:val="003B23B9"/>
    <w:rsid w:val="003B2818"/>
    <w:rsid w:val="003B2F41"/>
    <w:rsid w:val="003B3AE6"/>
    <w:rsid w:val="003B3C35"/>
    <w:rsid w:val="003B4B68"/>
    <w:rsid w:val="003B5176"/>
    <w:rsid w:val="003B5D71"/>
    <w:rsid w:val="003B6140"/>
    <w:rsid w:val="003B61D5"/>
    <w:rsid w:val="003B6B64"/>
    <w:rsid w:val="003B7535"/>
    <w:rsid w:val="003B7C3C"/>
    <w:rsid w:val="003C02B7"/>
    <w:rsid w:val="003C0782"/>
    <w:rsid w:val="003C0A4C"/>
    <w:rsid w:val="003C0CCA"/>
    <w:rsid w:val="003C1019"/>
    <w:rsid w:val="003C1E43"/>
    <w:rsid w:val="003C1EC0"/>
    <w:rsid w:val="003C234E"/>
    <w:rsid w:val="003C2D53"/>
    <w:rsid w:val="003C377E"/>
    <w:rsid w:val="003C37B3"/>
    <w:rsid w:val="003C3AB6"/>
    <w:rsid w:val="003C3FD0"/>
    <w:rsid w:val="003C4F73"/>
    <w:rsid w:val="003C6093"/>
    <w:rsid w:val="003C6301"/>
    <w:rsid w:val="003C6DE5"/>
    <w:rsid w:val="003C73A6"/>
    <w:rsid w:val="003D033F"/>
    <w:rsid w:val="003D0374"/>
    <w:rsid w:val="003D0713"/>
    <w:rsid w:val="003D261E"/>
    <w:rsid w:val="003D2975"/>
    <w:rsid w:val="003D29F2"/>
    <w:rsid w:val="003D3B86"/>
    <w:rsid w:val="003D3CB3"/>
    <w:rsid w:val="003D41C3"/>
    <w:rsid w:val="003D45FA"/>
    <w:rsid w:val="003D5228"/>
    <w:rsid w:val="003D5A59"/>
    <w:rsid w:val="003D7E01"/>
    <w:rsid w:val="003D7EC0"/>
    <w:rsid w:val="003E03A5"/>
    <w:rsid w:val="003E0565"/>
    <w:rsid w:val="003E068F"/>
    <w:rsid w:val="003E1AC2"/>
    <w:rsid w:val="003E256F"/>
    <w:rsid w:val="003E280E"/>
    <w:rsid w:val="003E2910"/>
    <w:rsid w:val="003E2C43"/>
    <w:rsid w:val="003E318E"/>
    <w:rsid w:val="003E36B2"/>
    <w:rsid w:val="003E39BC"/>
    <w:rsid w:val="003E3D19"/>
    <w:rsid w:val="003E3FFC"/>
    <w:rsid w:val="003E4251"/>
    <w:rsid w:val="003E51E1"/>
    <w:rsid w:val="003E554B"/>
    <w:rsid w:val="003E6DCA"/>
    <w:rsid w:val="003E6FD7"/>
    <w:rsid w:val="003E7323"/>
    <w:rsid w:val="003E7730"/>
    <w:rsid w:val="003E7F3C"/>
    <w:rsid w:val="003F01C6"/>
    <w:rsid w:val="003F0495"/>
    <w:rsid w:val="003F04C2"/>
    <w:rsid w:val="003F0FDE"/>
    <w:rsid w:val="003F1062"/>
    <w:rsid w:val="003F139B"/>
    <w:rsid w:val="003F17EB"/>
    <w:rsid w:val="003F1D6C"/>
    <w:rsid w:val="003F2189"/>
    <w:rsid w:val="003F2DDA"/>
    <w:rsid w:val="003F3B5D"/>
    <w:rsid w:val="003F41AE"/>
    <w:rsid w:val="003F4423"/>
    <w:rsid w:val="003F4FC3"/>
    <w:rsid w:val="003F5932"/>
    <w:rsid w:val="003F5996"/>
    <w:rsid w:val="003F62BC"/>
    <w:rsid w:val="003F6FA5"/>
    <w:rsid w:val="003F705C"/>
    <w:rsid w:val="003F756B"/>
    <w:rsid w:val="004001DC"/>
    <w:rsid w:val="0040068E"/>
    <w:rsid w:val="0040088A"/>
    <w:rsid w:val="00400EDC"/>
    <w:rsid w:val="00400EFE"/>
    <w:rsid w:val="0040102A"/>
    <w:rsid w:val="00401748"/>
    <w:rsid w:val="00402119"/>
    <w:rsid w:val="004023B9"/>
    <w:rsid w:val="0040261A"/>
    <w:rsid w:val="00402627"/>
    <w:rsid w:val="00402EBF"/>
    <w:rsid w:val="00403E85"/>
    <w:rsid w:val="0040424D"/>
    <w:rsid w:val="0040427B"/>
    <w:rsid w:val="004044B7"/>
    <w:rsid w:val="00404795"/>
    <w:rsid w:val="004049F8"/>
    <w:rsid w:val="00404DED"/>
    <w:rsid w:val="00405066"/>
    <w:rsid w:val="00405871"/>
    <w:rsid w:val="00407AC5"/>
    <w:rsid w:val="00407B5E"/>
    <w:rsid w:val="00407C76"/>
    <w:rsid w:val="00410202"/>
    <w:rsid w:val="00410B6B"/>
    <w:rsid w:val="004113C2"/>
    <w:rsid w:val="004122F3"/>
    <w:rsid w:val="00412A23"/>
    <w:rsid w:val="00413436"/>
    <w:rsid w:val="004135E5"/>
    <w:rsid w:val="004142A2"/>
    <w:rsid w:val="0041435A"/>
    <w:rsid w:val="00414427"/>
    <w:rsid w:val="00414463"/>
    <w:rsid w:val="00414797"/>
    <w:rsid w:val="00415A0F"/>
    <w:rsid w:val="00415F79"/>
    <w:rsid w:val="004160ED"/>
    <w:rsid w:val="004162D1"/>
    <w:rsid w:val="0041669A"/>
    <w:rsid w:val="0041754A"/>
    <w:rsid w:val="00417DB2"/>
    <w:rsid w:val="00417F79"/>
    <w:rsid w:val="00417FA0"/>
    <w:rsid w:val="004200B7"/>
    <w:rsid w:val="004202DC"/>
    <w:rsid w:val="004203D2"/>
    <w:rsid w:val="004205ED"/>
    <w:rsid w:val="0042065A"/>
    <w:rsid w:val="0042088D"/>
    <w:rsid w:val="00420D86"/>
    <w:rsid w:val="004215F4"/>
    <w:rsid w:val="004227BE"/>
    <w:rsid w:val="00422CEE"/>
    <w:rsid w:val="004230EE"/>
    <w:rsid w:val="004246FD"/>
    <w:rsid w:val="00424BB6"/>
    <w:rsid w:val="00424C9C"/>
    <w:rsid w:val="00424CEA"/>
    <w:rsid w:val="004252D5"/>
    <w:rsid w:val="004255CB"/>
    <w:rsid w:val="004259E8"/>
    <w:rsid w:val="00425B74"/>
    <w:rsid w:val="00425DDF"/>
    <w:rsid w:val="00426299"/>
    <w:rsid w:val="004262E2"/>
    <w:rsid w:val="00427250"/>
    <w:rsid w:val="004302DE"/>
    <w:rsid w:val="004306E8"/>
    <w:rsid w:val="004314A8"/>
    <w:rsid w:val="0043296C"/>
    <w:rsid w:val="0043358D"/>
    <w:rsid w:val="00433A77"/>
    <w:rsid w:val="0043498B"/>
    <w:rsid w:val="004349D9"/>
    <w:rsid w:val="00434CA4"/>
    <w:rsid w:val="004358FA"/>
    <w:rsid w:val="00435CEA"/>
    <w:rsid w:val="00436417"/>
    <w:rsid w:val="00437200"/>
    <w:rsid w:val="00437702"/>
    <w:rsid w:val="00437DED"/>
    <w:rsid w:val="00440214"/>
    <w:rsid w:val="0044047A"/>
    <w:rsid w:val="00440BC1"/>
    <w:rsid w:val="00441328"/>
    <w:rsid w:val="0044134B"/>
    <w:rsid w:val="00441406"/>
    <w:rsid w:val="004423AD"/>
    <w:rsid w:val="0044262E"/>
    <w:rsid w:val="004431C7"/>
    <w:rsid w:val="00443CA9"/>
    <w:rsid w:val="004453C0"/>
    <w:rsid w:val="0044576F"/>
    <w:rsid w:val="0044617F"/>
    <w:rsid w:val="004469D4"/>
    <w:rsid w:val="004479B0"/>
    <w:rsid w:val="00447C6D"/>
    <w:rsid w:val="00447CBF"/>
    <w:rsid w:val="004500D3"/>
    <w:rsid w:val="004502E9"/>
    <w:rsid w:val="004504D0"/>
    <w:rsid w:val="00450E5F"/>
    <w:rsid w:val="00451251"/>
    <w:rsid w:val="004514C1"/>
    <w:rsid w:val="00451949"/>
    <w:rsid w:val="00451C0C"/>
    <w:rsid w:val="00451C39"/>
    <w:rsid w:val="004522FE"/>
    <w:rsid w:val="0045244B"/>
    <w:rsid w:val="0045246E"/>
    <w:rsid w:val="00452D27"/>
    <w:rsid w:val="00453084"/>
    <w:rsid w:val="004533FC"/>
    <w:rsid w:val="004534F4"/>
    <w:rsid w:val="00453A9C"/>
    <w:rsid w:val="004549A2"/>
    <w:rsid w:val="0045501A"/>
    <w:rsid w:val="00455323"/>
    <w:rsid w:val="004561E8"/>
    <w:rsid w:val="0045683C"/>
    <w:rsid w:val="0045774F"/>
    <w:rsid w:val="00457F83"/>
    <w:rsid w:val="00457F99"/>
    <w:rsid w:val="004611B9"/>
    <w:rsid w:val="0046165C"/>
    <w:rsid w:val="00461BDA"/>
    <w:rsid w:val="00461C84"/>
    <w:rsid w:val="00461C99"/>
    <w:rsid w:val="004634A1"/>
    <w:rsid w:val="00464BCD"/>
    <w:rsid w:val="00464C64"/>
    <w:rsid w:val="00465479"/>
    <w:rsid w:val="004703F7"/>
    <w:rsid w:val="00471390"/>
    <w:rsid w:val="00472E9B"/>
    <w:rsid w:val="004732C0"/>
    <w:rsid w:val="00473534"/>
    <w:rsid w:val="004736DA"/>
    <w:rsid w:val="00473A79"/>
    <w:rsid w:val="004748DB"/>
    <w:rsid w:val="00474B78"/>
    <w:rsid w:val="004750C9"/>
    <w:rsid w:val="00475AE4"/>
    <w:rsid w:val="00476121"/>
    <w:rsid w:val="004766FA"/>
    <w:rsid w:val="0047748D"/>
    <w:rsid w:val="00477CB9"/>
    <w:rsid w:val="004804C8"/>
    <w:rsid w:val="00480C88"/>
    <w:rsid w:val="00481389"/>
    <w:rsid w:val="00481964"/>
    <w:rsid w:val="0048222B"/>
    <w:rsid w:val="00483333"/>
    <w:rsid w:val="004836C7"/>
    <w:rsid w:val="00483F8B"/>
    <w:rsid w:val="004842DF"/>
    <w:rsid w:val="00484D98"/>
    <w:rsid w:val="00484E76"/>
    <w:rsid w:val="00485047"/>
    <w:rsid w:val="00485849"/>
    <w:rsid w:val="00485A25"/>
    <w:rsid w:val="00485BF6"/>
    <w:rsid w:val="00485D75"/>
    <w:rsid w:val="00485E31"/>
    <w:rsid w:val="00485FAA"/>
    <w:rsid w:val="00486816"/>
    <w:rsid w:val="0048702E"/>
    <w:rsid w:val="00487173"/>
    <w:rsid w:val="00487A1E"/>
    <w:rsid w:val="00490088"/>
    <w:rsid w:val="004906CE"/>
    <w:rsid w:val="0049081C"/>
    <w:rsid w:val="00490C86"/>
    <w:rsid w:val="00493BA6"/>
    <w:rsid w:val="00493D38"/>
    <w:rsid w:val="004941F6"/>
    <w:rsid w:val="0049426C"/>
    <w:rsid w:val="0049475C"/>
    <w:rsid w:val="00494C49"/>
    <w:rsid w:val="0049552D"/>
    <w:rsid w:val="00495775"/>
    <w:rsid w:val="00496033"/>
    <w:rsid w:val="004963B7"/>
    <w:rsid w:val="00496A0C"/>
    <w:rsid w:val="00496DA7"/>
    <w:rsid w:val="004972B0"/>
    <w:rsid w:val="004972D8"/>
    <w:rsid w:val="0049770B"/>
    <w:rsid w:val="004979E1"/>
    <w:rsid w:val="004A028C"/>
    <w:rsid w:val="004A08AB"/>
    <w:rsid w:val="004A0BF6"/>
    <w:rsid w:val="004A1FEB"/>
    <w:rsid w:val="004A3284"/>
    <w:rsid w:val="004A35F8"/>
    <w:rsid w:val="004A4324"/>
    <w:rsid w:val="004A49D8"/>
    <w:rsid w:val="004A4ABE"/>
    <w:rsid w:val="004A4E08"/>
    <w:rsid w:val="004A5FF7"/>
    <w:rsid w:val="004A62D6"/>
    <w:rsid w:val="004A726E"/>
    <w:rsid w:val="004B021C"/>
    <w:rsid w:val="004B084C"/>
    <w:rsid w:val="004B17FC"/>
    <w:rsid w:val="004B1C23"/>
    <w:rsid w:val="004B2919"/>
    <w:rsid w:val="004B4445"/>
    <w:rsid w:val="004B47ED"/>
    <w:rsid w:val="004B4A31"/>
    <w:rsid w:val="004B4D0C"/>
    <w:rsid w:val="004B503A"/>
    <w:rsid w:val="004B59F4"/>
    <w:rsid w:val="004B5B68"/>
    <w:rsid w:val="004B5BBE"/>
    <w:rsid w:val="004B6FA1"/>
    <w:rsid w:val="004B701B"/>
    <w:rsid w:val="004B7220"/>
    <w:rsid w:val="004C04BB"/>
    <w:rsid w:val="004C0FA7"/>
    <w:rsid w:val="004C1051"/>
    <w:rsid w:val="004C2A35"/>
    <w:rsid w:val="004C2E28"/>
    <w:rsid w:val="004C350E"/>
    <w:rsid w:val="004C3AD1"/>
    <w:rsid w:val="004C44B7"/>
    <w:rsid w:val="004C49C8"/>
    <w:rsid w:val="004C4BF4"/>
    <w:rsid w:val="004C5A92"/>
    <w:rsid w:val="004C6071"/>
    <w:rsid w:val="004C6E36"/>
    <w:rsid w:val="004C7154"/>
    <w:rsid w:val="004C74D2"/>
    <w:rsid w:val="004D0219"/>
    <w:rsid w:val="004D05DA"/>
    <w:rsid w:val="004D0743"/>
    <w:rsid w:val="004D0B46"/>
    <w:rsid w:val="004D0CC5"/>
    <w:rsid w:val="004D134B"/>
    <w:rsid w:val="004D14EE"/>
    <w:rsid w:val="004D2CBF"/>
    <w:rsid w:val="004D342C"/>
    <w:rsid w:val="004D3476"/>
    <w:rsid w:val="004D373D"/>
    <w:rsid w:val="004D48B0"/>
    <w:rsid w:val="004D4A1C"/>
    <w:rsid w:val="004D4E88"/>
    <w:rsid w:val="004D544A"/>
    <w:rsid w:val="004D5596"/>
    <w:rsid w:val="004D59FC"/>
    <w:rsid w:val="004D5E55"/>
    <w:rsid w:val="004D5F3E"/>
    <w:rsid w:val="004D63E0"/>
    <w:rsid w:val="004D6907"/>
    <w:rsid w:val="004D6961"/>
    <w:rsid w:val="004D6F38"/>
    <w:rsid w:val="004D7159"/>
    <w:rsid w:val="004D73C6"/>
    <w:rsid w:val="004E0628"/>
    <w:rsid w:val="004E06D6"/>
    <w:rsid w:val="004E16F6"/>
    <w:rsid w:val="004E1D06"/>
    <w:rsid w:val="004E1E64"/>
    <w:rsid w:val="004E21DD"/>
    <w:rsid w:val="004E2283"/>
    <w:rsid w:val="004E22A5"/>
    <w:rsid w:val="004E2D4C"/>
    <w:rsid w:val="004E2D96"/>
    <w:rsid w:val="004E2FB9"/>
    <w:rsid w:val="004E3528"/>
    <w:rsid w:val="004E4259"/>
    <w:rsid w:val="004E45BA"/>
    <w:rsid w:val="004E50BA"/>
    <w:rsid w:val="004E51CA"/>
    <w:rsid w:val="004E52F5"/>
    <w:rsid w:val="004E5688"/>
    <w:rsid w:val="004E56AC"/>
    <w:rsid w:val="004E592B"/>
    <w:rsid w:val="004E5B61"/>
    <w:rsid w:val="004E6010"/>
    <w:rsid w:val="004E602C"/>
    <w:rsid w:val="004E6134"/>
    <w:rsid w:val="004E6742"/>
    <w:rsid w:val="004E6AB9"/>
    <w:rsid w:val="004E6B0F"/>
    <w:rsid w:val="004E7C22"/>
    <w:rsid w:val="004F092A"/>
    <w:rsid w:val="004F09E3"/>
    <w:rsid w:val="004F0EF6"/>
    <w:rsid w:val="004F12AB"/>
    <w:rsid w:val="004F1AB2"/>
    <w:rsid w:val="004F1CA3"/>
    <w:rsid w:val="004F1D25"/>
    <w:rsid w:val="004F2060"/>
    <w:rsid w:val="004F2150"/>
    <w:rsid w:val="004F2544"/>
    <w:rsid w:val="004F3029"/>
    <w:rsid w:val="004F30CB"/>
    <w:rsid w:val="004F3CEF"/>
    <w:rsid w:val="004F3EBC"/>
    <w:rsid w:val="004F3EC0"/>
    <w:rsid w:val="004F3F4C"/>
    <w:rsid w:val="004F415A"/>
    <w:rsid w:val="004F4202"/>
    <w:rsid w:val="004F4A4C"/>
    <w:rsid w:val="004F4FE7"/>
    <w:rsid w:val="004F5419"/>
    <w:rsid w:val="004F5F21"/>
    <w:rsid w:val="004F62C9"/>
    <w:rsid w:val="004F6322"/>
    <w:rsid w:val="004F6839"/>
    <w:rsid w:val="004F694C"/>
    <w:rsid w:val="004F6DDC"/>
    <w:rsid w:val="004F6F98"/>
    <w:rsid w:val="004F78BA"/>
    <w:rsid w:val="004F7902"/>
    <w:rsid w:val="00500387"/>
    <w:rsid w:val="00500B69"/>
    <w:rsid w:val="00500DC0"/>
    <w:rsid w:val="00501559"/>
    <w:rsid w:val="005017A8"/>
    <w:rsid w:val="005018C6"/>
    <w:rsid w:val="005021D5"/>
    <w:rsid w:val="00502441"/>
    <w:rsid w:val="005027E9"/>
    <w:rsid w:val="005028A6"/>
    <w:rsid w:val="00502941"/>
    <w:rsid w:val="00503DD0"/>
    <w:rsid w:val="00504078"/>
    <w:rsid w:val="005043E5"/>
    <w:rsid w:val="00504BD4"/>
    <w:rsid w:val="00505B64"/>
    <w:rsid w:val="005066E9"/>
    <w:rsid w:val="00506B09"/>
    <w:rsid w:val="00507CFC"/>
    <w:rsid w:val="00511899"/>
    <w:rsid w:val="00511CE0"/>
    <w:rsid w:val="005127D7"/>
    <w:rsid w:val="0051296B"/>
    <w:rsid w:val="00513B80"/>
    <w:rsid w:val="00513B82"/>
    <w:rsid w:val="00513BDA"/>
    <w:rsid w:val="00513E06"/>
    <w:rsid w:val="00513E18"/>
    <w:rsid w:val="00514529"/>
    <w:rsid w:val="00514C47"/>
    <w:rsid w:val="00514D1E"/>
    <w:rsid w:val="005152A0"/>
    <w:rsid w:val="00515832"/>
    <w:rsid w:val="005160BD"/>
    <w:rsid w:val="005161FD"/>
    <w:rsid w:val="0051650D"/>
    <w:rsid w:val="0051676E"/>
    <w:rsid w:val="005169DE"/>
    <w:rsid w:val="00516BF3"/>
    <w:rsid w:val="00516C02"/>
    <w:rsid w:val="00516C3D"/>
    <w:rsid w:val="00516E06"/>
    <w:rsid w:val="0051723E"/>
    <w:rsid w:val="005172F1"/>
    <w:rsid w:val="00517740"/>
    <w:rsid w:val="00517A9B"/>
    <w:rsid w:val="00517BAA"/>
    <w:rsid w:val="005203C6"/>
    <w:rsid w:val="00520B63"/>
    <w:rsid w:val="00520B7E"/>
    <w:rsid w:val="00520D03"/>
    <w:rsid w:val="00521282"/>
    <w:rsid w:val="00521A9D"/>
    <w:rsid w:val="00521BCF"/>
    <w:rsid w:val="005223F2"/>
    <w:rsid w:val="00522563"/>
    <w:rsid w:val="0052296E"/>
    <w:rsid w:val="00523321"/>
    <w:rsid w:val="00523363"/>
    <w:rsid w:val="005235F8"/>
    <w:rsid w:val="00523C69"/>
    <w:rsid w:val="00524061"/>
    <w:rsid w:val="00524518"/>
    <w:rsid w:val="00524629"/>
    <w:rsid w:val="00525B31"/>
    <w:rsid w:val="005266F3"/>
    <w:rsid w:val="00526CF1"/>
    <w:rsid w:val="005272CD"/>
    <w:rsid w:val="005277D1"/>
    <w:rsid w:val="00530450"/>
    <w:rsid w:val="00531551"/>
    <w:rsid w:val="00531734"/>
    <w:rsid w:val="0053188D"/>
    <w:rsid w:val="005320BA"/>
    <w:rsid w:val="005328FC"/>
    <w:rsid w:val="0053304A"/>
    <w:rsid w:val="00533198"/>
    <w:rsid w:val="00533A8B"/>
    <w:rsid w:val="00533CF0"/>
    <w:rsid w:val="00534438"/>
    <w:rsid w:val="005365AD"/>
    <w:rsid w:val="005377A1"/>
    <w:rsid w:val="005403B1"/>
    <w:rsid w:val="00540AB5"/>
    <w:rsid w:val="005410B7"/>
    <w:rsid w:val="00542E74"/>
    <w:rsid w:val="00543103"/>
    <w:rsid w:val="00543568"/>
    <w:rsid w:val="00543E25"/>
    <w:rsid w:val="00544191"/>
    <w:rsid w:val="0054420E"/>
    <w:rsid w:val="0054471B"/>
    <w:rsid w:val="00545002"/>
    <w:rsid w:val="0054571D"/>
    <w:rsid w:val="00545D86"/>
    <w:rsid w:val="00546B71"/>
    <w:rsid w:val="005474F0"/>
    <w:rsid w:val="0054766A"/>
    <w:rsid w:val="0055096B"/>
    <w:rsid w:val="005509A7"/>
    <w:rsid w:val="00550AEE"/>
    <w:rsid w:val="0055160C"/>
    <w:rsid w:val="00551A1A"/>
    <w:rsid w:val="00552079"/>
    <w:rsid w:val="005520D9"/>
    <w:rsid w:val="00552108"/>
    <w:rsid w:val="005523C5"/>
    <w:rsid w:val="005527FE"/>
    <w:rsid w:val="005530CD"/>
    <w:rsid w:val="00553CF1"/>
    <w:rsid w:val="00554305"/>
    <w:rsid w:val="00554678"/>
    <w:rsid w:val="00554729"/>
    <w:rsid w:val="00554CEF"/>
    <w:rsid w:val="005562CE"/>
    <w:rsid w:val="00556840"/>
    <w:rsid w:val="00556AF4"/>
    <w:rsid w:val="00557266"/>
    <w:rsid w:val="005574E7"/>
    <w:rsid w:val="00557EA1"/>
    <w:rsid w:val="005609E7"/>
    <w:rsid w:val="00560D94"/>
    <w:rsid w:val="00561185"/>
    <w:rsid w:val="0056165C"/>
    <w:rsid w:val="00561EE2"/>
    <w:rsid w:val="00562305"/>
    <w:rsid w:val="005625CB"/>
    <w:rsid w:val="00562D96"/>
    <w:rsid w:val="0056367E"/>
    <w:rsid w:val="005646BE"/>
    <w:rsid w:val="00564BCD"/>
    <w:rsid w:val="00564C7C"/>
    <w:rsid w:val="00564D9A"/>
    <w:rsid w:val="005650D5"/>
    <w:rsid w:val="00566020"/>
    <w:rsid w:val="0056686B"/>
    <w:rsid w:val="0056686F"/>
    <w:rsid w:val="005668BE"/>
    <w:rsid w:val="00566D7C"/>
    <w:rsid w:val="00566EAD"/>
    <w:rsid w:val="005671F5"/>
    <w:rsid w:val="00567474"/>
    <w:rsid w:val="00567988"/>
    <w:rsid w:val="00567989"/>
    <w:rsid w:val="0057097E"/>
    <w:rsid w:val="00571654"/>
    <w:rsid w:val="00571931"/>
    <w:rsid w:val="00571AB1"/>
    <w:rsid w:val="00571BB5"/>
    <w:rsid w:val="00571DBD"/>
    <w:rsid w:val="00571FD2"/>
    <w:rsid w:val="005726DF"/>
    <w:rsid w:val="0057438B"/>
    <w:rsid w:val="00574BE5"/>
    <w:rsid w:val="00575008"/>
    <w:rsid w:val="00575094"/>
    <w:rsid w:val="0057597A"/>
    <w:rsid w:val="00577CFF"/>
    <w:rsid w:val="00577D0B"/>
    <w:rsid w:val="00580026"/>
    <w:rsid w:val="00580264"/>
    <w:rsid w:val="00580670"/>
    <w:rsid w:val="00582644"/>
    <w:rsid w:val="00582E28"/>
    <w:rsid w:val="00583054"/>
    <w:rsid w:val="00583363"/>
    <w:rsid w:val="00583719"/>
    <w:rsid w:val="005844F1"/>
    <w:rsid w:val="0058479A"/>
    <w:rsid w:val="00585ABC"/>
    <w:rsid w:val="0058637E"/>
    <w:rsid w:val="005863F0"/>
    <w:rsid w:val="00586889"/>
    <w:rsid w:val="0058690F"/>
    <w:rsid w:val="00586A2C"/>
    <w:rsid w:val="00586C74"/>
    <w:rsid w:val="00587A64"/>
    <w:rsid w:val="00587FFD"/>
    <w:rsid w:val="005907F7"/>
    <w:rsid w:val="00590923"/>
    <w:rsid w:val="005909D7"/>
    <w:rsid w:val="00591246"/>
    <w:rsid w:val="00592C74"/>
    <w:rsid w:val="00592C9C"/>
    <w:rsid w:val="00592E41"/>
    <w:rsid w:val="0059398D"/>
    <w:rsid w:val="00594802"/>
    <w:rsid w:val="00595809"/>
    <w:rsid w:val="00595E96"/>
    <w:rsid w:val="00596486"/>
    <w:rsid w:val="00596C4E"/>
    <w:rsid w:val="00597166"/>
    <w:rsid w:val="00597457"/>
    <w:rsid w:val="0059759C"/>
    <w:rsid w:val="00597C02"/>
    <w:rsid w:val="00597D6B"/>
    <w:rsid w:val="00597E10"/>
    <w:rsid w:val="005A0A9E"/>
    <w:rsid w:val="005A1017"/>
    <w:rsid w:val="005A1720"/>
    <w:rsid w:val="005A1B1D"/>
    <w:rsid w:val="005A2224"/>
    <w:rsid w:val="005A23E0"/>
    <w:rsid w:val="005A29C2"/>
    <w:rsid w:val="005A2AFA"/>
    <w:rsid w:val="005A2CB0"/>
    <w:rsid w:val="005A319B"/>
    <w:rsid w:val="005A32C9"/>
    <w:rsid w:val="005A3415"/>
    <w:rsid w:val="005A4201"/>
    <w:rsid w:val="005A49BD"/>
    <w:rsid w:val="005A505B"/>
    <w:rsid w:val="005A53B5"/>
    <w:rsid w:val="005A5447"/>
    <w:rsid w:val="005A54B7"/>
    <w:rsid w:val="005A558D"/>
    <w:rsid w:val="005A5B60"/>
    <w:rsid w:val="005A6213"/>
    <w:rsid w:val="005A6AB9"/>
    <w:rsid w:val="005A6FED"/>
    <w:rsid w:val="005A7846"/>
    <w:rsid w:val="005A7CAE"/>
    <w:rsid w:val="005B01C6"/>
    <w:rsid w:val="005B053C"/>
    <w:rsid w:val="005B0A9C"/>
    <w:rsid w:val="005B0F11"/>
    <w:rsid w:val="005B1235"/>
    <w:rsid w:val="005B1576"/>
    <w:rsid w:val="005B159D"/>
    <w:rsid w:val="005B1B53"/>
    <w:rsid w:val="005B1FB5"/>
    <w:rsid w:val="005B2470"/>
    <w:rsid w:val="005B2D48"/>
    <w:rsid w:val="005B36EF"/>
    <w:rsid w:val="005B3B42"/>
    <w:rsid w:val="005B48F1"/>
    <w:rsid w:val="005B5507"/>
    <w:rsid w:val="005B58DD"/>
    <w:rsid w:val="005B5A9B"/>
    <w:rsid w:val="005B5C07"/>
    <w:rsid w:val="005B5DA0"/>
    <w:rsid w:val="005B5E4B"/>
    <w:rsid w:val="005B699A"/>
    <w:rsid w:val="005B6E93"/>
    <w:rsid w:val="005B70C3"/>
    <w:rsid w:val="005B70F6"/>
    <w:rsid w:val="005B718C"/>
    <w:rsid w:val="005B72AE"/>
    <w:rsid w:val="005B7986"/>
    <w:rsid w:val="005C03BB"/>
    <w:rsid w:val="005C03EE"/>
    <w:rsid w:val="005C0D80"/>
    <w:rsid w:val="005C0DA1"/>
    <w:rsid w:val="005C15E7"/>
    <w:rsid w:val="005C1D1D"/>
    <w:rsid w:val="005C2072"/>
    <w:rsid w:val="005C27EE"/>
    <w:rsid w:val="005C2B7B"/>
    <w:rsid w:val="005C3279"/>
    <w:rsid w:val="005C35A8"/>
    <w:rsid w:val="005C38E5"/>
    <w:rsid w:val="005C3E0C"/>
    <w:rsid w:val="005C4958"/>
    <w:rsid w:val="005C4BF9"/>
    <w:rsid w:val="005C5291"/>
    <w:rsid w:val="005C5A18"/>
    <w:rsid w:val="005C6F58"/>
    <w:rsid w:val="005C724B"/>
    <w:rsid w:val="005C7554"/>
    <w:rsid w:val="005C7CC1"/>
    <w:rsid w:val="005C7FE3"/>
    <w:rsid w:val="005D0083"/>
    <w:rsid w:val="005D02DD"/>
    <w:rsid w:val="005D0CD1"/>
    <w:rsid w:val="005D0D8A"/>
    <w:rsid w:val="005D1445"/>
    <w:rsid w:val="005D22C8"/>
    <w:rsid w:val="005D246E"/>
    <w:rsid w:val="005D3883"/>
    <w:rsid w:val="005D5A90"/>
    <w:rsid w:val="005D5AB9"/>
    <w:rsid w:val="005D6944"/>
    <w:rsid w:val="005D6CCA"/>
    <w:rsid w:val="005D755E"/>
    <w:rsid w:val="005D75FB"/>
    <w:rsid w:val="005D7BB3"/>
    <w:rsid w:val="005D7FED"/>
    <w:rsid w:val="005E067F"/>
    <w:rsid w:val="005E127F"/>
    <w:rsid w:val="005E1403"/>
    <w:rsid w:val="005E19DD"/>
    <w:rsid w:val="005E2461"/>
    <w:rsid w:val="005E26BE"/>
    <w:rsid w:val="005E27DA"/>
    <w:rsid w:val="005E288B"/>
    <w:rsid w:val="005E2D7E"/>
    <w:rsid w:val="005E2F27"/>
    <w:rsid w:val="005E33E8"/>
    <w:rsid w:val="005E368C"/>
    <w:rsid w:val="005E3A49"/>
    <w:rsid w:val="005E40D7"/>
    <w:rsid w:val="005E46B8"/>
    <w:rsid w:val="005E4C2D"/>
    <w:rsid w:val="005E5204"/>
    <w:rsid w:val="005E570E"/>
    <w:rsid w:val="005E5D50"/>
    <w:rsid w:val="005E7289"/>
    <w:rsid w:val="005E7668"/>
    <w:rsid w:val="005F02C3"/>
    <w:rsid w:val="005F1593"/>
    <w:rsid w:val="005F19DB"/>
    <w:rsid w:val="005F1E06"/>
    <w:rsid w:val="005F2F97"/>
    <w:rsid w:val="005F31EB"/>
    <w:rsid w:val="005F3F67"/>
    <w:rsid w:val="005F475F"/>
    <w:rsid w:val="005F49AA"/>
    <w:rsid w:val="005F5F3E"/>
    <w:rsid w:val="005F6143"/>
    <w:rsid w:val="005F6E77"/>
    <w:rsid w:val="005F6EB4"/>
    <w:rsid w:val="005F7006"/>
    <w:rsid w:val="005F7392"/>
    <w:rsid w:val="005F7CD6"/>
    <w:rsid w:val="006001E3"/>
    <w:rsid w:val="00600498"/>
    <w:rsid w:val="0060057A"/>
    <w:rsid w:val="006013E5"/>
    <w:rsid w:val="00602FE6"/>
    <w:rsid w:val="0060302E"/>
    <w:rsid w:val="0060355E"/>
    <w:rsid w:val="00603912"/>
    <w:rsid w:val="00603D7F"/>
    <w:rsid w:val="00603D97"/>
    <w:rsid w:val="0060422A"/>
    <w:rsid w:val="00605DEF"/>
    <w:rsid w:val="006067A8"/>
    <w:rsid w:val="00606DB7"/>
    <w:rsid w:val="00606E3D"/>
    <w:rsid w:val="00607682"/>
    <w:rsid w:val="006079AA"/>
    <w:rsid w:val="00607B6D"/>
    <w:rsid w:val="00610D83"/>
    <w:rsid w:val="00611C94"/>
    <w:rsid w:val="00611E04"/>
    <w:rsid w:val="00612215"/>
    <w:rsid w:val="006137B0"/>
    <w:rsid w:val="00615005"/>
    <w:rsid w:val="006151EE"/>
    <w:rsid w:val="00616DCB"/>
    <w:rsid w:val="00617715"/>
    <w:rsid w:val="00617BA0"/>
    <w:rsid w:val="006201CA"/>
    <w:rsid w:val="00620705"/>
    <w:rsid w:val="0062099D"/>
    <w:rsid w:val="00621C3C"/>
    <w:rsid w:val="006224BE"/>
    <w:rsid w:val="00622974"/>
    <w:rsid w:val="0062300C"/>
    <w:rsid w:val="00623A74"/>
    <w:rsid w:val="00623ADA"/>
    <w:rsid w:val="00623E66"/>
    <w:rsid w:val="00624326"/>
    <w:rsid w:val="006250D8"/>
    <w:rsid w:val="00625280"/>
    <w:rsid w:val="00625D6E"/>
    <w:rsid w:val="006264A7"/>
    <w:rsid w:val="00626570"/>
    <w:rsid w:val="006269F0"/>
    <w:rsid w:val="00627565"/>
    <w:rsid w:val="00627E36"/>
    <w:rsid w:val="0063002E"/>
    <w:rsid w:val="00630B2D"/>
    <w:rsid w:val="00630CF6"/>
    <w:rsid w:val="00630F1D"/>
    <w:rsid w:val="00631058"/>
    <w:rsid w:val="00631D46"/>
    <w:rsid w:val="00632DCD"/>
    <w:rsid w:val="006336AA"/>
    <w:rsid w:val="006337F8"/>
    <w:rsid w:val="0063387A"/>
    <w:rsid w:val="00633D28"/>
    <w:rsid w:val="00633DF4"/>
    <w:rsid w:val="00634BCF"/>
    <w:rsid w:val="00635257"/>
    <w:rsid w:val="006359D9"/>
    <w:rsid w:val="00635A74"/>
    <w:rsid w:val="00635CE6"/>
    <w:rsid w:val="00635F75"/>
    <w:rsid w:val="006366F2"/>
    <w:rsid w:val="00636990"/>
    <w:rsid w:val="006379D6"/>
    <w:rsid w:val="00637F19"/>
    <w:rsid w:val="00637FE2"/>
    <w:rsid w:val="0064076A"/>
    <w:rsid w:val="006411F6"/>
    <w:rsid w:val="006421BA"/>
    <w:rsid w:val="00642F2A"/>
    <w:rsid w:val="0064381F"/>
    <w:rsid w:val="00643DC9"/>
    <w:rsid w:val="006440E0"/>
    <w:rsid w:val="00644437"/>
    <w:rsid w:val="0064531C"/>
    <w:rsid w:val="006474A8"/>
    <w:rsid w:val="0064799D"/>
    <w:rsid w:val="00647E05"/>
    <w:rsid w:val="00650387"/>
    <w:rsid w:val="006503AB"/>
    <w:rsid w:val="00650ABC"/>
    <w:rsid w:val="006512C5"/>
    <w:rsid w:val="0065171B"/>
    <w:rsid w:val="0065183D"/>
    <w:rsid w:val="00651979"/>
    <w:rsid w:val="00651A32"/>
    <w:rsid w:val="00651FA1"/>
    <w:rsid w:val="006520C2"/>
    <w:rsid w:val="006523BA"/>
    <w:rsid w:val="0065250D"/>
    <w:rsid w:val="006527C7"/>
    <w:rsid w:val="00652903"/>
    <w:rsid w:val="00652980"/>
    <w:rsid w:val="006530E6"/>
    <w:rsid w:val="006534E3"/>
    <w:rsid w:val="006539BC"/>
    <w:rsid w:val="006541F0"/>
    <w:rsid w:val="0065461A"/>
    <w:rsid w:val="00654FB8"/>
    <w:rsid w:val="00655090"/>
    <w:rsid w:val="0065514F"/>
    <w:rsid w:val="00655221"/>
    <w:rsid w:val="00655802"/>
    <w:rsid w:val="0065596B"/>
    <w:rsid w:val="00655DC1"/>
    <w:rsid w:val="00655E3A"/>
    <w:rsid w:val="00655EAF"/>
    <w:rsid w:val="006568C7"/>
    <w:rsid w:val="00657971"/>
    <w:rsid w:val="0066052A"/>
    <w:rsid w:val="0066071F"/>
    <w:rsid w:val="006613A8"/>
    <w:rsid w:val="00661664"/>
    <w:rsid w:val="00661B82"/>
    <w:rsid w:val="006625B0"/>
    <w:rsid w:val="00662B4D"/>
    <w:rsid w:val="006631A6"/>
    <w:rsid w:val="006632E2"/>
    <w:rsid w:val="00663BFB"/>
    <w:rsid w:val="00664195"/>
    <w:rsid w:val="00664665"/>
    <w:rsid w:val="0066500D"/>
    <w:rsid w:val="006655B5"/>
    <w:rsid w:val="006658C0"/>
    <w:rsid w:val="00665CF3"/>
    <w:rsid w:val="00665D76"/>
    <w:rsid w:val="0066625A"/>
    <w:rsid w:val="00666287"/>
    <w:rsid w:val="00666528"/>
    <w:rsid w:val="00666A12"/>
    <w:rsid w:val="006673B8"/>
    <w:rsid w:val="00667B88"/>
    <w:rsid w:val="00670472"/>
    <w:rsid w:val="00670D4E"/>
    <w:rsid w:val="006717E9"/>
    <w:rsid w:val="00671981"/>
    <w:rsid w:val="006720DB"/>
    <w:rsid w:val="006721D2"/>
    <w:rsid w:val="00672E7A"/>
    <w:rsid w:val="00672EA8"/>
    <w:rsid w:val="006731B9"/>
    <w:rsid w:val="006731CE"/>
    <w:rsid w:val="00673743"/>
    <w:rsid w:val="00673D86"/>
    <w:rsid w:val="00673EB2"/>
    <w:rsid w:val="006748EF"/>
    <w:rsid w:val="00674A46"/>
    <w:rsid w:val="00674D2F"/>
    <w:rsid w:val="006753D2"/>
    <w:rsid w:val="00675480"/>
    <w:rsid w:val="00675CC2"/>
    <w:rsid w:val="00676066"/>
    <w:rsid w:val="006763D0"/>
    <w:rsid w:val="00676D6D"/>
    <w:rsid w:val="00677344"/>
    <w:rsid w:val="00677EC1"/>
    <w:rsid w:val="00680355"/>
    <w:rsid w:val="00680778"/>
    <w:rsid w:val="006807B8"/>
    <w:rsid w:val="00680D2A"/>
    <w:rsid w:val="00680F15"/>
    <w:rsid w:val="00681035"/>
    <w:rsid w:val="0068130D"/>
    <w:rsid w:val="00681430"/>
    <w:rsid w:val="0068173E"/>
    <w:rsid w:val="00681915"/>
    <w:rsid w:val="006821AD"/>
    <w:rsid w:val="0068275E"/>
    <w:rsid w:val="006827D4"/>
    <w:rsid w:val="00682B5B"/>
    <w:rsid w:val="00682E29"/>
    <w:rsid w:val="00682EC9"/>
    <w:rsid w:val="00683CA8"/>
    <w:rsid w:val="00684157"/>
    <w:rsid w:val="006849F9"/>
    <w:rsid w:val="00684C2E"/>
    <w:rsid w:val="00684F57"/>
    <w:rsid w:val="00685C44"/>
    <w:rsid w:val="00686448"/>
    <w:rsid w:val="006869BD"/>
    <w:rsid w:val="006869FC"/>
    <w:rsid w:val="00686EB1"/>
    <w:rsid w:val="00687E3D"/>
    <w:rsid w:val="00687FAE"/>
    <w:rsid w:val="00690481"/>
    <w:rsid w:val="006909E2"/>
    <w:rsid w:val="00690B1B"/>
    <w:rsid w:val="00690F05"/>
    <w:rsid w:val="006912C9"/>
    <w:rsid w:val="00691380"/>
    <w:rsid w:val="00691797"/>
    <w:rsid w:val="00692A9D"/>
    <w:rsid w:val="00692E85"/>
    <w:rsid w:val="00692F0D"/>
    <w:rsid w:val="00692F60"/>
    <w:rsid w:val="0069303F"/>
    <w:rsid w:val="00693A8A"/>
    <w:rsid w:val="006941AE"/>
    <w:rsid w:val="00694585"/>
    <w:rsid w:val="00695827"/>
    <w:rsid w:val="00695BE5"/>
    <w:rsid w:val="00695E16"/>
    <w:rsid w:val="00695E7F"/>
    <w:rsid w:val="00695E8C"/>
    <w:rsid w:val="00696731"/>
    <w:rsid w:val="006967DB"/>
    <w:rsid w:val="00697182"/>
    <w:rsid w:val="00697B2A"/>
    <w:rsid w:val="006A03ED"/>
    <w:rsid w:val="006A0CAC"/>
    <w:rsid w:val="006A0E23"/>
    <w:rsid w:val="006A1757"/>
    <w:rsid w:val="006A182D"/>
    <w:rsid w:val="006A188F"/>
    <w:rsid w:val="006A28B5"/>
    <w:rsid w:val="006A2D45"/>
    <w:rsid w:val="006A3446"/>
    <w:rsid w:val="006A3749"/>
    <w:rsid w:val="006A440F"/>
    <w:rsid w:val="006A46DB"/>
    <w:rsid w:val="006A62BD"/>
    <w:rsid w:val="006A6368"/>
    <w:rsid w:val="006A64B1"/>
    <w:rsid w:val="006A6AB3"/>
    <w:rsid w:val="006A6C2E"/>
    <w:rsid w:val="006A73AC"/>
    <w:rsid w:val="006A7F98"/>
    <w:rsid w:val="006B09FD"/>
    <w:rsid w:val="006B24E5"/>
    <w:rsid w:val="006B2582"/>
    <w:rsid w:val="006B2F58"/>
    <w:rsid w:val="006B37E1"/>
    <w:rsid w:val="006B3BF7"/>
    <w:rsid w:val="006B417A"/>
    <w:rsid w:val="006B486A"/>
    <w:rsid w:val="006B4DDA"/>
    <w:rsid w:val="006B4F89"/>
    <w:rsid w:val="006B5497"/>
    <w:rsid w:val="006B58F1"/>
    <w:rsid w:val="006B5B12"/>
    <w:rsid w:val="006B623B"/>
    <w:rsid w:val="006B6945"/>
    <w:rsid w:val="006B6A7A"/>
    <w:rsid w:val="006B6B25"/>
    <w:rsid w:val="006B6D90"/>
    <w:rsid w:val="006C034D"/>
    <w:rsid w:val="006C0688"/>
    <w:rsid w:val="006C1FE9"/>
    <w:rsid w:val="006C20F6"/>
    <w:rsid w:val="006C2230"/>
    <w:rsid w:val="006C23A3"/>
    <w:rsid w:val="006C246E"/>
    <w:rsid w:val="006C2F1E"/>
    <w:rsid w:val="006C31DC"/>
    <w:rsid w:val="006C38DA"/>
    <w:rsid w:val="006C3960"/>
    <w:rsid w:val="006C3E61"/>
    <w:rsid w:val="006C3F90"/>
    <w:rsid w:val="006C3FBC"/>
    <w:rsid w:val="006C4AB2"/>
    <w:rsid w:val="006C531D"/>
    <w:rsid w:val="006C53F2"/>
    <w:rsid w:val="006C54A6"/>
    <w:rsid w:val="006C5B12"/>
    <w:rsid w:val="006C5D87"/>
    <w:rsid w:val="006D017B"/>
    <w:rsid w:val="006D0195"/>
    <w:rsid w:val="006D0342"/>
    <w:rsid w:val="006D045A"/>
    <w:rsid w:val="006D0926"/>
    <w:rsid w:val="006D1661"/>
    <w:rsid w:val="006D1ABA"/>
    <w:rsid w:val="006D2095"/>
    <w:rsid w:val="006D215F"/>
    <w:rsid w:val="006D29EB"/>
    <w:rsid w:val="006D2B6D"/>
    <w:rsid w:val="006D3E37"/>
    <w:rsid w:val="006D430B"/>
    <w:rsid w:val="006D4D78"/>
    <w:rsid w:val="006D550D"/>
    <w:rsid w:val="006D6BA5"/>
    <w:rsid w:val="006D7965"/>
    <w:rsid w:val="006E03E8"/>
    <w:rsid w:val="006E0520"/>
    <w:rsid w:val="006E0AE3"/>
    <w:rsid w:val="006E2710"/>
    <w:rsid w:val="006E27AF"/>
    <w:rsid w:val="006E2FD8"/>
    <w:rsid w:val="006E36DE"/>
    <w:rsid w:val="006E5B7B"/>
    <w:rsid w:val="006E62B7"/>
    <w:rsid w:val="006E68E6"/>
    <w:rsid w:val="006E6FE7"/>
    <w:rsid w:val="006E7A23"/>
    <w:rsid w:val="006E7ACB"/>
    <w:rsid w:val="006E7B80"/>
    <w:rsid w:val="006F0884"/>
    <w:rsid w:val="006F0F3B"/>
    <w:rsid w:val="006F103D"/>
    <w:rsid w:val="006F1109"/>
    <w:rsid w:val="006F15AB"/>
    <w:rsid w:val="006F17FD"/>
    <w:rsid w:val="006F2024"/>
    <w:rsid w:val="006F2401"/>
    <w:rsid w:val="006F2B90"/>
    <w:rsid w:val="006F3314"/>
    <w:rsid w:val="006F3875"/>
    <w:rsid w:val="006F394F"/>
    <w:rsid w:val="006F3D3D"/>
    <w:rsid w:val="006F45E9"/>
    <w:rsid w:val="006F5174"/>
    <w:rsid w:val="006F5C1A"/>
    <w:rsid w:val="006F5E04"/>
    <w:rsid w:val="006F5EAA"/>
    <w:rsid w:val="006F6FFF"/>
    <w:rsid w:val="006F70D8"/>
    <w:rsid w:val="006F7F59"/>
    <w:rsid w:val="00700B45"/>
    <w:rsid w:val="00701000"/>
    <w:rsid w:val="0070183E"/>
    <w:rsid w:val="00703326"/>
    <w:rsid w:val="007035A6"/>
    <w:rsid w:val="00703D1E"/>
    <w:rsid w:val="00704159"/>
    <w:rsid w:val="007042FA"/>
    <w:rsid w:val="00704D9B"/>
    <w:rsid w:val="00705138"/>
    <w:rsid w:val="0070540C"/>
    <w:rsid w:val="00705E67"/>
    <w:rsid w:val="0070610E"/>
    <w:rsid w:val="0070738B"/>
    <w:rsid w:val="007075DF"/>
    <w:rsid w:val="007079B9"/>
    <w:rsid w:val="0071055D"/>
    <w:rsid w:val="00710771"/>
    <w:rsid w:val="00710CD4"/>
    <w:rsid w:val="00710DB3"/>
    <w:rsid w:val="00711B2A"/>
    <w:rsid w:val="00712055"/>
    <w:rsid w:val="00712F57"/>
    <w:rsid w:val="007132A5"/>
    <w:rsid w:val="0071346F"/>
    <w:rsid w:val="007136E7"/>
    <w:rsid w:val="00713843"/>
    <w:rsid w:val="00714091"/>
    <w:rsid w:val="007140F2"/>
    <w:rsid w:val="007148AD"/>
    <w:rsid w:val="00714A55"/>
    <w:rsid w:val="00714F26"/>
    <w:rsid w:val="00715532"/>
    <w:rsid w:val="007158BF"/>
    <w:rsid w:val="00715904"/>
    <w:rsid w:val="00715DE0"/>
    <w:rsid w:val="0071655C"/>
    <w:rsid w:val="00716910"/>
    <w:rsid w:val="00716ED7"/>
    <w:rsid w:val="00717102"/>
    <w:rsid w:val="007172D3"/>
    <w:rsid w:val="00717312"/>
    <w:rsid w:val="00720399"/>
    <w:rsid w:val="00720479"/>
    <w:rsid w:val="00722023"/>
    <w:rsid w:val="007222F0"/>
    <w:rsid w:val="00722437"/>
    <w:rsid w:val="007229E4"/>
    <w:rsid w:val="007240AA"/>
    <w:rsid w:val="007240F0"/>
    <w:rsid w:val="007246E1"/>
    <w:rsid w:val="0072473D"/>
    <w:rsid w:val="00724C86"/>
    <w:rsid w:val="00724D42"/>
    <w:rsid w:val="00725436"/>
    <w:rsid w:val="00725510"/>
    <w:rsid w:val="00725870"/>
    <w:rsid w:val="00725E6F"/>
    <w:rsid w:val="00726291"/>
    <w:rsid w:val="007262C1"/>
    <w:rsid w:val="007263BB"/>
    <w:rsid w:val="0072757A"/>
    <w:rsid w:val="00727C47"/>
    <w:rsid w:val="007307D6"/>
    <w:rsid w:val="00730965"/>
    <w:rsid w:val="00730A85"/>
    <w:rsid w:val="0073108C"/>
    <w:rsid w:val="007312CA"/>
    <w:rsid w:val="007317A6"/>
    <w:rsid w:val="0073472B"/>
    <w:rsid w:val="00734BEF"/>
    <w:rsid w:val="00734CE8"/>
    <w:rsid w:val="007350E9"/>
    <w:rsid w:val="00735171"/>
    <w:rsid w:val="007359E9"/>
    <w:rsid w:val="007363B8"/>
    <w:rsid w:val="00737100"/>
    <w:rsid w:val="007372B3"/>
    <w:rsid w:val="00737384"/>
    <w:rsid w:val="007374DC"/>
    <w:rsid w:val="007378D1"/>
    <w:rsid w:val="00737DDF"/>
    <w:rsid w:val="00740C2B"/>
    <w:rsid w:val="00740CBA"/>
    <w:rsid w:val="00741321"/>
    <w:rsid w:val="00741378"/>
    <w:rsid w:val="00741640"/>
    <w:rsid w:val="00742377"/>
    <w:rsid w:val="00742762"/>
    <w:rsid w:val="007429EE"/>
    <w:rsid w:val="00742FB6"/>
    <w:rsid w:val="007435AA"/>
    <w:rsid w:val="0074395B"/>
    <w:rsid w:val="00744155"/>
    <w:rsid w:val="007444C1"/>
    <w:rsid w:val="00744A9A"/>
    <w:rsid w:val="00744F8D"/>
    <w:rsid w:val="007453D7"/>
    <w:rsid w:val="007458E9"/>
    <w:rsid w:val="0074654B"/>
    <w:rsid w:val="00746FB0"/>
    <w:rsid w:val="00746FE6"/>
    <w:rsid w:val="00747BB1"/>
    <w:rsid w:val="00747FAE"/>
    <w:rsid w:val="00747FDA"/>
    <w:rsid w:val="00750D3B"/>
    <w:rsid w:val="00750F13"/>
    <w:rsid w:val="00750FA3"/>
    <w:rsid w:val="00751001"/>
    <w:rsid w:val="007513A7"/>
    <w:rsid w:val="00751991"/>
    <w:rsid w:val="00752BF1"/>
    <w:rsid w:val="00752CFA"/>
    <w:rsid w:val="00753228"/>
    <w:rsid w:val="00754A20"/>
    <w:rsid w:val="00755309"/>
    <w:rsid w:val="007556B8"/>
    <w:rsid w:val="0075594D"/>
    <w:rsid w:val="00755DD4"/>
    <w:rsid w:val="00755F6A"/>
    <w:rsid w:val="0075666D"/>
    <w:rsid w:val="00756AEF"/>
    <w:rsid w:val="007574AE"/>
    <w:rsid w:val="00757695"/>
    <w:rsid w:val="00757D77"/>
    <w:rsid w:val="0076020C"/>
    <w:rsid w:val="00760CAC"/>
    <w:rsid w:val="00760FC0"/>
    <w:rsid w:val="00761606"/>
    <w:rsid w:val="00761EB5"/>
    <w:rsid w:val="0076266F"/>
    <w:rsid w:val="00763E07"/>
    <w:rsid w:val="007641AA"/>
    <w:rsid w:val="0076516A"/>
    <w:rsid w:val="00765961"/>
    <w:rsid w:val="00765ABF"/>
    <w:rsid w:val="00767A47"/>
    <w:rsid w:val="00770341"/>
    <w:rsid w:val="0077072E"/>
    <w:rsid w:val="00770780"/>
    <w:rsid w:val="00770EB5"/>
    <w:rsid w:val="007716F1"/>
    <w:rsid w:val="0077208C"/>
    <w:rsid w:val="00773567"/>
    <w:rsid w:val="00773AB1"/>
    <w:rsid w:val="00774288"/>
    <w:rsid w:val="007746B1"/>
    <w:rsid w:val="00774D00"/>
    <w:rsid w:val="0077505A"/>
    <w:rsid w:val="007750EF"/>
    <w:rsid w:val="007750FD"/>
    <w:rsid w:val="00775345"/>
    <w:rsid w:val="00775CB9"/>
    <w:rsid w:val="00775E17"/>
    <w:rsid w:val="007760A9"/>
    <w:rsid w:val="00776B03"/>
    <w:rsid w:val="00777760"/>
    <w:rsid w:val="00780147"/>
    <w:rsid w:val="007802E4"/>
    <w:rsid w:val="00780407"/>
    <w:rsid w:val="007812D8"/>
    <w:rsid w:val="0078178F"/>
    <w:rsid w:val="00781B5D"/>
    <w:rsid w:val="00781B94"/>
    <w:rsid w:val="00781D26"/>
    <w:rsid w:val="00781E19"/>
    <w:rsid w:val="007820DA"/>
    <w:rsid w:val="00782E00"/>
    <w:rsid w:val="0078343D"/>
    <w:rsid w:val="0078351F"/>
    <w:rsid w:val="00783790"/>
    <w:rsid w:val="00783B77"/>
    <w:rsid w:val="00783D59"/>
    <w:rsid w:val="00783D6A"/>
    <w:rsid w:val="00784367"/>
    <w:rsid w:val="00784497"/>
    <w:rsid w:val="00785237"/>
    <w:rsid w:val="00785CA6"/>
    <w:rsid w:val="00785DD0"/>
    <w:rsid w:val="00786956"/>
    <w:rsid w:val="00787670"/>
    <w:rsid w:val="00787B98"/>
    <w:rsid w:val="00787CBB"/>
    <w:rsid w:val="00790C53"/>
    <w:rsid w:val="00792E9B"/>
    <w:rsid w:val="00793BB8"/>
    <w:rsid w:val="00793C0D"/>
    <w:rsid w:val="00794924"/>
    <w:rsid w:val="00794B3B"/>
    <w:rsid w:val="00794FDC"/>
    <w:rsid w:val="00795636"/>
    <w:rsid w:val="007957B3"/>
    <w:rsid w:val="00795898"/>
    <w:rsid w:val="00795AF7"/>
    <w:rsid w:val="007974AC"/>
    <w:rsid w:val="007A087C"/>
    <w:rsid w:val="007A09B9"/>
    <w:rsid w:val="007A0E55"/>
    <w:rsid w:val="007A1E6B"/>
    <w:rsid w:val="007A2176"/>
    <w:rsid w:val="007A2DA9"/>
    <w:rsid w:val="007A30BA"/>
    <w:rsid w:val="007A3833"/>
    <w:rsid w:val="007A3908"/>
    <w:rsid w:val="007A3E2E"/>
    <w:rsid w:val="007A3EC8"/>
    <w:rsid w:val="007A42CC"/>
    <w:rsid w:val="007A4773"/>
    <w:rsid w:val="007A4887"/>
    <w:rsid w:val="007A51B6"/>
    <w:rsid w:val="007A535D"/>
    <w:rsid w:val="007A573D"/>
    <w:rsid w:val="007A584E"/>
    <w:rsid w:val="007A5B2F"/>
    <w:rsid w:val="007A5DA8"/>
    <w:rsid w:val="007A62F0"/>
    <w:rsid w:val="007A64CA"/>
    <w:rsid w:val="007A653D"/>
    <w:rsid w:val="007A69F8"/>
    <w:rsid w:val="007A7913"/>
    <w:rsid w:val="007A7F53"/>
    <w:rsid w:val="007B024E"/>
    <w:rsid w:val="007B0746"/>
    <w:rsid w:val="007B08B7"/>
    <w:rsid w:val="007B0990"/>
    <w:rsid w:val="007B0DE5"/>
    <w:rsid w:val="007B1032"/>
    <w:rsid w:val="007B1166"/>
    <w:rsid w:val="007B3069"/>
    <w:rsid w:val="007B317C"/>
    <w:rsid w:val="007B35F3"/>
    <w:rsid w:val="007B3A01"/>
    <w:rsid w:val="007B3DF4"/>
    <w:rsid w:val="007B45FF"/>
    <w:rsid w:val="007B5438"/>
    <w:rsid w:val="007B579E"/>
    <w:rsid w:val="007B5AB3"/>
    <w:rsid w:val="007B5F70"/>
    <w:rsid w:val="007B6105"/>
    <w:rsid w:val="007B621B"/>
    <w:rsid w:val="007B665B"/>
    <w:rsid w:val="007B680B"/>
    <w:rsid w:val="007B6AE7"/>
    <w:rsid w:val="007B71BB"/>
    <w:rsid w:val="007B7438"/>
    <w:rsid w:val="007B760C"/>
    <w:rsid w:val="007B7976"/>
    <w:rsid w:val="007B7B50"/>
    <w:rsid w:val="007C0100"/>
    <w:rsid w:val="007C01AF"/>
    <w:rsid w:val="007C06BD"/>
    <w:rsid w:val="007C1270"/>
    <w:rsid w:val="007C1836"/>
    <w:rsid w:val="007C1A50"/>
    <w:rsid w:val="007C1D05"/>
    <w:rsid w:val="007C299C"/>
    <w:rsid w:val="007C2C89"/>
    <w:rsid w:val="007C2F1E"/>
    <w:rsid w:val="007C33A4"/>
    <w:rsid w:val="007C3485"/>
    <w:rsid w:val="007C4198"/>
    <w:rsid w:val="007C4529"/>
    <w:rsid w:val="007C49E5"/>
    <w:rsid w:val="007C4BCC"/>
    <w:rsid w:val="007C5974"/>
    <w:rsid w:val="007C5979"/>
    <w:rsid w:val="007C65B8"/>
    <w:rsid w:val="007C66B7"/>
    <w:rsid w:val="007C69AF"/>
    <w:rsid w:val="007C75D1"/>
    <w:rsid w:val="007C760E"/>
    <w:rsid w:val="007C7C32"/>
    <w:rsid w:val="007D01A5"/>
    <w:rsid w:val="007D0B79"/>
    <w:rsid w:val="007D1CC8"/>
    <w:rsid w:val="007D2599"/>
    <w:rsid w:val="007D2B23"/>
    <w:rsid w:val="007D3385"/>
    <w:rsid w:val="007D38E5"/>
    <w:rsid w:val="007D3B67"/>
    <w:rsid w:val="007D3D68"/>
    <w:rsid w:val="007D3EC6"/>
    <w:rsid w:val="007D4A07"/>
    <w:rsid w:val="007D4F9E"/>
    <w:rsid w:val="007D4FE2"/>
    <w:rsid w:val="007D5654"/>
    <w:rsid w:val="007D6075"/>
    <w:rsid w:val="007D63EB"/>
    <w:rsid w:val="007D65C2"/>
    <w:rsid w:val="007D6947"/>
    <w:rsid w:val="007D766B"/>
    <w:rsid w:val="007D7D78"/>
    <w:rsid w:val="007E025B"/>
    <w:rsid w:val="007E0889"/>
    <w:rsid w:val="007E0DB2"/>
    <w:rsid w:val="007E0F6C"/>
    <w:rsid w:val="007E1049"/>
    <w:rsid w:val="007E1257"/>
    <w:rsid w:val="007E130F"/>
    <w:rsid w:val="007E13C4"/>
    <w:rsid w:val="007E18E7"/>
    <w:rsid w:val="007E1C1D"/>
    <w:rsid w:val="007E21DD"/>
    <w:rsid w:val="007E22B5"/>
    <w:rsid w:val="007E26F4"/>
    <w:rsid w:val="007E2CA3"/>
    <w:rsid w:val="007E345E"/>
    <w:rsid w:val="007E366D"/>
    <w:rsid w:val="007E438A"/>
    <w:rsid w:val="007E4398"/>
    <w:rsid w:val="007E4976"/>
    <w:rsid w:val="007E50ED"/>
    <w:rsid w:val="007E5715"/>
    <w:rsid w:val="007E6023"/>
    <w:rsid w:val="007E64F6"/>
    <w:rsid w:val="007E68D0"/>
    <w:rsid w:val="007E6DF0"/>
    <w:rsid w:val="007E7A4F"/>
    <w:rsid w:val="007E7B2E"/>
    <w:rsid w:val="007F03AB"/>
    <w:rsid w:val="007F147A"/>
    <w:rsid w:val="007F1E00"/>
    <w:rsid w:val="007F2AAC"/>
    <w:rsid w:val="007F2F2A"/>
    <w:rsid w:val="007F324A"/>
    <w:rsid w:val="007F3736"/>
    <w:rsid w:val="007F387C"/>
    <w:rsid w:val="007F4810"/>
    <w:rsid w:val="007F568E"/>
    <w:rsid w:val="007F5E1D"/>
    <w:rsid w:val="007F5FFE"/>
    <w:rsid w:val="007F63DE"/>
    <w:rsid w:val="007F6D20"/>
    <w:rsid w:val="007F7577"/>
    <w:rsid w:val="007F7EA5"/>
    <w:rsid w:val="00800792"/>
    <w:rsid w:val="008019B6"/>
    <w:rsid w:val="00801F7B"/>
    <w:rsid w:val="00802E26"/>
    <w:rsid w:val="00804308"/>
    <w:rsid w:val="00804472"/>
    <w:rsid w:val="0080450F"/>
    <w:rsid w:val="00804759"/>
    <w:rsid w:val="008052A6"/>
    <w:rsid w:val="008059A2"/>
    <w:rsid w:val="00805BAA"/>
    <w:rsid w:val="008065CB"/>
    <w:rsid w:val="00806604"/>
    <w:rsid w:val="00806C00"/>
    <w:rsid w:val="00806D58"/>
    <w:rsid w:val="0080701A"/>
    <w:rsid w:val="00810922"/>
    <w:rsid w:val="00810BA4"/>
    <w:rsid w:val="00810DC3"/>
    <w:rsid w:val="008114BB"/>
    <w:rsid w:val="008114C7"/>
    <w:rsid w:val="008118FE"/>
    <w:rsid w:val="00812147"/>
    <w:rsid w:val="00812990"/>
    <w:rsid w:val="00812F45"/>
    <w:rsid w:val="00814E43"/>
    <w:rsid w:val="00815045"/>
    <w:rsid w:val="008151AB"/>
    <w:rsid w:val="008165E8"/>
    <w:rsid w:val="00817491"/>
    <w:rsid w:val="00817910"/>
    <w:rsid w:val="00817D1D"/>
    <w:rsid w:val="00817FB7"/>
    <w:rsid w:val="00820189"/>
    <w:rsid w:val="00820CE8"/>
    <w:rsid w:val="00821111"/>
    <w:rsid w:val="00821297"/>
    <w:rsid w:val="00821E74"/>
    <w:rsid w:val="00821F06"/>
    <w:rsid w:val="008228BA"/>
    <w:rsid w:val="00822AE4"/>
    <w:rsid w:val="00822B25"/>
    <w:rsid w:val="00822DD8"/>
    <w:rsid w:val="008232CF"/>
    <w:rsid w:val="008233C0"/>
    <w:rsid w:val="008236AB"/>
    <w:rsid w:val="008237CD"/>
    <w:rsid w:val="00823E9D"/>
    <w:rsid w:val="00824C6D"/>
    <w:rsid w:val="00824C82"/>
    <w:rsid w:val="00824E07"/>
    <w:rsid w:val="00825246"/>
    <w:rsid w:val="008253B1"/>
    <w:rsid w:val="00825952"/>
    <w:rsid w:val="008260F3"/>
    <w:rsid w:val="00827586"/>
    <w:rsid w:val="00827A64"/>
    <w:rsid w:val="00827B50"/>
    <w:rsid w:val="00827F2C"/>
    <w:rsid w:val="0083035F"/>
    <w:rsid w:val="00830429"/>
    <w:rsid w:val="0083090E"/>
    <w:rsid w:val="00830CCB"/>
    <w:rsid w:val="008312C1"/>
    <w:rsid w:val="008316CD"/>
    <w:rsid w:val="00831729"/>
    <w:rsid w:val="00832267"/>
    <w:rsid w:val="00832AAB"/>
    <w:rsid w:val="00832DC7"/>
    <w:rsid w:val="00833355"/>
    <w:rsid w:val="0083385E"/>
    <w:rsid w:val="008338C2"/>
    <w:rsid w:val="00833A09"/>
    <w:rsid w:val="00833CA5"/>
    <w:rsid w:val="008355B1"/>
    <w:rsid w:val="00835ED0"/>
    <w:rsid w:val="00836131"/>
    <w:rsid w:val="00837A5A"/>
    <w:rsid w:val="00837EF9"/>
    <w:rsid w:val="0084028E"/>
    <w:rsid w:val="00840C33"/>
    <w:rsid w:val="00841CF1"/>
    <w:rsid w:val="00841D69"/>
    <w:rsid w:val="0084215F"/>
    <w:rsid w:val="00842E52"/>
    <w:rsid w:val="00843DF4"/>
    <w:rsid w:val="00843E17"/>
    <w:rsid w:val="00844957"/>
    <w:rsid w:val="00844A47"/>
    <w:rsid w:val="00845192"/>
    <w:rsid w:val="00845237"/>
    <w:rsid w:val="00845440"/>
    <w:rsid w:val="0084579B"/>
    <w:rsid w:val="00845A73"/>
    <w:rsid w:val="00845B79"/>
    <w:rsid w:val="00845D2D"/>
    <w:rsid w:val="00845F4D"/>
    <w:rsid w:val="00846713"/>
    <w:rsid w:val="008501AD"/>
    <w:rsid w:val="00850508"/>
    <w:rsid w:val="00850B31"/>
    <w:rsid w:val="00851CB5"/>
    <w:rsid w:val="0085256A"/>
    <w:rsid w:val="00852783"/>
    <w:rsid w:val="00852B22"/>
    <w:rsid w:val="00852E10"/>
    <w:rsid w:val="00852EE9"/>
    <w:rsid w:val="0085323C"/>
    <w:rsid w:val="008532BE"/>
    <w:rsid w:val="008535A2"/>
    <w:rsid w:val="00854010"/>
    <w:rsid w:val="00854F19"/>
    <w:rsid w:val="00855479"/>
    <w:rsid w:val="00856635"/>
    <w:rsid w:val="008606C6"/>
    <w:rsid w:val="00861208"/>
    <w:rsid w:val="008614FE"/>
    <w:rsid w:val="00862394"/>
    <w:rsid w:val="00862BEE"/>
    <w:rsid w:val="00863055"/>
    <w:rsid w:val="0086321B"/>
    <w:rsid w:val="008635B1"/>
    <w:rsid w:val="008636E8"/>
    <w:rsid w:val="00863954"/>
    <w:rsid w:val="00863D7C"/>
    <w:rsid w:val="00863E00"/>
    <w:rsid w:val="00864B29"/>
    <w:rsid w:val="00865F6C"/>
    <w:rsid w:val="008660F5"/>
    <w:rsid w:val="00866151"/>
    <w:rsid w:val="00867053"/>
    <w:rsid w:val="00870CB8"/>
    <w:rsid w:val="008730FD"/>
    <w:rsid w:val="00873992"/>
    <w:rsid w:val="00873A2B"/>
    <w:rsid w:val="00873C74"/>
    <w:rsid w:val="0087411E"/>
    <w:rsid w:val="008748A1"/>
    <w:rsid w:val="008749B8"/>
    <w:rsid w:val="008749CA"/>
    <w:rsid w:val="00874D6F"/>
    <w:rsid w:val="00874EEB"/>
    <w:rsid w:val="008765C1"/>
    <w:rsid w:val="0087667D"/>
    <w:rsid w:val="00876A5C"/>
    <w:rsid w:val="008775F4"/>
    <w:rsid w:val="00877A7A"/>
    <w:rsid w:val="00877B60"/>
    <w:rsid w:val="00877DA5"/>
    <w:rsid w:val="008801FD"/>
    <w:rsid w:val="008803B6"/>
    <w:rsid w:val="008804EB"/>
    <w:rsid w:val="008813B8"/>
    <w:rsid w:val="00881ECE"/>
    <w:rsid w:val="00882107"/>
    <w:rsid w:val="008822DF"/>
    <w:rsid w:val="00882973"/>
    <w:rsid w:val="00882E8D"/>
    <w:rsid w:val="008830AC"/>
    <w:rsid w:val="00883670"/>
    <w:rsid w:val="00883698"/>
    <w:rsid w:val="00884CC8"/>
    <w:rsid w:val="00884DF1"/>
    <w:rsid w:val="008850A9"/>
    <w:rsid w:val="00886511"/>
    <w:rsid w:val="0088699C"/>
    <w:rsid w:val="0088779B"/>
    <w:rsid w:val="00887FDB"/>
    <w:rsid w:val="00890333"/>
    <w:rsid w:val="008904CC"/>
    <w:rsid w:val="0089086B"/>
    <w:rsid w:val="00890C4D"/>
    <w:rsid w:val="00890CB4"/>
    <w:rsid w:val="00890D50"/>
    <w:rsid w:val="008921E2"/>
    <w:rsid w:val="008924D1"/>
    <w:rsid w:val="00892AD1"/>
    <w:rsid w:val="00892FFB"/>
    <w:rsid w:val="00893270"/>
    <w:rsid w:val="008933AC"/>
    <w:rsid w:val="0089366F"/>
    <w:rsid w:val="00894383"/>
    <w:rsid w:val="0089498C"/>
    <w:rsid w:val="00894B95"/>
    <w:rsid w:val="00894D6C"/>
    <w:rsid w:val="00897474"/>
    <w:rsid w:val="008A155A"/>
    <w:rsid w:val="008A1584"/>
    <w:rsid w:val="008A1F80"/>
    <w:rsid w:val="008A35FF"/>
    <w:rsid w:val="008A3939"/>
    <w:rsid w:val="008A40F9"/>
    <w:rsid w:val="008A413E"/>
    <w:rsid w:val="008A4163"/>
    <w:rsid w:val="008A4F09"/>
    <w:rsid w:val="008A5209"/>
    <w:rsid w:val="008A626C"/>
    <w:rsid w:val="008A642F"/>
    <w:rsid w:val="008A668B"/>
    <w:rsid w:val="008A67F3"/>
    <w:rsid w:val="008A71E2"/>
    <w:rsid w:val="008A75BE"/>
    <w:rsid w:val="008A7A8D"/>
    <w:rsid w:val="008B02C5"/>
    <w:rsid w:val="008B0A31"/>
    <w:rsid w:val="008B1249"/>
    <w:rsid w:val="008B1A15"/>
    <w:rsid w:val="008B2462"/>
    <w:rsid w:val="008B2BEB"/>
    <w:rsid w:val="008B32F8"/>
    <w:rsid w:val="008B3501"/>
    <w:rsid w:val="008B36FE"/>
    <w:rsid w:val="008B39DD"/>
    <w:rsid w:val="008B3FC2"/>
    <w:rsid w:val="008B42F2"/>
    <w:rsid w:val="008B4B50"/>
    <w:rsid w:val="008B4EBD"/>
    <w:rsid w:val="008B4F4F"/>
    <w:rsid w:val="008B57AE"/>
    <w:rsid w:val="008B5914"/>
    <w:rsid w:val="008B59A5"/>
    <w:rsid w:val="008B5AEB"/>
    <w:rsid w:val="008B5E4A"/>
    <w:rsid w:val="008B683C"/>
    <w:rsid w:val="008B7EE1"/>
    <w:rsid w:val="008C018C"/>
    <w:rsid w:val="008C01F8"/>
    <w:rsid w:val="008C0751"/>
    <w:rsid w:val="008C0F64"/>
    <w:rsid w:val="008C1685"/>
    <w:rsid w:val="008C190A"/>
    <w:rsid w:val="008C1B98"/>
    <w:rsid w:val="008C1C0F"/>
    <w:rsid w:val="008C27AE"/>
    <w:rsid w:val="008C2864"/>
    <w:rsid w:val="008C339A"/>
    <w:rsid w:val="008C375D"/>
    <w:rsid w:val="008C3904"/>
    <w:rsid w:val="008C460D"/>
    <w:rsid w:val="008C460E"/>
    <w:rsid w:val="008C4D88"/>
    <w:rsid w:val="008C59D9"/>
    <w:rsid w:val="008C6013"/>
    <w:rsid w:val="008C69F2"/>
    <w:rsid w:val="008C6AF9"/>
    <w:rsid w:val="008C7359"/>
    <w:rsid w:val="008C7754"/>
    <w:rsid w:val="008C7A05"/>
    <w:rsid w:val="008D10E0"/>
    <w:rsid w:val="008D114C"/>
    <w:rsid w:val="008D18DA"/>
    <w:rsid w:val="008D18ED"/>
    <w:rsid w:val="008D1943"/>
    <w:rsid w:val="008D1B24"/>
    <w:rsid w:val="008D1CD0"/>
    <w:rsid w:val="008D26BD"/>
    <w:rsid w:val="008D2993"/>
    <w:rsid w:val="008D3C6F"/>
    <w:rsid w:val="008D425A"/>
    <w:rsid w:val="008D4768"/>
    <w:rsid w:val="008D511B"/>
    <w:rsid w:val="008D5BC4"/>
    <w:rsid w:val="008D6A8A"/>
    <w:rsid w:val="008D6F10"/>
    <w:rsid w:val="008D790D"/>
    <w:rsid w:val="008D7BC7"/>
    <w:rsid w:val="008D7F0F"/>
    <w:rsid w:val="008E0176"/>
    <w:rsid w:val="008E075D"/>
    <w:rsid w:val="008E0D23"/>
    <w:rsid w:val="008E0E8B"/>
    <w:rsid w:val="008E107E"/>
    <w:rsid w:val="008E1082"/>
    <w:rsid w:val="008E10C6"/>
    <w:rsid w:val="008E285A"/>
    <w:rsid w:val="008E31CA"/>
    <w:rsid w:val="008E48A4"/>
    <w:rsid w:val="008E4A22"/>
    <w:rsid w:val="008E52CC"/>
    <w:rsid w:val="008E59BE"/>
    <w:rsid w:val="008E5C39"/>
    <w:rsid w:val="008E5F6F"/>
    <w:rsid w:val="008E6FBD"/>
    <w:rsid w:val="008E7041"/>
    <w:rsid w:val="008E717A"/>
    <w:rsid w:val="008E7A59"/>
    <w:rsid w:val="008E7AEB"/>
    <w:rsid w:val="008E7D1F"/>
    <w:rsid w:val="008F1E8C"/>
    <w:rsid w:val="008F209A"/>
    <w:rsid w:val="008F228F"/>
    <w:rsid w:val="008F2A9D"/>
    <w:rsid w:val="008F37FE"/>
    <w:rsid w:val="008F3D5C"/>
    <w:rsid w:val="008F3F00"/>
    <w:rsid w:val="008F462B"/>
    <w:rsid w:val="008F4A1F"/>
    <w:rsid w:val="008F4B1F"/>
    <w:rsid w:val="008F53CA"/>
    <w:rsid w:val="008F55BB"/>
    <w:rsid w:val="008F5FAE"/>
    <w:rsid w:val="008F638D"/>
    <w:rsid w:val="008F6B7D"/>
    <w:rsid w:val="008F75B7"/>
    <w:rsid w:val="008F75D4"/>
    <w:rsid w:val="008F7833"/>
    <w:rsid w:val="008F7A11"/>
    <w:rsid w:val="009001AB"/>
    <w:rsid w:val="0090033D"/>
    <w:rsid w:val="009010AD"/>
    <w:rsid w:val="009014E6"/>
    <w:rsid w:val="0090163D"/>
    <w:rsid w:val="009033D6"/>
    <w:rsid w:val="009036AA"/>
    <w:rsid w:val="009038F9"/>
    <w:rsid w:val="00903EB6"/>
    <w:rsid w:val="00904263"/>
    <w:rsid w:val="009044E8"/>
    <w:rsid w:val="00904526"/>
    <w:rsid w:val="00904764"/>
    <w:rsid w:val="0090570A"/>
    <w:rsid w:val="00905884"/>
    <w:rsid w:val="00905A5E"/>
    <w:rsid w:val="0090626C"/>
    <w:rsid w:val="009066A6"/>
    <w:rsid w:val="009067BA"/>
    <w:rsid w:val="009067F8"/>
    <w:rsid w:val="00907EA6"/>
    <w:rsid w:val="00910A48"/>
    <w:rsid w:val="00910A93"/>
    <w:rsid w:val="0091183D"/>
    <w:rsid w:val="00911868"/>
    <w:rsid w:val="00912122"/>
    <w:rsid w:val="00912321"/>
    <w:rsid w:val="00912668"/>
    <w:rsid w:val="0091282E"/>
    <w:rsid w:val="00912CA9"/>
    <w:rsid w:val="00913435"/>
    <w:rsid w:val="00913BB0"/>
    <w:rsid w:val="00913E3A"/>
    <w:rsid w:val="009141F0"/>
    <w:rsid w:val="00914717"/>
    <w:rsid w:val="00914DD0"/>
    <w:rsid w:val="009150A7"/>
    <w:rsid w:val="009150FC"/>
    <w:rsid w:val="00915DAB"/>
    <w:rsid w:val="00916638"/>
    <w:rsid w:val="009167D6"/>
    <w:rsid w:val="009168F1"/>
    <w:rsid w:val="00916B31"/>
    <w:rsid w:val="00916C07"/>
    <w:rsid w:val="00917721"/>
    <w:rsid w:val="00917A20"/>
    <w:rsid w:val="00917C7E"/>
    <w:rsid w:val="00917D78"/>
    <w:rsid w:val="00920885"/>
    <w:rsid w:val="0092272C"/>
    <w:rsid w:val="0092287D"/>
    <w:rsid w:val="00923010"/>
    <w:rsid w:val="00923775"/>
    <w:rsid w:val="00923EA5"/>
    <w:rsid w:val="0092503A"/>
    <w:rsid w:val="009257E0"/>
    <w:rsid w:val="00925816"/>
    <w:rsid w:val="00925BCC"/>
    <w:rsid w:val="00925D35"/>
    <w:rsid w:val="00926748"/>
    <w:rsid w:val="0092680A"/>
    <w:rsid w:val="00926EB6"/>
    <w:rsid w:val="009277E2"/>
    <w:rsid w:val="0092784B"/>
    <w:rsid w:val="00927E8F"/>
    <w:rsid w:val="0093020C"/>
    <w:rsid w:val="009304FB"/>
    <w:rsid w:val="0093121D"/>
    <w:rsid w:val="009313AC"/>
    <w:rsid w:val="00931404"/>
    <w:rsid w:val="009315D6"/>
    <w:rsid w:val="00931C33"/>
    <w:rsid w:val="009322F5"/>
    <w:rsid w:val="00932CCF"/>
    <w:rsid w:val="0093330C"/>
    <w:rsid w:val="0093382E"/>
    <w:rsid w:val="00934580"/>
    <w:rsid w:val="009348E6"/>
    <w:rsid w:val="00935704"/>
    <w:rsid w:val="009357EC"/>
    <w:rsid w:val="00936054"/>
    <w:rsid w:val="00936DDF"/>
    <w:rsid w:val="00937307"/>
    <w:rsid w:val="00937450"/>
    <w:rsid w:val="009377A8"/>
    <w:rsid w:val="00937C00"/>
    <w:rsid w:val="00937C0A"/>
    <w:rsid w:val="00937D04"/>
    <w:rsid w:val="009400E6"/>
    <w:rsid w:val="00940856"/>
    <w:rsid w:val="00940DA3"/>
    <w:rsid w:val="009417D5"/>
    <w:rsid w:val="00941E55"/>
    <w:rsid w:val="00942293"/>
    <w:rsid w:val="00942371"/>
    <w:rsid w:val="00942785"/>
    <w:rsid w:val="00942EAF"/>
    <w:rsid w:val="0094386F"/>
    <w:rsid w:val="00943B71"/>
    <w:rsid w:val="00944EE0"/>
    <w:rsid w:val="00944F9D"/>
    <w:rsid w:val="00944FE1"/>
    <w:rsid w:val="00945AD6"/>
    <w:rsid w:val="00945BE1"/>
    <w:rsid w:val="00945CCB"/>
    <w:rsid w:val="00945D8E"/>
    <w:rsid w:val="009461CC"/>
    <w:rsid w:val="009462C7"/>
    <w:rsid w:val="00946408"/>
    <w:rsid w:val="00946CD8"/>
    <w:rsid w:val="00946E1B"/>
    <w:rsid w:val="00947C18"/>
    <w:rsid w:val="00950893"/>
    <w:rsid w:val="009509B0"/>
    <w:rsid w:val="00951D73"/>
    <w:rsid w:val="00952228"/>
    <w:rsid w:val="00952CD0"/>
    <w:rsid w:val="00952EC4"/>
    <w:rsid w:val="0095401A"/>
    <w:rsid w:val="00954756"/>
    <w:rsid w:val="00954A60"/>
    <w:rsid w:val="00954E54"/>
    <w:rsid w:val="009556B3"/>
    <w:rsid w:val="00955BED"/>
    <w:rsid w:val="00955FE0"/>
    <w:rsid w:val="009562C7"/>
    <w:rsid w:val="00956817"/>
    <w:rsid w:val="00956E83"/>
    <w:rsid w:val="00957179"/>
    <w:rsid w:val="00957C2C"/>
    <w:rsid w:val="00957D9A"/>
    <w:rsid w:val="00960D9C"/>
    <w:rsid w:val="00961375"/>
    <w:rsid w:val="00963EA2"/>
    <w:rsid w:val="009640D5"/>
    <w:rsid w:val="00964791"/>
    <w:rsid w:val="00964916"/>
    <w:rsid w:val="00964A41"/>
    <w:rsid w:val="00965108"/>
    <w:rsid w:val="009660F6"/>
    <w:rsid w:val="00966D53"/>
    <w:rsid w:val="00966FAB"/>
    <w:rsid w:val="00967353"/>
    <w:rsid w:val="00967AD3"/>
    <w:rsid w:val="00970E26"/>
    <w:rsid w:val="00971051"/>
    <w:rsid w:val="00971D7D"/>
    <w:rsid w:val="0097239D"/>
    <w:rsid w:val="00972500"/>
    <w:rsid w:val="00972C99"/>
    <w:rsid w:val="009732EA"/>
    <w:rsid w:val="00973A7A"/>
    <w:rsid w:val="00973BEB"/>
    <w:rsid w:val="00973E40"/>
    <w:rsid w:val="0097448C"/>
    <w:rsid w:val="0097552B"/>
    <w:rsid w:val="00975538"/>
    <w:rsid w:val="00975652"/>
    <w:rsid w:val="00975A84"/>
    <w:rsid w:val="00975D66"/>
    <w:rsid w:val="00975F29"/>
    <w:rsid w:val="0097600C"/>
    <w:rsid w:val="009760C1"/>
    <w:rsid w:val="00976CA1"/>
    <w:rsid w:val="00976F5E"/>
    <w:rsid w:val="00977002"/>
    <w:rsid w:val="00977072"/>
    <w:rsid w:val="009773D5"/>
    <w:rsid w:val="00980A67"/>
    <w:rsid w:val="009814A1"/>
    <w:rsid w:val="00981AAD"/>
    <w:rsid w:val="0098249F"/>
    <w:rsid w:val="009830CC"/>
    <w:rsid w:val="009835CA"/>
    <w:rsid w:val="00983606"/>
    <w:rsid w:val="0098404D"/>
    <w:rsid w:val="00984224"/>
    <w:rsid w:val="0098589C"/>
    <w:rsid w:val="00985FEA"/>
    <w:rsid w:val="009865DD"/>
    <w:rsid w:val="009867C1"/>
    <w:rsid w:val="00986857"/>
    <w:rsid w:val="00987EEC"/>
    <w:rsid w:val="0099010D"/>
    <w:rsid w:val="009901C8"/>
    <w:rsid w:val="00990306"/>
    <w:rsid w:val="009906BE"/>
    <w:rsid w:val="00990EEB"/>
    <w:rsid w:val="00991E7E"/>
    <w:rsid w:val="00992CAF"/>
    <w:rsid w:val="00992F48"/>
    <w:rsid w:val="009936FE"/>
    <w:rsid w:val="00993B23"/>
    <w:rsid w:val="00993C10"/>
    <w:rsid w:val="00993D4A"/>
    <w:rsid w:val="00993DA0"/>
    <w:rsid w:val="00993DF7"/>
    <w:rsid w:val="00993F82"/>
    <w:rsid w:val="009942C6"/>
    <w:rsid w:val="00994552"/>
    <w:rsid w:val="00994B6C"/>
    <w:rsid w:val="009953D7"/>
    <w:rsid w:val="0099599C"/>
    <w:rsid w:val="00996175"/>
    <w:rsid w:val="00996DA6"/>
    <w:rsid w:val="009975FC"/>
    <w:rsid w:val="009A12D3"/>
    <w:rsid w:val="009A153D"/>
    <w:rsid w:val="009A1A19"/>
    <w:rsid w:val="009A1A58"/>
    <w:rsid w:val="009A1D00"/>
    <w:rsid w:val="009A2113"/>
    <w:rsid w:val="009A2499"/>
    <w:rsid w:val="009A2C7F"/>
    <w:rsid w:val="009A37E0"/>
    <w:rsid w:val="009A461E"/>
    <w:rsid w:val="009A4A93"/>
    <w:rsid w:val="009A4B06"/>
    <w:rsid w:val="009A4C78"/>
    <w:rsid w:val="009A4F27"/>
    <w:rsid w:val="009A507E"/>
    <w:rsid w:val="009A642B"/>
    <w:rsid w:val="009A6FBE"/>
    <w:rsid w:val="009A7581"/>
    <w:rsid w:val="009A7AEA"/>
    <w:rsid w:val="009A7D8F"/>
    <w:rsid w:val="009B0314"/>
    <w:rsid w:val="009B03AF"/>
    <w:rsid w:val="009B05F8"/>
    <w:rsid w:val="009B0B5F"/>
    <w:rsid w:val="009B0C45"/>
    <w:rsid w:val="009B1ADA"/>
    <w:rsid w:val="009B2231"/>
    <w:rsid w:val="009B23F6"/>
    <w:rsid w:val="009B2911"/>
    <w:rsid w:val="009B2CBC"/>
    <w:rsid w:val="009B33A1"/>
    <w:rsid w:val="009B33E7"/>
    <w:rsid w:val="009B3543"/>
    <w:rsid w:val="009B493A"/>
    <w:rsid w:val="009B4AFD"/>
    <w:rsid w:val="009B4B48"/>
    <w:rsid w:val="009B4EC8"/>
    <w:rsid w:val="009B542E"/>
    <w:rsid w:val="009B549B"/>
    <w:rsid w:val="009B5C1E"/>
    <w:rsid w:val="009B6009"/>
    <w:rsid w:val="009B66F3"/>
    <w:rsid w:val="009B6D38"/>
    <w:rsid w:val="009B72FA"/>
    <w:rsid w:val="009C0201"/>
    <w:rsid w:val="009C0560"/>
    <w:rsid w:val="009C1C8C"/>
    <w:rsid w:val="009C1FBC"/>
    <w:rsid w:val="009C2AD3"/>
    <w:rsid w:val="009C2C20"/>
    <w:rsid w:val="009C308E"/>
    <w:rsid w:val="009C330A"/>
    <w:rsid w:val="009C37B8"/>
    <w:rsid w:val="009C3EC4"/>
    <w:rsid w:val="009C4F60"/>
    <w:rsid w:val="009C67E3"/>
    <w:rsid w:val="009C7000"/>
    <w:rsid w:val="009C7145"/>
    <w:rsid w:val="009C7C44"/>
    <w:rsid w:val="009D01E5"/>
    <w:rsid w:val="009D0395"/>
    <w:rsid w:val="009D103C"/>
    <w:rsid w:val="009D18D0"/>
    <w:rsid w:val="009D1A27"/>
    <w:rsid w:val="009D1F53"/>
    <w:rsid w:val="009D266E"/>
    <w:rsid w:val="009D292E"/>
    <w:rsid w:val="009D2F36"/>
    <w:rsid w:val="009D37A8"/>
    <w:rsid w:val="009D4221"/>
    <w:rsid w:val="009D425C"/>
    <w:rsid w:val="009D4282"/>
    <w:rsid w:val="009D430F"/>
    <w:rsid w:val="009D4422"/>
    <w:rsid w:val="009D5DF1"/>
    <w:rsid w:val="009D624A"/>
    <w:rsid w:val="009D7637"/>
    <w:rsid w:val="009D7BE3"/>
    <w:rsid w:val="009E0075"/>
    <w:rsid w:val="009E0744"/>
    <w:rsid w:val="009E1299"/>
    <w:rsid w:val="009E181D"/>
    <w:rsid w:val="009E2954"/>
    <w:rsid w:val="009E2CBB"/>
    <w:rsid w:val="009E3152"/>
    <w:rsid w:val="009E3274"/>
    <w:rsid w:val="009E348C"/>
    <w:rsid w:val="009E3DA1"/>
    <w:rsid w:val="009E5504"/>
    <w:rsid w:val="009E59EE"/>
    <w:rsid w:val="009E5A44"/>
    <w:rsid w:val="009E5BB1"/>
    <w:rsid w:val="009E6C97"/>
    <w:rsid w:val="009E6F50"/>
    <w:rsid w:val="009E7794"/>
    <w:rsid w:val="009E7BED"/>
    <w:rsid w:val="009E7DB5"/>
    <w:rsid w:val="009F0085"/>
    <w:rsid w:val="009F051A"/>
    <w:rsid w:val="009F0AE6"/>
    <w:rsid w:val="009F123D"/>
    <w:rsid w:val="009F16F3"/>
    <w:rsid w:val="009F1900"/>
    <w:rsid w:val="009F253A"/>
    <w:rsid w:val="009F27C1"/>
    <w:rsid w:val="009F3308"/>
    <w:rsid w:val="009F3F8A"/>
    <w:rsid w:val="009F4A10"/>
    <w:rsid w:val="009F4C65"/>
    <w:rsid w:val="009F5387"/>
    <w:rsid w:val="009F5CCA"/>
    <w:rsid w:val="009F5E2E"/>
    <w:rsid w:val="009F5EA4"/>
    <w:rsid w:val="009F620C"/>
    <w:rsid w:val="009F680E"/>
    <w:rsid w:val="009F6ACB"/>
    <w:rsid w:val="009F7118"/>
    <w:rsid w:val="009F7198"/>
    <w:rsid w:val="009F7421"/>
    <w:rsid w:val="009F7B15"/>
    <w:rsid w:val="009F7BED"/>
    <w:rsid w:val="00A01B3F"/>
    <w:rsid w:val="00A01BF7"/>
    <w:rsid w:val="00A01D74"/>
    <w:rsid w:val="00A02C5F"/>
    <w:rsid w:val="00A02DFD"/>
    <w:rsid w:val="00A038A8"/>
    <w:rsid w:val="00A04A55"/>
    <w:rsid w:val="00A05D2D"/>
    <w:rsid w:val="00A06238"/>
    <w:rsid w:val="00A06279"/>
    <w:rsid w:val="00A06ED6"/>
    <w:rsid w:val="00A070DF"/>
    <w:rsid w:val="00A11067"/>
    <w:rsid w:val="00A1153F"/>
    <w:rsid w:val="00A116AC"/>
    <w:rsid w:val="00A1182D"/>
    <w:rsid w:val="00A11853"/>
    <w:rsid w:val="00A11BA8"/>
    <w:rsid w:val="00A11C3D"/>
    <w:rsid w:val="00A11CED"/>
    <w:rsid w:val="00A1267B"/>
    <w:rsid w:val="00A126AF"/>
    <w:rsid w:val="00A130F4"/>
    <w:rsid w:val="00A13435"/>
    <w:rsid w:val="00A136F7"/>
    <w:rsid w:val="00A14603"/>
    <w:rsid w:val="00A151BD"/>
    <w:rsid w:val="00A15621"/>
    <w:rsid w:val="00A16197"/>
    <w:rsid w:val="00A1623F"/>
    <w:rsid w:val="00A163B5"/>
    <w:rsid w:val="00A1695A"/>
    <w:rsid w:val="00A172D5"/>
    <w:rsid w:val="00A173E0"/>
    <w:rsid w:val="00A20D98"/>
    <w:rsid w:val="00A215A2"/>
    <w:rsid w:val="00A21A4C"/>
    <w:rsid w:val="00A21D45"/>
    <w:rsid w:val="00A22E60"/>
    <w:rsid w:val="00A2335D"/>
    <w:rsid w:val="00A2433B"/>
    <w:rsid w:val="00A24544"/>
    <w:rsid w:val="00A24718"/>
    <w:rsid w:val="00A2529B"/>
    <w:rsid w:val="00A252CC"/>
    <w:rsid w:val="00A255F2"/>
    <w:rsid w:val="00A25961"/>
    <w:rsid w:val="00A2637F"/>
    <w:rsid w:val="00A26419"/>
    <w:rsid w:val="00A26516"/>
    <w:rsid w:val="00A26B03"/>
    <w:rsid w:val="00A26F56"/>
    <w:rsid w:val="00A2741C"/>
    <w:rsid w:val="00A275DD"/>
    <w:rsid w:val="00A276D5"/>
    <w:rsid w:val="00A2797F"/>
    <w:rsid w:val="00A27AA6"/>
    <w:rsid w:val="00A27D47"/>
    <w:rsid w:val="00A300FC"/>
    <w:rsid w:val="00A3048C"/>
    <w:rsid w:val="00A30F97"/>
    <w:rsid w:val="00A31AF6"/>
    <w:rsid w:val="00A31EB0"/>
    <w:rsid w:val="00A3222D"/>
    <w:rsid w:val="00A3243F"/>
    <w:rsid w:val="00A32E0C"/>
    <w:rsid w:val="00A32F63"/>
    <w:rsid w:val="00A33C7D"/>
    <w:rsid w:val="00A34041"/>
    <w:rsid w:val="00A37010"/>
    <w:rsid w:val="00A40108"/>
    <w:rsid w:val="00A401AE"/>
    <w:rsid w:val="00A404A8"/>
    <w:rsid w:val="00A40A0E"/>
    <w:rsid w:val="00A40BF9"/>
    <w:rsid w:val="00A4129C"/>
    <w:rsid w:val="00A41A3E"/>
    <w:rsid w:val="00A42177"/>
    <w:rsid w:val="00A427F7"/>
    <w:rsid w:val="00A428AC"/>
    <w:rsid w:val="00A43692"/>
    <w:rsid w:val="00A43DFA"/>
    <w:rsid w:val="00A44016"/>
    <w:rsid w:val="00A442F0"/>
    <w:rsid w:val="00A44332"/>
    <w:rsid w:val="00A44377"/>
    <w:rsid w:val="00A4604A"/>
    <w:rsid w:val="00A46053"/>
    <w:rsid w:val="00A4626D"/>
    <w:rsid w:val="00A464CB"/>
    <w:rsid w:val="00A465C5"/>
    <w:rsid w:val="00A46912"/>
    <w:rsid w:val="00A46A9A"/>
    <w:rsid w:val="00A46CCB"/>
    <w:rsid w:val="00A47923"/>
    <w:rsid w:val="00A47C63"/>
    <w:rsid w:val="00A47CB7"/>
    <w:rsid w:val="00A5007F"/>
    <w:rsid w:val="00A50788"/>
    <w:rsid w:val="00A50B3E"/>
    <w:rsid w:val="00A50EC4"/>
    <w:rsid w:val="00A51ABB"/>
    <w:rsid w:val="00A51FFF"/>
    <w:rsid w:val="00A522EF"/>
    <w:rsid w:val="00A5367B"/>
    <w:rsid w:val="00A53CBC"/>
    <w:rsid w:val="00A53DBB"/>
    <w:rsid w:val="00A55C22"/>
    <w:rsid w:val="00A55C6A"/>
    <w:rsid w:val="00A56051"/>
    <w:rsid w:val="00A563CE"/>
    <w:rsid w:val="00A5641E"/>
    <w:rsid w:val="00A5650A"/>
    <w:rsid w:val="00A5672A"/>
    <w:rsid w:val="00A56911"/>
    <w:rsid w:val="00A57D0A"/>
    <w:rsid w:val="00A604D2"/>
    <w:rsid w:val="00A60CED"/>
    <w:rsid w:val="00A61217"/>
    <w:rsid w:val="00A6176A"/>
    <w:rsid w:val="00A61AA9"/>
    <w:rsid w:val="00A629D1"/>
    <w:rsid w:val="00A62ACD"/>
    <w:rsid w:val="00A62BF6"/>
    <w:rsid w:val="00A62CB1"/>
    <w:rsid w:val="00A639BA"/>
    <w:rsid w:val="00A640D3"/>
    <w:rsid w:val="00A6411B"/>
    <w:rsid w:val="00A653CD"/>
    <w:rsid w:val="00A657C3"/>
    <w:rsid w:val="00A66008"/>
    <w:rsid w:val="00A6608F"/>
    <w:rsid w:val="00A667AC"/>
    <w:rsid w:val="00A6686B"/>
    <w:rsid w:val="00A672DD"/>
    <w:rsid w:val="00A709CE"/>
    <w:rsid w:val="00A70B99"/>
    <w:rsid w:val="00A70FAD"/>
    <w:rsid w:val="00A71362"/>
    <w:rsid w:val="00A71806"/>
    <w:rsid w:val="00A7237A"/>
    <w:rsid w:val="00A72E8D"/>
    <w:rsid w:val="00A73F3E"/>
    <w:rsid w:val="00A74146"/>
    <w:rsid w:val="00A742BD"/>
    <w:rsid w:val="00A7564F"/>
    <w:rsid w:val="00A7621C"/>
    <w:rsid w:val="00A76273"/>
    <w:rsid w:val="00A76454"/>
    <w:rsid w:val="00A7676B"/>
    <w:rsid w:val="00A767AB"/>
    <w:rsid w:val="00A76948"/>
    <w:rsid w:val="00A76D18"/>
    <w:rsid w:val="00A7702B"/>
    <w:rsid w:val="00A77357"/>
    <w:rsid w:val="00A77E03"/>
    <w:rsid w:val="00A80054"/>
    <w:rsid w:val="00A80C4B"/>
    <w:rsid w:val="00A80E91"/>
    <w:rsid w:val="00A8119B"/>
    <w:rsid w:val="00A81C79"/>
    <w:rsid w:val="00A81DFF"/>
    <w:rsid w:val="00A81FEE"/>
    <w:rsid w:val="00A83504"/>
    <w:rsid w:val="00A84794"/>
    <w:rsid w:val="00A87435"/>
    <w:rsid w:val="00A878AA"/>
    <w:rsid w:val="00A90411"/>
    <w:rsid w:val="00A92319"/>
    <w:rsid w:val="00A9241D"/>
    <w:rsid w:val="00A92E44"/>
    <w:rsid w:val="00A932F3"/>
    <w:rsid w:val="00A933D6"/>
    <w:rsid w:val="00A945EF"/>
    <w:rsid w:val="00A95077"/>
    <w:rsid w:val="00A953D2"/>
    <w:rsid w:val="00A95791"/>
    <w:rsid w:val="00A961E5"/>
    <w:rsid w:val="00A967C6"/>
    <w:rsid w:val="00A96CE0"/>
    <w:rsid w:val="00A96FF8"/>
    <w:rsid w:val="00A979B8"/>
    <w:rsid w:val="00AA0B35"/>
    <w:rsid w:val="00AA0C2E"/>
    <w:rsid w:val="00AA0D9B"/>
    <w:rsid w:val="00AA1E32"/>
    <w:rsid w:val="00AA245D"/>
    <w:rsid w:val="00AA2B2E"/>
    <w:rsid w:val="00AA2FE4"/>
    <w:rsid w:val="00AA3DD5"/>
    <w:rsid w:val="00AA3F21"/>
    <w:rsid w:val="00AA40D4"/>
    <w:rsid w:val="00AA46DB"/>
    <w:rsid w:val="00AA485A"/>
    <w:rsid w:val="00AA488D"/>
    <w:rsid w:val="00AA56DD"/>
    <w:rsid w:val="00AA694D"/>
    <w:rsid w:val="00AA6D19"/>
    <w:rsid w:val="00AA722A"/>
    <w:rsid w:val="00AA745F"/>
    <w:rsid w:val="00AB004F"/>
    <w:rsid w:val="00AB040B"/>
    <w:rsid w:val="00AB1718"/>
    <w:rsid w:val="00AB18C2"/>
    <w:rsid w:val="00AB25CB"/>
    <w:rsid w:val="00AB2CFD"/>
    <w:rsid w:val="00AB3088"/>
    <w:rsid w:val="00AB30F2"/>
    <w:rsid w:val="00AB3BC1"/>
    <w:rsid w:val="00AB3C62"/>
    <w:rsid w:val="00AB41BD"/>
    <w:rsid w:val="00AB5324"/>
    <w:rsid w:val="00AB54F2"/>
    <w:rsid w:val="00AB568A"/>
    <w:rsid w:val="00AB5CED"/>
    <w:rsid w:val="00AB5D41"/>
    <w:rsid w:val="00AB6079"/>
    <w:rsid w:val="00AB65D0"/>
    <w:rsid w:val="00AB6923"/>
    <w:rsid w:val="00AB6DBB"/>
    <w:rsid w:val="00AB6DDA"/>
    <w:rsid w:val="00AB756D"/>
    <w:rsid w:val="00AB77B7"/>
    <w:rsid w:val="00AB7F63"/>
    <w:rsid w:val="00AC034B"/>
    <w:rsid w:val="00AC03E7"/>
    <w:rsid w:val="00AC05AA"/>
    <w:rsid w:val="00AC1082"/>
    <w:rsid w:val="00AC1279"/>
    <w:rsid w:val="00AC16A0"/>
    <w:rsid w:val="00AC1802"/>
    <w:rsid w:val="00AC2474"/>
    <w:rsid w:val="00AC248A"/>
    <w:rsid w:val="00AC26EA"/>
    <w:rsid w:val="00AC2CF0"/>
    <w:rsid w:val="00AC3A10"/>
    <w:rsid w:val="00AC4DDD"/>
    <w:rsid w:val="00AC5787"/>
    <w:rsid w:val="00AC58C7"/>
    <w:rsid w:val="00AC5C11"/>
    <w:rsid w:val="00AC5FE8"/>
    <w:rsid w:val="00AC6015"/>
    <w:rsid w:val="00AC6B45"/>
    <w:rsid w:val="00AC72F1"/>
    <w:rsid w:val="00AC78EE"/>
    <w:rsid w:val="00AC7B44"/>
    <w:rsid w:val="00AD03D6"/>
    <w:rsid w:val="00AD096E"/>
    <w:rsid w:val="00AD0AF2"/>
    <w:rsid w:val="00AD144E"/>
    <w:rsid w:val="00AD1A88"/>
    <w:rsid w:val="00AD1DC8"/>
    <w:rsid w:val="00AD255C"/>
    <w:rsid w:val="00AD2B45"/>
    <w:rsid w:val="00AD2DB9"/>
    <w:rsid w:val="00AD3AC5"/>
    <w:rsid w:val="00AD3DB4"/>
    <w:rsid w:val="00AD473A"/>
    <w:rsid w:val="00AD49BC"/>
    <w:rsid w:val="00AD4C0C"/>
    <w:rsid w:val="00AD5102"/>
    <w:rsid w:val="00AD545B"/>
    <w:rsid w:val="00AD5E5F"/>
    <w:rsid w:val="00AD612B"/>
    <w:rsid w:val="00AD6150"/>
    <w:rsid w:val="00AD64AA"/>
    <w:rsid w:val="00AD6B2D"/>
    <w:rsid w:val="00AD71F0"/>
    <w:rsid w:val="00AD7DDF"/>
    <w:rsid w:val="00AE066F"/>
    <w:rsid w:val="00AE08AD"/>
    <w:rsid w:val="00AE0A46"/>
    <w:rsid w:val="00AE114A"/>
    <w:rsid w:val="00AE121F"/>
    <w:rsid w:val="00AE3299"/>
    <w:rsid w:val="00AE34B2"/>
    <w:rsid w:val="00AE392A"/>
    <w:rsid w:val="00AE3C03"/>
    <w:rsid w:val="00AE48A6"/>
    <w:rsid w:val="00AE48B9"/>
    <w:rsid w:val="00AE4B87"/>
    <w:rsid w:val="00AE5BA4"/>
    <w:rsid w:val="00AE6078"/>
    <w:rsid w:val="00AE685B"/>
    <w:rsid w:val="00AE6A1E"/>
    <w:rsid w:val="00AE7EEA"/>
    <w:rsid w:val="00AF0017"/>
    <w:rsid w:val="00AF099A"/>
    <w:rsid w:val="00AF09C0"/>
    <w:rsid w:val="00AF09E6"/>
    <w:rsid w:val="00AF0E10"/>
    <w:rsid w:val="00AF2BC0"/>
    <w:rsid w:val="00AF34C8"/>
    <w:rsid w:val="00AF398A"/>
    <w:rsid w:val="00AF3A8E"/>
    <w:rsid w:val="00AF3E2E"/>
    <w:rsid w:val="00AF403C"/>
    <w:rsid w:val="00AF4658"/>
    <w:rsid w:val="00AF4C3D"/>
    <w:rsid w:val="00AF601A"/>
    <w:rsid w:val="00AF62C6"/>
    <w:rsid w:val="00AF6828"/>
    <w:rsid w:val="00AF6D39"/>
    <w:rsid w:val="00AF793A"/>
    <w:rsid w:val="00AF7F65"/>
    <w:rsid w:val="00B0038B"/>
    <w:rsid w:val="00B0081E"/>
    <w:rsid w:val="00B00E20"/>
    <w:rsid w:val="00B01D3F"/>
    <w:rsid w:val="00B021AA"/>
    <w:rsid w:val="00B02796"/>
    <w:rsid w:val="00B02822"/>
    <w:rsid w:val="00B02836"/>
    <w:rsid w:val="00B0314C"/>
    <w:rsid w:val="00B03D93"/>
    <w:rsid w:val="00B047D7"/>
    <w:rsid w:val="00B04AFD"/>
    <w:rsid w:val="00B04F30"/>
    <w:rsid w:val="00B0552A"/>
    <w:rsid w:val="00B057A2"/>
    <w:rsid w:val="00B06550"/>
    <w:rsid w:val="00B06BF7"/>
    <w:rsid w:val="00B078C6"/>
    <w:rsid w:val="00B078DE"/>
    <w:rsid w:val="00B07DCB"/>
    <w:rsid w:val="00B1146D"/>
    <w:rsid w:val="00B114F9"/>
    <w:rsid w:val="00B12291"/>
    <w:rsid w:val="00B1317C"/>
    <w:rsid w:val="00B133A0"/>
    <w:rsid w:val="00B14C8E"/>
    <w:rsid w:val="00B15007"/>
    <w:rsid w:val="00B153E6"/>
    <w:rsid w:val="00B15CD6"/>
    <w:rsid w:val="00B167AF"/>
    <w:rsid w:val="00B16AA7"/>
    <w:rsid w:val="00B16B5A"/>
    <w:rsid w:val="00B16BD1"/>
    <w:rsid w:val="00B172A4"/>
    <w:rsid w:val="00B1775F"/>
    <w:rsid w:val="00B17810"/>
    <w:rsid w:val="00B17B26"/>
    <w:rsid w:val="00B21034"/>
    <w:rsid w:val="00B212EC"/>
    <w:rsid w:val="00B2184B"/>
    <w:rsid w:val="00B22AFA"/>
    <w:rsid w:val="00B22E8B"/>
    <w:rsid w:val="00B230A9"/>
    <w:rsid w:val="00B23515"/>
    <w:rsid w:val="00B24164"/>
    <w:rsid w:val="00B248ED"/>
    <w:rsid w:val="00B24AF3"/>
    <w:rsid w:val="00B24EC3"/>
    <w:rsid w:val="00B2621C"/>
    <w:rsid w:val="00B262CD"/>
    <w:rsid w:val="00B263AC"/>
    <w:rsid w:val="00B2681B"/>
    <w:rsid w:val="00B26909"/>
    <w:rsid w:val="00B271FC"/>
    <w:rsid w:val="00B27FD7"/>
    <w:rsid w:val="00B30019"/>
    <w:rsid w:val="00B30251"/>
    <w:rsid w:val="00B31154"/>
    <w:rsid w:val="00B31181"/>
    <w:rsid w:val="00B31214"/>
    <w:rsid w:val="00B313BF"/>
    <w:rsid w:val="00B31D2F"/>
    <w:rsid w:val="00B321FC"/>
    <w:rsid w:val="00B32A02"/>
    <w:rsid w:val="00B3347F"/>
    <w:rsid w:val="00B33C3C"/>
    <w:rsid w:val="00B33D61"/>
    <w:rsid w:val="00B346C5"/>
    <w:rsid w:val="00B3485A"/>
    <w:rsid w:val="00B34FEC"/>
    <w:rsid w:val="00B35336"/>
    <w:rsid w:val="00B35416"/>
    <w:rsid w:val="00B3543A"/>
    <w:rsid w:val="00B355CE"/>
    <w:rsid w:val="00B372D6"/>
    <w:rsid w:val="00B376FD"/>
    <w:rsid w:val="00B405EA"/>
    <w:rsid w:val="00B40BEA"/>
    <w:rsid w:val="00B4100E"/>
    <w:rsid w:val="00B41087"/>
    <w:rsid w:val="00B41A98"/>
    <w:rsid w:val="00B41C2E"/>
    <w:rsid w:val="00B41E56"/>
    <w:rsid w:val="00B422FE"/>
    <w:rsid w:val="00B42AB9"/>
    <w:rsid w:val="00B42B47"/>
    <w:rsid w:val="00B42F31"/>
    <w:rsid w:val="00B43867"/>
    <w:rsid w:val="00B444FC"/>
    <w:rsid w:val="00B44CD0"/>
    <w:rsid w:val="00B46E01"/>
    <w:rsid w:val="00B47127"/>
    <w:rsid w:val="00B47179"/>
    <w:rsid w:val="00B4745B"/>
    <w:rsid w:val="00B47493"/>
    <w:rsid w:val="00B4760D"/>
    <w:rsid w:val="00B51298"/>
    <w:rsid w:val="00B5143A"/>
    <w:rsid w:val="00B51F01"/>
    <w:rsid w:val="00B51F62"/>
    <w:rsid w:val="00B526FC"/>
    <w:rsid w:val="00B52E2F"/>
    <w:rsid w:val="00B53128"/>
    <w:rsid w:val="00B534A4"/>
    <w:rsid w:val="00B54068"/>
    <w:rsid w:val="00B541DC"/>
    <w:rsid w:val="00B54304"/>
    <w:rsid w:val="00B54652"/>
    <w:rsid w:val="00B549E9"/>
    <w:rsid w:val="00B54AFC"/>
    <w:rsid w:val="00B55FBB"/>
    <w:rsid w:val="00B56281"/>
    <w:rsid w:val="00B56434"/>
    <w:rsid w:val="00B568D4"/>
    <w:rsid w:val="00B56C89"/>
    <w:rsid w:val="00B57B89"/>
    <w:rsid w:val="00B601F9"/>
    <w:rsid w:val="00B6029C"/>
    <w:rsid w:val="00B606A5"/>
    <w:rsid w:val="00B6198C"/>
    <w:rsid w:val="00B6214C"/>
    <w:rsid w:val="00B621F8"/>
    <w:rsid w:val="00B62D5E"/>
    <w:rsid w:val="00B62D64"/>
    <w:rsid w:val="00B6423C"/>
    <w:rsid w:val="00B6518D"/>
    <w:rsid w:val="00B6585C"/>
    <w:rsid w:val="00B65965"/>
    <w:rsid w:val="00B65B02"/>
    <w:rsid w:val="00B65F3F"/>
    <w:rsid w:val="00B66177"/>
    <w:rsid w:val="00B663DB"/>
    <w:rsid w:val="00B664ED"/>
    <w:rsid w:val="00B670DB"/>
    <w:rsid w:val="00B674C1"/>
    <w:rsid w:val="00B6780C"/>
    <w:rsid w:val="00B67B89"/>
    <w:rsid w:val="00B70337"/>
    <w:rsid w:val="00B709D8"/>
    <w:rsid w:val="00B714CB"/>
    <w:rsid w:val="00B71838"/>
    <w:rsid w:val="00B727C2"/>
    <w:rsid w:val="00B72831"/>
    <w:rsid w:val="00B72A08"/>
    <w:rsid w:val="00B7338E"/>
    <w:rsid w:val="00B733E4"/>
    <w:rsid w:val="00B736F0"/>
    <w:rsid w:val="00B73A76"/>
    <w:rsid w:val="00B73C29"/>
    <w:rsid w:val="00B7477D"/>
    <w:rsid w:val="00B75781"/>
    <w:rsid w:val="00B75A02"/>
    <w:rsid w:val="00B75A10"/>
    <w:rsid w:val="00B76701"/>
    <w:rsid w:val="00B768F1"/>
    <w:rsid w:val="00B77079"/>
    <w:rsid w:val="00B77C7F"/>
    <w:rsid w:val="00B77DA3"/>
    <w:rsid w:val="00B77DE0"/>
    <w:rsid w:val="00B77FF0"/>
    <w:rsid w:val="00B80BCA"/>
    <w:rsid w:val="00B80E03"/>
    <w:rsid w:val="00B82C93"/>
    <w:rsid w:val="00B82FB5"/>
    <w:rsid w:val="00B8377C"/>
    <w:rsid w:val="00B83A87"/>
    <w:rsid w:val="00B843C2"/>
    <w:rsid w:val="00B84509"/>
    <w:rsid w:val="00B8467E"/>
    <w:rsid w:val="00B84860"/>
    <w:rsid w:val="00B84B37"/>
    <w:rsid w:val="00B85243"/>
    <w:rsid w:val="00B85D59"/>
    <w:rsid w:val="00B861AE"/>
    <w:rsid w:val="00B8747E"/>
    <w:rsid w:val="00B87B5B"/>
    <w:rsid w:val="00B90153"/>
    <w:rsid w:val="00B902EC"/>
    <w:rsid w:val="00B90466"/>
    <w:rsid w:val="00B91AE8"/>
    <w:rsid w:val="00B91CDC"/>
    <w:rsid w:val="00B92045"/>
    <w:rsid w:val="00B9214F"/>
    <w:rsid w:val="00B92236"/>
    <w:rsid w:val="00B92BC2"/>
    <w:rsid w:val="00B933FB"/>
    <w:rsid w:val="00B93739"/>
    <w:rsid w:val="00B939D4"/>
    <w:rsid w:val="00B93B2B"/>
    <w:rsid w:val="00B941FC"/>
    <w:rsid w:val="00B9520E"/>
    <w:rsid w:val="00B95E6E"/>
    <w:rsid w:val="00B95F3A"/>
    <w:rsid w:val="00B96351"/>
    <w:rsid w:val="00B968F8"/>
    <w:rsid w:val="00B96BE3"/>
    <w:rsid w:val="00B9711C"/>
    <w:rsid w:val="00B97453"/>
    <w:rsid w:val="00B97603"/>
    <w:rsid w:val="00B97629"/>
    <w:rsid w:val="00B97E14"/>
    <w:rsid w:val="00B97EC6"/>
    <w:rsid w:val="00BA0213"/>
    <w:rsid w:val="00BA0366"/>
    <w:rsid w:val="00BA0589"/>
    <w:rsid w:val="00BA0975"/>
    <w:rsid w:val="00BA0CD7"/>
    <w:rsid w:val="00BA0EF0"/>
    <w:rsid w:val="00BA0F4E"/>
    <w:rsid w:val="00BA1E84"/>
    <w:rsid w:val="00BA21D2"/>
    <w:rsid w:val="00BA2A58"/>
    <w:rsid w:val="00BA36E4"/>
    <w:rsid w:val="00BA4551"/>
    <w:rsid w:val="00BA4B27"/>
    <w:rsid w:val="00BA5742"/>
    <w:rsid w:val="00BA6102"/>
    <w:rsid w:val="00BA65F6"/>
    <w:rsid w:val="00BA6AD1"/>
    <w:rsid w:val="00BA7DEB"/>
    <w:rsid w:val="00BB0110"/>
    <w:rsid w:val="00BB0279"/>
    <w:rsid w:val="00BB1145"/>
    <w:rsid w:val="00BB1B8B"/>
    <w:rsid w:val="00BB2459"/>
    <w:rsid w:val="00BB2B9F"/>
    <w:rsid w:val="00BB30D6"/>
    <w:rsid w:val="00BB30FE"/>
    <w:rsid w:val="00BB32D7"/>
    <w:rsid w:val="00BB38AB"/>
    <w:rsid w:val="00BB48A6"/>
    <w:rsid w:val="00BB4C58"/>
    <w:rsid w:val="00BB72FC"/>
    <w:rsid w:val="00BB7479"/>
    <w:rsid w:val="00BB775D"/>
    <w:rsid w:val="00BB7C8D"/>
    <w:rsid w:val="00BC028E"/>
    <w:rsid w:val="00BC0B47"/>
    <w:rsid w:val="00BC0DAF"/>
    <w:rsid w:val="00BC2C69"/>
    <w:rsid w:val="00BC2DE1"/>
    <w:rsid w:val="00BC2F14"/>
    <w:rsid w:val="00BC3E0C"/>
    <w:rsid w:val="00BC3E29"/>
    <w:rsid w:val="00BC3EA6"/>
    <w:rsid w:val="00BC3F4E"/>
    <w:rsid w:val="00BC40E9"/>
    <w:rsid w:val="00BC4C85"/>
    <w:rsid w:val="00BC4DE4"/>
    <w:rsid w:val="00BC5027"/>
    <w:rsid w:val="00BC52CB"/>
    <w:rsid w:val="00BC56C1"/>
    <w:rsid w:val="00BC59F4"/>
    <w:rsid w:val="00BC5FB7"/>
    <w:rsid w:val="00BC6061"/>
    <w:rsid w:val="00BC60B2"/>
    <w:rsid w:val="00BC64FC"/>
    <w:rsid w:val="00BC6AE3"/>
    <w:rsid w:val="00BC6C80"/>
    <w:rsid w:val="00BC6D63"/>
    <w:rsid w:val="00BC78ED"/>
    <w:rsid w:val="00BC797E"/>
    <w:rsid w:val="00BC7A89"/>
    <w:rsid w:val="00BC7DF0"/>
    <w:rsid w:val="00BC7E3F"/>
    <w:rsid w:val="00BD039E"/>
    <w:rsid w:val="00BD04AB"/>
    <w:rsid w:val="00BD06DD"/>
    <w:rsid w:val="00BD06EC"/>
    <w:rsid w:val="00BD166F"/>
    <w:rsid w:val="00BD16C0"/>
    <w:rsid w:val="00BD1A09"/>
    <w:rsid w:val="00BD3BD0"/>
    <w:rsid w:val="00BD4594"/>
    <w:rsid w:val="00BD4D72"/>
    <w:rsid w:val="00BD5538"/>
    <w:rsid w:val="00BD5B87"/>
    <w:rsid w:val="00BD6436"/>
    <w:rsid w:val="00BD6693"/>
    <w:rsid w:val="00BD6E1F"/>
    <w:rsid w:val="00BD7362"/>
    <w:rsid w:val="00BD749C"/>
    <w:rsid w:val="00BD7C01"/>
    <w:rsid w:val="00BD7F08"/>
    <w:rsid w:val="00BE02D8"/>
    <w:rsid w:val="00BE0A4A"/>
    <w:rsid w:val="00BE10CD"/>
    <w:rsid w:val="00BE143E"/>
    <w:rsid w:val="00BE189D"/>
    <w:rsid w:val="00BE1C92"/>
    <w:rsid w:val="00BE1D71"/>
    <w:rsid w:val="00BE2E60"/>
    <w:rsid w:val="00BE2EE8"/>
    <w:rsid w:val="00BE2F7C"/>
    <w:rsid w:val="00BE3B90"/>
    <w:rsid w:val="00BE3D11"/>
    <w:rsid w:val="00BE40FC"/>
    <w:rsid w:val="00BE4997"/>
    <w:rsid w:val="00BE4BC3"/>
    <w:rsid w:val="00BE4F0E"/>
    <w:rsid w:val="00BE58CB"/>
    <w:rsid w:val="00BE65AB"/>
    <w:rsid w:val="00BE68E8"/>
    <w:rsid w:val="00BF0CD4"/>
    <w:rsid w:val="00BF1025"/>
    <w:rsid w:val="00BF2B0E"/>
    <w:rsid w:val="00BF3965"/>
    <w:rsid w:val="00BF44CB"/>
    <w:rsid w:val="00BF536D"/>
    <w:rsid w:val="00BF566D"/>
    <w:rsid w:val="00BF60AC"/>
    <w:rsid w:val="00BF6964"/>
    <w:rsid w:val="00BF6967"/>
    <w:rsid w:val="00BF7491"/>
    <w:rsid w:val="00C00274"/>
    <w:rsid w:val="00C00389"/>
    <w:rsid w:val="00C00F31"/>
    <w:rsid w:val="00C0247C"/>
    <w:rsid w:val="00C02DD8"/>
    <w:rsid w:val="00C03271"/>
    <w:rsid w:val="00C03684"/>
    <w:rsid w:val="00C04DA3"/>
    <w:rsid w:val="00C054DA"/>
    <w:rsid w:val="00C05A94"/>
    <w:rsid w:val="00C06163"/>
    <w:rsid w:val="00C06400"/>
    <w:rsid w:val="00C06466"/>
    <w:rsid w:val="00C0658C"/>
    <w:rsid w:val="00C0690A"/>
    <w:rsid w:val="00C06C04"/>
    <w:rsid w:val="00C06DBE"/>
    <w:rsid w:val="00C075A2"/>
    <w:rsid w:val="00C105B9"/>
    <w:rsid w:val="00C11112"/>
    <w:rsid w:val="00C1219E"/>
    <w:rsid w:val="00C122E5"/>
    <w:rsid w:val="00C13A0E"/>
    <w:rsid w:val="00C13C36"/>
    <w:rsid w:val="00C1444B"/>
    <w:rsid w:val="00C14567"/>
    <w:rsid w:val="00C151C5"/>
    <w:rsid w:val="00C157BB"/>
    <w:rsid w:val="00C15BDD"/>
    <w:rsid w:val="00C17D09"/>
    <w:rsid w:val="00C20623"/>
    <w:rsid w:val="00C20EA9"/>
    <w:rsid w:val="00C21126"/>
    <w:rsid w:val="00C225BF"/>
    <w:rsid w:val="00C2282B"/>
    <w:rsid w:val="00C23236"/>
    <w:rsid w:val="00C23FA6"/>
    <w:rsid w:val="00C24861"/>
    <w:rsid w:val="00C24B98"/>
    <w:rsid w:val="00C257AA"/>
    <w:rsid w:val="00C257B6"/>
    <w:rsid w:val="00C25D65"/>
    <w:rsid w:val="00C26662"/>
    <w:rsid w:val="00C26A85"/>
    <w:rsid w:val="00C275F7"/>
    <w:rsid w:val="00C27B63"/>
    <w:rsid w:val="00C27F76"/>
    <w:rsid w:val="00C30253"/>
    <w:rsid w:val="00C3047E"/>
    <w:rsid w:val="00C30BEB"/>
    <w:rsid w:val="00C30DCF"/>
    <w:rsid w:val="00C30F66"/>
    <w:rsid w:val="00C310AD"/>
    <w:rsid w:val="00C318DB"/>
    <w:rsid w:val="00C319A7"/>
    <w:rsid w:val="00C321C5"/>
    <w:rsid w:val="00C33FA1"/>
    <w:rsid w:val="00C34F0D"/>
    <w:rsid w:val="00C34F35"/>
    <w:rsid w:val="00C356C7"/>
    <w:rsid w:val="00C35825"/>
    <w:rsid w:val="00C36943"/>
    <w:rsid w:val="00C36AE5"/>
    <w:rsid w:val="00C36D94"/>
    <w:rsid w:val="00C3712E"/>
    <w:rsid w:val="00C374BB"/>
    <w:rsid w:val="00C379AC"/>
    <w:rsid w:val="00C404DA"/>
    <w:rsid w:val="00C40B4E"/>
    <w:rsid w:val="00C40C54"/>
    <w:rsid w:val="00C40C8E"/>
    <w:rsid w:val="00C40D96"/>
    <w:rsid w:val="00C410CA"/>
    <w:rsid w:val="00C41A45"/>
    <w:rsid w:val="00C41FD2"/>
    <w:rsid w:val="00C42057"/>
    <w:rsid w:val="00C42496"/>
    <w:rsid w:val="00C43242"/>
    <w:rsid w:val="00C43822"/>
    <w:rsid w:val="00C43A84"/>
    <w:rsid w:val="00C43DCB"/>
    <w:rsid w:val="00C4415A"/>
    <w:rsid w:val="00C44850"/>
    <w:rsid w:val="00C44AC5"/>
    <w:rsid w:val="00C44B69"/>
    <w:rsid w:val="00C4546A"/>
    <w:rsid w:val="00C455D1"/>
    <w:rsid w:val="00C458BB"/>
    <w:rsid w:val="00C46109"/>
    <w:rsid w:val="00C46C4B"/>
    <w:rsid w:val="00C47110"/>
    <w:rsid w:val="00C477F2"/>
    <w:rsid w:val="00C47D7E"/>
    <w:rsid w:val="00C500D4"/>
    <w:rsid w:val="00C50576"/>
    <w:rsid w:val="00C508FC"/>
    <w:rsid w:val="00C519AB"/>
    <w:rsid w:val="00C51A5B"/>
    <w:rsid w:val="00C51F73"/>
    <w:rsid w:val="00C52B88"/>
    <w:rsid w:val="00C52CB2"/>
    <w:rsid w:val="00C53527"/>
    <w:rsid w:val="00C54C98"/>
    <w:rsid w:val="00C5576F"/>
    <w:rsid w:val="00C56914"/>
    <w:rsid w:val="00C573EF"/>
    <w:rsid w:val="00C57494"/>
    <w:rsid w:val="00C57626"/>
    <w:rsid w:val="00C60CB2"/>
    <w:rsid w:val="00C60F45"/>
    <w:rsid w:val="00C61032"/>
    <w:rsid w:val="00C61E9F"/>
    <w:rsid w:val="00C62984"/>
    <w:rsid w:val="00C6378D"/>
    <w:rsid w:val="00C63B03"/>
    <w:rsid w:val="00C643CE"/>
    <w:rsid w:val="00C644B1"/>
    <w:rsid w:val="00C6490F"/>
    <w:rsid w:val="00C64FBF"/>
    <w:rsid w:val="00C6563E"/>
    <w:rsid w:val="00C65D7E"/>
    <w:rsid w:val="00C6631B"/>
    <w:rsid w:val="00C674F7"/>
    <w:rsid w:val="00C675B9"/>
    <w:rsid w:val="00C678C4"/>
    <w:rsid w:val="00C71508"/>
    <w:rsid w:val="00C718E6"/>
    <w:rsid w:val="00C719AA"/>
    <w:rsid w:val="00C71A4A"/>
    <w:rsid w:val="00C71D51"/>
    <w:rsid w:val="00C7269A"/>
    <w:rsid w:val="00C727DC"/>
    <w:rsid w:val="00C72D05"/>
    <w:rsid w:val="00C73DCA"/>
    <w:rsid w:val="00C741A8"/>
    <w:rsid w:val="00C750BE"/>
    <w:rsid w:val="00C752A5"/>
    <w:rsid w:val="00C75AA2"/>
    <w:rsid w:val="00C75BA2"/>
    <w:rsid w:val="00C75D92"/>
    <w:rsid w:val="00C761D6"/>
    <w:rsid w:val="00C77287"/>
    <w:rsid w:val="00C77CFF"/>
    <w:rsid w:val="00C80954"/>
    <w:rsid w:val="00C80C54"/>
    <w:rsid w:val="00C81773"/>
    <w:rsid w:val="00C81BB2"/>
    <w:rsid w:val="00C81CEB"/>
    <w:rsid w:val="00C820C8"/>
    <w:rsid w:val="00C822D8"/>
    <w:rsid w:val="00C82890"/>
    <w:rsid w:val="00C8311D"/>
    <w:rsid w:val="00C8347A"/>
    <w:rsid w:val="00C83EB5"/>
    <w:rsid w:val="00C83F9D"/>
    <w:rsid w:val="00C841E4"/>
    <w:rsid w:val="00C84854"/>
    <w:rsid w:val="00C849CE"/>
    <w:rsid w:val="00C84DDF"/>
    <w:rsid w:val="00C84F76"/>
    <w:rsid w:val="00C858BC"/>
    <w:rsid w:val="00C85C5A"/>
    <w:rsid w:val="00C864FB"/>
    <w:rsid w:val="00C86940"/>
    <w:rsid w:val="00C8704F"/>
    <w:rsid w:val="00C87523"/>
    <w:rsid w:val="00C87C05"/>
    <w:rsid w:val="00C902D6"/>
    <w:rsid w:val="00C909D1"/>
    <w:rsid w:val="00C90F9C"/>
    <w:rsid w:val="00C922DB"/>
    <w:rsid w:val="00C924A8"/>
    <w:rsid w:val="00C92601"/>
    <w:rsid w:val="00C92A02"/>
    <w:rsid w:val="00C931AE"/>
    <w:rsid w:val="00C93415"/>
    <w:rsid w:val="00C936C1"/>
    <w:rsid w:val="00C9496F"/>
    <w:rsid w:val="00C94A24"/>
    <w:rsid w:val="00C94A7A"/>
    <w:rsid w:val="00C95B30"/>
    <w:rsid w:val="00C95D7C"/>
    <w:rsid w:val="00C9624A"/>
    <w:rsid w:val="00C9666B"/>
    <w:rsid w:val="00C968A7"/>
    <w:rsid w:val="00C97A28"/>
    <w:rsid w:val="00C97E4D"/>
    <w:rsid w:val="00C97FA7"/>
    <w:rsid w:val="00CA1075"/>
    <w:rsid w:val="00CA13A1"/>
    <w:rsid w:val="00CA1621"/>
    <w:rsid w:val="00CA1786"/>
    <w:rsid w:val="00CA18B3"/>
    <w:rsid w:val="00CA1AA2"/>
    <w:rsid w:val="00CA1EDE"/>
    <w:rsid w:val="00CA2FF8"/>
    <w:rsid w:val="00CA3334"/>
    <w:rsid w:val="00CA373F"/>
    <w:rsid w:val="00CA384C"/>
    <w:rsid w:val="00CA6BB2"/>
    <w:rsid w:val="00CA7867"/>
    <w:rsid w:val="00CA7A75"/>
    <w:rsid w:val="00CB00E9"/>
    <w:rsid w:val="00CB01E6"/>
    <w:rsid w:val="00CB036D"/>
    <w:rsid w:val="00CB0905"/>
    <w:rsid w:val="00CB0920"/>
    <w:rsid w:val="00CB0A97"/>
    <w:rsid w:val="00CB0FB1"/>
    <w:rsid w:val="00CB0FBF"/>
    <w:rsid w:val="00CB1268"/>
    <w:rsid w:val="00CB1FC9"/>
    <w:rsid w:val="00CB2C44"/>
    <w:rsid w:val="00CB2D69"/>
    <w:rsid w:val="00CB3112"/>
    <w:rsid w:val="00CB3318"/>
    <w:rsid w:val="00CB3CD3"/>
    <w:rsid w:val="00CB3D15"/>
    <w:rsid w:val="00CB4CAD"/>
    <w:rsid w:val="00CB4D84"/>
    <w:rsid w:val="00CB526B"/>
    <w:rsid w:val="00CB5746"/>
    <w:rsid w:val="00CB6702"/>
    <w:rsid w:val="00CB68FD"/>
    <w:rsid w:val="00CB7170"/>
    <w:rsid w:val="00CB76D8"/>
    <w:rsid w:val="00CB7742"/>
    <w:rsid w:val="00CB79DC"/>
    <w:rsid w:val="00CC012C"/>
    <w:rsid w:val="00CC0835"/>
    <w:rsid w:val="00CC09AD"/>
    <w:rsid w:val="00CC0FFB"/>
    <w:rsid w:val="00CC141B"/>
    <w:rsid w:val="00CC3304"/>
    <w:rsid w:val="00CC3398"/>
    <w:rsid w:val="00CC38DC"/>
    <w:rsid w:val="00CC4818"/>
    <w:rsid w:val="00CC511A"/>
    <w:rsid w:val="00CC546F"/>
    <w:rsid w:val="00CC65AF"/>
    <w:rsid w:val="00CC66C4"/>
    <w:rsid w:val="00CC66D3"/>
    <w:rsid w:val="00CC7077"/>
    <w:rsid w:val="00CD0F20"/>
    <w:rsid w:val="00CD1328"/>
    <w:rsid w:val="00CD1447"/>
    <w:rsid w:val="00CD2356"/>
    <w:rsid w:val="00CD2780"/>
    <w:rsid w:val="00CD2817"/>
    <w:rsid w:val="00CD2AA1"/>
    <w:rsid w:val="00CD32BF"/>
    <w:rsid w:val="00CD33F8"/>
    <w:rsid w:val="00CD3A67"/>
    <w:rsid w:val="00CD4243"/>
    <w:rsid w:val="00CD4A72"/>
    <w:rsid w:val="00CD58AF"/>
    <w:rsid w:val="00CD5DB2"/>
    <w:rsid w:val="00CD5F9F"/>
    <w:rsid w:val="00CD6040"/>
    <w:rsid w:val="00CD66D0"/>
    <w:rsid w:val="00CD6C25"/>
    <w:rsid w:val="00CD77FA"/>
    <w:rsid w:val="00CE166E"/>
    <w:rsid w:val="00CE16F6"/>
    <w:rsid w:val="00CE1B95"/>
    <w:rsid w:val="00CE1DA6"/>
    <w:rsid w:val="00CE1EB1"/>
    <w:rsid w:val="00CE201D"/>
    <w:rsid w:val="00CE20B2"/>
    <w:rsid w:val="00CE22B8"/>
    <w:rsid w:val="00CE30A1"/>
    <w:rsid w:val="00CE337E"/>
    <w:rsid w:val="00CE37C6"/>
    <w:rsid w:val="00CE3B5E"/>
    <w:rsid w:val="00CE4033"/>
    <w:rsid w:val="00CE4168"/>
    <w:rsid w:val="00CE4DE4"/>
    <w:rsid w:val="00CE52B0"/>
    <w:rsid w:val="00CE664A"/>
    <w:rsid w:val="00CE75D8"/>
    <w:rsid w:val="00CE79B0"/>
    <w:rsid w:val="00CE7A7C"/>
    <w:rsid w:val="00CE7EDB"/>
    <w:rsid w:val="00CF0CF6"/>
    <w:rsid w:val="00CF0F62"/>
    <w:rsid w:val="00CF1AE1"/>
    <w:rsid w:val="00CF1C3F"/>
    <w:rsid w:val="00CF2436"/>
    <w:rsid w:val="00CF24E4"/>
    <w:rsid w:val="00CF2702"/>
    <w:rsid w:val="00CF2942"/>
    <w:rsid w:val="00CF2D74"/>
    <w:rsid w:val="00CF3569"/>
    <w:rsid w:val="00CF3A2C"/>
    <w:rsid w:val="00CF3AF5"/>
    <w:rsid w:val="00CF3B35"/>
    <w:rsid w:val="00CF3CAB"/>
    <w:rsid w:val="00CF4549"/>
    <w:rsid w:val="00CF4766"/>
    <w:rsid w:val="00CF5272"/>
    <w:rsid w:val="00CF5787"/>
    <w:rsid w:val="00CF5F93"/>
    <w:rsid w:val="00CF62AA"/>
    <w:rsid w:val="00CF66B2"/>
    <w:rsid w:val="00CF6A54"/>
    <w:rsid w:val="00CF6B2F"/>
    <w:rsid w:val="00CF6D07"/>
    <w:rsid w:val="00CF7295"/>
    <w:rsid w:val="00CF74DC"/>
    <w:rsid w:val="00CF7FD5"/>
    <w:rsid w:val="00D000FA"/>
    <w:rsid w:val="00D00814"/>
    <w:rsid w:val="00D010F7"/>
    <w:rsid w:val="00D01DE5"/>
    <w:rsid w:val="00D02E97"/>
    <w:rsid w:val="00D02FC2"/>
    <w:rsid w:val="00D036DE"/>
    <w:rsid w:val="00D036EE"/>
    <w:rsid w:val="00D038E0"/>
    <w:rsid w:val="00D04CE1"/>
    <w:rsid w:val="00D05101"/>
    <w:rsid w:val="00D0513B"/>
    <w:rsid w:val="00D05248"/>
    <w:rsid w:val="00D05373"/>
    <w:rsid w:val="00D055AD"/>
    <w:rsid w:val="00D056A8"/>
    <w:rsid w:val="00D06CF0"/>
    <w:rsid w:val="00D06FAC"/>
    <w:rsid w:val="00D07859"/>
    <w:rsid w:val="00D1001C"/>
    <w:rsid w:val="00D10E01"/>
    <w:rsid w:val="00D11026"/>
    <w:rsid w:val="00D116FA"/>
    <w:rsid w:val="00D11949"/>
    <w:rsid w:val="00D12316"/>
    <w:rsid w:val="00D1243C"/>
    <w:rsid w:val="00D12653"/>
    <w:rsid w:val="00D137A5"/>
    <w:rsid w:val="00D149C1"/>
    <w:rsid w:val="00D14C5B"/>
    <w:rsid w:val="00D159D9"/>
    <w:rsid w:val="00D15EE1"/>
    <w:rsid w:val="00D1617B"/>
    <w:rsid w:val="00D20602"/>
    <w:rsid w:val="00D207AF"/>
    <w:rsid w:val="00D2088F"/>
    <w:rsid w:val="00D2130E"/>
    <w:rsid w:val="00D21B6E"/>
    <w:rsid w:val="00D220DA"/>
    <w:rsid w:val="00D22A27"/>
    <w:rsid w:val="00D23F62"/>
    <w:rsid w:val="00D2501F"/>
    <w:rsid w:val="00D254C8"/>
    <w:rsid w:val="00D25E11"/>
    <w:rsid w:val="00D27119"/>
    <w:rsid w:val="00D2740E"/>
    <w:rsid w:val="00D3002F"/>
    <w:rsid w:val="00D307D6"/>
    <w:rsid w:val="00D30A2E"/>
    <w:rsid w:val="00D31265"/>
    <w:rsid w:val="00D315BC"/>
    <w:rsid w:val="00D3164E"/>
    <w:rsid w:val="00D31BA1"/>
    <w:rsid w:val="00D322FB"/>
    <w:rsid w:val="00D32AFA"/>
    <w:rsid w:val="00D33796"/>
    <w:rsid w:val="00D33BB3"/>
    <w:rsid w:val="00D33EDF"/>
    <w:rsid w:val="00D34376"/>
    <w:rsid w:val="00D349CE"/>
    <w:rsid w:val="00D3544A"/>
    <w:rsid w:val="00D354AF"/>
    <w:rsid w:val="00D356CE"/>
    <w:rsid w:val="00D35837"/>
    <w:rsid w:val="00D36797"/>
    <w:rsid w:val="00D367A4"/>
    <w:rsid w:val="00D36825"/>
    <w:rsid w:val="00D3778F"/>
    <w:rsid w:val="00D377F9"/>
    <w:rsid w:val="00D37A56"/>
    <w:rsid w:val="00D37E17"/>
    <w:rsid w:val="00D407BA"/>
    <w:rsid w:val="00D40914"/>
    <w:rsid w:val="00D40AF3"/>
    <w:rsid w:val="00D40F7E"/>
    <w:rsid w:val="00D41188"/>
    <w:rsid w:val="00D41251"/>
    <w:rsid w:val="00D41317"/>
    <w:rsid w:val="00D4180F"/>
    <w:rsid w:val="00D434B7"/>
    <w:rsid w:val="00D43585"/>
    <w:rsid w:val="00D43818"/>
    <w:rsid w:val="00D43DB1"/>
    <w:rsid w:val="00D4404E"/>
    <w:rsid w:val="00D4460C"/>
    <w:rsid w:val="00D44663"/>
    <w:rsid w:val="00D44943"/>
    <w:rsid w:val="00D44A02"/>
    <w:rsid w:val="00D44A8C"/>
    <w:rsid w:val="00D45121"/>
    <w:rsid w:val="00D45751"/>
    <w:rsid w:val="00D45CC8"/>
    <w:rsid w:val="00D46139"/>
    <w:rsid w:val="00D46A9C"/>
    <w:rsid w:val="00D472D3"/>
    <w:rsid w:val="00D4748C"/>
    <w:rsid w:val="00D4767B"/>
    <w:rsid w:val="00D47FD0"/>
    <w:rsid w:val="00D50492"/>
    <w:rsid w:val="00D50578"/>
    <w:rsid w:val="00D50786"/>
    <w:rsid w:val="00D5102A"/>
    <w:rsid w:val="00D512FD"/>
    <w:rsid w:val="00D51A18"/>
    <w:rsid w:val="00D51B77"/>
    <w:rsid w:val="00D5240C"/>
    <w:rsid w:val="00D5273A"/>
    <w:rsid w:val="00D52FB9"/>
    <w:rsid w:val="00D53121"/>
    <w:rsid w:val="00D53F24"/>
    <w:rsid w:val="00D5423A"/>
    <w:rsid w:val="00D54BBE"/>
    <w:rsid w:val="00D54BCB"/>
    <w:rsid w:val="00D54BFE"/>
    <w:rsid w:val="00D55A2B"/>
    <w:rsid w:val="00D55A38"/>
    <w:rsid w:val="00D57569"/>
    <w:rsid w:val="00D577F6"/>
    <w:rsid w:val="00D57F56"/>
    <w:rsid w:val="00D6026D"/>
    <w:rsid w:val="00D60623"/>
    <w:rsid w:val="00D60CCE"/>
    <w:rsid w:val="00D617DB"/>
    <w:rsid w:val="00D61ADC"/>
    <w:rsid w:val="00D625ED"/>
    <w:rsid w:val="00D637C9"/>
    <w:rsid w:val="00D63BC6"/>
    <w:rsid w:val="00D63CFB"/>
    <w:rsid w:val="00D6436F"/>
    <w:rsid w:val="00D65666"/>
    <w:rsid w:val="00D6630D"/>
    <w:rsid w:val="00D66AE4"/>
    <w:rsid w:val="00D67301"/>
    <w:rsid w:val="00D67414"/>
    <w:rsid w:val="00D67517"/>
    <w:rsid w:val="00D67DDB"/>
    <w:rsid w:val="00D70D4B"/>
    <w:rsid w:val="00D7124F"/>
    <w:rsid w:val="00D71BBA"/>
    <w:rsid w:val="00D72348"/>
    <w:rsid w:val="00D7282E"/>
    <w:rsid w:val="00D7373D"/>
    <w:rsid w:val="00D73D2B"/>
    <w:rsid w:val="00D73F05"/>
    <w:rsid w:val="00D7415D"/>
    <w:rsid w:val="00D74232"/>
    <w:rsid w:val="00D74500"/>
    <w:rsid w:val="00D747B0"/>
    <w:rsid w:val="00D74859"/>
    <w:rsid w:val="00D74CB4"/>
    <w:rsid w:val="00D751B7"/>
    <w:rsid w:val="00D756FB"/>
    <w:rsid w:val="00D764E6"/>
    <w:rsid w:val="00D76884"/>
    <w:rsid w:val="00D76BA8"/>
    <w:rsid w:val="00D76F6E"/>
    <w:rsid w:val="00D76F88"/>
    <w:rsid w:val="00D775D8"/>
    <w:rsid w:val="00D7789B"/>
    <w:rsid w:val="00D77BE0"/>
    <w:rsid w:val="00D801FE"/>
    <w:rsid w:val="00D8233D"/>
    <w:rsid w:val="00D828CE"/>
    <w:rsid w:val="00D82AB8"/>
    <w:rsid w:val="00D83288"/>
    <w:rsid w:val="00D836B5"/>
    <w:rsid w:val="00D837A1"/>
    <w:rsid w:val="00D838B5"/>
    <w:rsid w:val="00D8409E"/>
    <w:rsid w:val="00D841B0"/>
    <w:rsid w:val="00D842C4"/>
    <w:rsid w:val="00D847AF"/>
    <w:rsid w:val="00D84D76"/>
    <w:rsid w:val="00D853B0"/>
    <w:rsid w:val="00D857A0"/>
    <w:rsid w:val="00D86429"/>
    <w:rsid w:val="00D8708E"/>
    <w:rsid w:val="00D879E3"/>
    <w:rsid w:val="00D9057B"/>
    <w:rsid w:val="00D90672"/>
    <w:rsid w:val="00D90699"/>
    <w:rsid w:val="00D90806"/>
    <w:rsid w:val="00D908E2"/>
    <w:rsid w:val="00D90F6F"/>
    <w:rsid w:val="00D90F72"/>
    <w:rsid w:val="00D916B5"/>
    <w:rsid w:val="00D91AD0"/>
    <w:rsid w:val="00D92D38"/>
    <w:rsid w:val="00D930C1"/>
    <w:rsid w:val="00D93CB6"/>
    <w:rsid w:val="00D93CF1"/>
    <w:rsid w:val="00D949D8"/>
    <w:rsid w:val="00D94B08"/>
    <w:rsid w:val="00D954D4"/>
    <w:rsid w:val="00D95601"/>
    <w:rsid w:val="00D95687"/>
    <w:rsid w:val="00D958D8"/>
    <w:rsid w:val="00D95BD3"/>
    <w:rsid w:val="00D96264"/>
    <w:rsid w:val="00D96487"/>
    <w:rsid w:val="00D972D7"/>
    <w:rsid w:val="00DA08B5"/>
    <w:rsid w:val="00DA0BB3"/>
    <w:rsid w:val="00DA1F2A"/>
    <w:rsid w:val="00DA204B"/>
    <w:rsid w:val="00DA279F"/>
    <w:rsid w:val="00DA4481"/>
    <w:rsid w:val="00DA48EF"/>
    <w:rsid w:val="00DA49AF"/>
    <w:rsid w:val="00DA53D5"/>
    <w:rsid w:val="00DA555C"/>
    <w:rsid w:val="00DA591C"/>
    <w:rsid w:val="00DA5A19"/>
    <w:rsid w:val="00DA66C1"/>
    <w:rsid w:val="00DA6F21"/>
    <w:rsid w:val="00DA7F5D"/>
    <w:rsid w:val="00DB0BF3"/>
    <w:rsid w:val="00DB0D1B"/>
    <w:rsid w:val="00DB1122"/>
    <w:rsid w:val="00DB166E"/>
    <w:rsid w:val="00DB1D32"/>
    <w:rsid w:val="00DB220B"/>
    <w:rsid w:val="00DB25FA"/>
    <w:rsid w:val="00DB26AB"/>
    <w:rsid w:val="00DB2903"/>
    <w:rsid w:val="00DB2C41"/>
    <w:rsid w:val="00DB2EB6"/>
    <w:rsid w:val="00DB3446"/>
    <w:rsid w:val="00DB3664"/>
    <w:rsid w:val="00DB4228"/>
    <w:rsid w:val="00DB542F"/>
    <w:rsid w:val="00DB5A51"/>
    <w:rsid w:val="00DB5D8B"/>
    <w:rsid w:val="00DB5F88"/>
    <w:rsid w:val="00DB615B"/>
    <w:rsid w:val="00DB64E0"/>
    <w:rsid w:val="00DB65BB"/>
    <w:rsid w:val="00DB6A52"/>
    <w:rsid w:val="00DB6BAD"/>
    <w:rsid w:val="00DB708C"/>
    <w:rsid w:val="00DC0413"/>
    <w:rsid w:val="00DC151F"/>
    <w:rsid w:val="00DC1FCD"/>
    <w:rsid w:val="00DC2138"/>
    <w:rsid w:val="00DC2C2E"/>
    <w:rsid w:val="00DC570E"/>
    <w:rsid w:val="00DC5FA3"/>
    <w:rsid w:val="00DC69CB"/>
    <w:rsid w:val="00DC6F13"/>
    <w:rsid w:val="00DC7092"/>
    <w:rsid w:val="00DC7292"/>
    <w:rsid w:val="00DC7B9C"/>
    <w:rsid w:val="00DC7D19"/>
    <w:rsid w:val="00DC7E4C"/>
    <w:rsid w:val="00DD05AC"/>
    <w:rsid w:val="00DD06FA"/>
    <w:rsid w:val="00DD0A78"/>
    <w:rsid w:val="00DD100C"/>
    <w:rsid w:val="00DD10F4"/>
    <w:rsid w:val="00DD1127"/>
    <w:rsid w:val="00DD11E5"/>
    <w:rsid w:val="00DD1464"/>
    <w:rsid w:val="00DD14DE"/>
    <w:rsid w:val="00DD1B58"/>
    <w:rsid w:val="00DD1EB9"/>
    <w:rsid w:val="00DD2413"/>
    <w:rsid w:val="00DD2823"/>
    <w:rsid w:val="00DD30FF"/>
    <w:rsid w:val="00DD3881"/>
    <w:rsid w:val="00DD445C"/>
    <w:rsid w:val="00DD4774"/>
    <w:rsid w:val="00DD4E60"/>
    <w:rsid w:val="00DD507E"/>
    <w:rsid w:val="00DD5379"/>
    <w:rsid w:val="00DD570B"/>
    <w:rsid w:val="00DD5FD0"/>
    <w:rsid w:val="00DD6049"/>
    <w:rsid w:val="00DD642A"/>
    <w:rsid w:val="00DE0A9D"/>
    <w:rsid w:val="00DE124F"/>
    <w:rsid w:val="00DE1639"/>
    <w:rsid w:val="00DE1FCA"/>
    <w:rsid w:val="00DE2338"/>
    <w:rsid w:val="00DE2F4B"/>
    <w:rsid w:val="00DE3504"/>
    <w:rsid w:val="00DE3A59"/>
    <w:rsid w:val="00DE4736"/>
    <w:rsid w:val="00DE4C54"/>
    <w:rsid w:val="00DE5195"/>
    <w:rsid w:val="00DE569E"/>
    <w:rsid w:val="00DE5921"/>
    <w:rsid w:val="00DE5C8A"/>
    <w:rsid w:val="00DE6089"/>
    <w:rsid w:val="00DE6BF6"/>
    <w:rsid w:val="00DE78B5"/>
    <w:rsid w:val="00DE7E14"/>
    <w:rsid w:val="00DE7FD3"/>
    <w:rsid w:val="00DF0CAA"/>
    <w:rsid w:val="00DF0E00"/>
    <w:rsid w:val="00DF183B"/>
    <w:rsid w:val="00DF234F"/>
    <w:rsid w:val="00DF2C91"/>
    <w:rsid w:val="00DF2D82"/>
    <w:rsid w:val="00DF4379"/>
    <w:rsid w:val="00DF4C77"/>
    <w:rsid w:val="00DF4EB1"/>
    <w:rsid w:val="00DF54CB"/>
    <w:rsid w:val="00DF58E7"/>
    <w:rsid w:val="00DF5F33"/>
    <w:rsid w:val="00DF63F1"/>
    <w:rsid w:val="00DF6640"/>
    <w:rsid w:val="00DF688D"/>
    <w:rsid w:val="00DF753A"/>
    <w:rsid w:val="00DF7BA8"/>
    <w:rsid w:val="00E0017C"/>
    <w:rsid w:val="00E007AF"/>
    <w:rsid w:val="00E00AAE"/>
    <w:rsid w:val="00E0121F"/>
    <w:rsid w:val="00E017DD"/>
    <w:rsid w:val="00E02119"/>
    <w:rsid w:val="00E02405"/>
    <w:rsid w:val="00E025F2"/>
    <w:rsid w:val="00E03079"/>
    <w:rsid w:val="00E040A7"/>
    <w:rsid w:val="00E049B3"/>
    <w:rsid w:val="00E04A8B"/>
    <w:rsid w:val="00E04E59"/>
    <w:rsid w:val="00E04FDF"/>
    <w:rsid w:val="00E0526F"/>
    <w:rsid w:val="00E052BE"/>
    <w:rsid w:val="00E060DF"/>
    <w:rsid w:val="00E06135"/>
    <w:rsid w:val="00E06674"/>
    <w:rsid w:val="00E07014"/>
    <w:rsid w:val="00E07488"/>
    <w:rsid w:val="00E07B04"/>
    <w:rsid w:val="00E106B8"/>
    <w:rsid w:val="00E106DD"/>
    <w:rsid w:val="00E10DB5"/>
    <w:rsid w:val="00E10E59"/>
    <w:rsid w:val="00E1168F"/>
    <w:rsid w:val="00E11ABE"/>
    <w:rsid w:val="00E1204E"/>
    <w:rsid w:val="00E12320"/>
    <w:rsid w:val="00E12B65"/>
    <w:rsid w:val="00E12F5C"/>
    <w:rsid w:val="00E13689"/>
    <w:rsid w:val="00E13B32"/>
    <w:rsid w:val="00E13FBF"/>
    <w:rsid w:val="00E1400B"/>
    <w:rsid w:val="00E141F6"/>
    <w:rsid w:val="00E14A5E"/>
    <w:rsid w:val="00E14A8D"/>
    <w:rsid w:val="00E159DD"/>
    <w:rsid w:val="00E16E8C"/>
    <w:rsid w:val="00E16EB9"/>
    <w:rsid w:val="00E16F3A"/>
    <w:rsid w:val="00E170B4"/>
    <w:rsid w:val="00E1729C"/>
    <w:rsid w:val="00E174E1"/>
    <w:rsid w:val="00E17A88"/>
    <w:rsid w:val="00E17B54"/>
    <w:rsid w:val="00E17BC7"/>
    <w:rsid w:val="00E204F8"/>
    <w:rsid w:val="00E215C6"/>
    <w:rsid w:val="00E21AF7"/>
    <w:rsid w:val="00E22284"/>
    <w:rsid w:val="00E230CF"/>
    <w:rsid w:val="00E23195"/>
    <w:rsid w:val="00E23C0B"/>
    <w:rsid w:val="00E2402E"/>
    <w:rsid w:val="00E24058"/>
    <w:rsid w:val="00E24571"/>
    <w:rsid w:val="00E24FCE"/>
    <w:rsid w:val="00E25542"/>
    <w:rsid w:val="00E25CCF"/>
    <w:rsid w:val="00E25F8E"/>
    <w:rsid w:val="00E26241"/>
    <w:rsid w:val="00E2713B"/>
    <w:rsid w:val="00E27DC9"/>
    <w:rsid w:val="00E30210"/>
    <w:rsid w:val="00E305D4"/>
    <w:rsid w:val="00E30BB1"/>
    <w:rsid w:val="00E30BF0"/>
    <w:rsid w:val="00E31AEB"/>
    <w:rsid w:val="00E326AA"/>
    <w:rsid w:val="00E32F5C"/>
    <w:rsid w:val="00E335E9"/>
    <w:rsid w:val="00E33E19"/>
    <w:rsid w:val="00E3401B"/>
    <w:rsid w:val="00E3423B"/>
    <w:rsid w:val="00E34610"/>
    <w:rsid w:val="00E34AAA"/>
    <w:rsid w:val="00E34FAF"/>
    <w:rsid w:val="00E35190"/>
    <w:rsid w:val="00E356CF"/>
    <w:rsid w:val="00E3591B"/>
    <w:rsid w:val="00E36407"/>
    <w:rsid w:val="00E36826"/>
    <w:rsid w:val="00E36880"/>
    <w:rsid w:val="00E37236"/>
    <w:rsid w:val="00E37ECF"/>
    <w:rsid w:val="00E40231"/>
    <w:rsid w:val="00E40453"/>
    <w:rsid w:val="00E40C95"/>
    <w:rsid w:val="00E40CB2"/>
    <w:rsid w:val="00E40EF9"/>
    <w:rsid w:val="00E41B54"/>
    <w:rsid w:val="00E41FC9"/>
    <w:rsid w:val="00E42055"/>
    <w:rsid w:val="00E4271D"/>
    <w:rsid w:val="00E42CD3"/>
    <w:rsid w:val="00E42DFD"/>
    <w:rsid w:val="00E4388C"/>
    <w:rsid w:val="00E43EDA"/>
    <w:rsid w:val="00E44343"/>
    <w:rsid w:val="00E4516D"/>
    <w:rsid w:val="00E4538C"/>
    <w:rsid w:val="00E45410"/>
    <w:rsid w:val="00E4541E"/>
    <w:rsid w:val="00E45B64"/>
    <w:rsid w:val="00E45E95"/>
    <w:rsid w:val="00E46B80"/>
    <w:rsid w:val="00E4723C"/>
    <w:rsid w:val="00E4731D"/>
    <w:rsid w:val="00E47597"/>
    <w:rsid w:val="00E47B04"/>
    <w:rsid w:val="00E50BBC"/>
    <w:rsid w:val="00E50E60"/>
    <w:rsid w:val="00E51387"/>
    <w:rsid w:val="00E519B8"/>
    <w:rsid w:val="00E51C73"/>
    <w:rsid w:val="00E51E03"/>
    <w:rsid w:val="00E51FDA"/>
    <w:rsid w:val="00E52C14"/>
    <w:rsid w:val="00E52C24"/>
    <w:rsid w:val="00E53321"/>
    <w:rsid w:val="00E538E8"/>
    <w:rsid w:val="00E53E3A"/>
    <w:rsid w:val="00E540DA"/>
    <w:rsid w:val="00E56540"/>
    <w:rsid w:val="00E56A72"/>
    <w:rsid w:val="00E56F92"/>
    <w:rsid w:val="00E5785E"/>
    <w:rsid w:val="00E57A96"/>
    <w:rsid w:val="00E603F3"/>
    <w:rsid w:val="00E60521"/>
    <w:rsid w:val="00E6058A"/>
    <w:rsid w:val="00E60A89"/>
    <w:rsid w:val="00E60B77"/>
    <w:rsid w:val="00E60C41"/>
    <w:rsid w:val="00E61836"/>
    <w:rsid w:val="00E619F5"/>
    <w:rsid w:val="00E62DB6"/>
    <w:rsid w:val="00E62E6F"/>
    <w:rsid w:val="00E6335E"/>
    <w:rsid w:val="00E63F04"/>
    <w:rsid w:val="00E64D9C"/>
    <w:rsid w:val="00E65313"/>
    <w:rsid w:val="00E65F87"/>
    <w:rsid w:val="00E66F63"/>
    <w:rsid w:val="00E70ED1"/>
    <w:rsid w:val="00E71576"/>
    <w:rsid w:val="00E715CA"/>
    <w:rsid w:val="00E71C31"/>
    <w:rsid w:val="00E726C3"/>
    <w:rsid w:val="00E73485"/>
    <w:rsid w:val="00E74171"/>
    <w:rsid w:val="00E7458D"/>
    <w:rsid w:val="00E74CF6"/>
    <w:rsid w:val="00E757BA"/>
    <w:rsid w:val="00E75870"/>
    <w:rsid w:val="00E759B4"/>
    <w:rsid w:val="00E75C3D"/>
    <w:rsid w:val="00E75F13"/>
    <w:rsid w:val="00E76070"/>
    <w:rsid w:val="00E7665D"/>
    <w:rsid w:val="00E76F62"/>
    <w:rsid w:val="00E7754C"/>
    <w:rsid w:val="00E77D67"/>
    <w:rsid w:val="00E80060"/>
    <w:rsid w:val="00E8011D"/>
    <w:rsid w:val="00E80678"/>
    <w:rsid w:val="00E80831"/>
    <w:rsid w:val="00E8099A"/>
    <w:rsid w:val="00E80B1E"/>
    <w:rsid w:val="00E815FA"/>
    <w:rsid w:val="00E816C9"/>
    <w:rsid w:val="00E81711"/>
    <w:rsid w:val="00E820C8"/>
    <w:rsid w:val="00E82574"/>
    <w:rsid w:val="00E826AF"/>
    <w:rsid w:val="00E82CA1"/>
    <w:rsid w:val="00E8347E"/>
    <w:rsid w:val="00E83552"/>
    <w:rsid w:val="00E83CE0"/>
    <w:rsid w:val="00E83F9E"/>
    <w:rsid w:val="00E84200"/>
    <w:rsid w:val="00E843F5"/>
    <w:rsid w:val="00E8502A"/>
    <w:rsid w:val="00E85936"/>
    <w:rsid w:val="00E85AC1"/>
    <w:rsid w:val="00E8622A"/>
    <w:rsid w:val="00E86784"/>
    <w:rsid w:val="00E8733B"/>
    <w:rsid w:val="00E8787F"/>
    <w:rsid w:val="00E9029D"/>
    <w:rsid w:val="00E9033C"/>
    <w:rsid w:val="00E90B29"/>
    <w:rsid w:val="00E91790"/>
    <w:rsid w:val="00E9273E"/>
    <w:rsid w:val="00E92C01"/>
    <w:rsid w:val="00E93CB2"/>
    <w:rsid w:val="00E93EA2"/>
    <w:rsid w:val="00E944F7"/>
    <w:rsid w:val="00E94FA7"/>
    <w:rsid w:val="00E95147"/>
    <w:rsid w:val="00E95BE7"/>
    <w:rsid w:val="00E96879"/>
    <w:rsid w:val="00E969D3"/>
    <w:rsid w:val="00E96E70"/>
    <w:rsid w:val="00E970FB"/>
    <w:rsid w:val="00E97208"/>
    <w:rsid w:val="00E97571"/>
    <w:rsid w:val="00E97E06"/>
    <w:rsid w:val="00EA0697"/>
    <w:rsid w:val="00EA06CA"/>
    <w:rsid w:val="00EA0AB5"/>
    <w:rsid w:val="00EA0DEB"/>
    <w:rsid w:val="00EA159C"/>
    <w:rsid w:val="00EA1B48"/>
    <w:rsid w:val="00EA1D43"/>
    <w:rsid w:val="00EA254E"/>
    <w:rsid w:val="00EA3D99"/>
    <w:rsid w:val="00EA46A0"/>
    <w:rsid w:val="00EA53BA"/>
    <w:rsid w:val="00EA54D7"/>
    <w:rsid w:val="00EA5A05"/>
    <w:rsid w:val="00EA6056"/>
    <w:rsid w:val="00EA6937"/>
    <w:rsid w:val="00EA6DD2"/>
    <w:rsid w:val="00EA70D4"/>
    <w:rsid w:val="00EA73D4"/>
    <w:rsid w:val="00EA79CE"/>
    <w:rsid w:val="00EA7A96"/>
    <w:rsid w:val="00EB0565"/>
    <w:rsid w:val="00EB0EC8"/>
    <w:rsid w:val="00EB20D0"/>
    <w:rsid w:val="00EB2AEB"/>
    <w:rsid w:val="00EB374C"/>
    <w:rsid w:val="00EB3B99"/>
    <w:rsid w:val="00EB4012"/>
    <w:rsid w:val="00EB51DB"/>
    <w:rsid w:val="00EB55AD"/>
    <w:rsid w:val="00EB55FF"/>
    <w:rsid w:val="00EB57C5"/>
    <w:rsid w:val="00EB5819"/>
    <w:rsid w:val="00EB5DEF"/>
    <w:rsid w:val="00EB6164"/>
    <w:rsid w:val="00EB61D9"/>
    <w:rsid w:val="00EB695D"/>
    <w:rsid w:val="00EB75AA"/>
    <w:rsid w:val="00EB78AB"/>
    <w:rsid w:val="00EC0D06"/>
    <w:rsid w:val="00EC0FCF"/>
    <w:rsid w:val="00EC26DC"/>
    <w:rsid w:val="00EC280C"/>
    <w:rsid w:val="00EC28DC"/>
    <w:rsid w:val="00EC36BA"/>
    <w:rsid w:val="00EC3831"/>
    <w:rsid w:val="00EC393C"/>
    <w:rsid w:val="00EC41F6"/>
    <w:rsid w:val="00EC4295"/>
    <w:rsid w:val="00EC4EDA"/>
    <w:rsid w:val="00EC5E82"/>
    <w:rsid w:val="00EC63D9"/>
    <w:rsid w:val="00EC6889"/>
    <w:rsid w:val="00EC6D21"/>
    <w:rsid w:val="00EC6DAD"/>
    <w:rsid w:val="00EC6DC1"/>
    <w:rsid w:val="00EC71D8"/>
    <w:rsid w:val="00EC79AB"/>
    <w:rsid w:val="00ED03C1"/>
    <w:rsid w:val="00ED0D01"/>
    <w:rsid w:val="00ED0D5E"/>
    <w:rsid w:val="00ED17F2"/>
    <w:rsid w:val="00ED1D49"/>
    <w:rsid w:val="00ED1F41"/>
    <w:rsid w:val="00ED1FC0"/>
    <w:rsid w:val="00ED2E47"/>
    <w:rsid w:val="00ED30D3"/>
    <w:rsid w:val="00ED3271"/>
    <w:rsid w:val="00ED330C"/>
    <w:rsid w:val="00ED398E"/>
    <w:rsid w:val="00ED3AC1"/>
    <w:rsid w:val="00ED4B09"/>
    <w:rsid w:val="00ED4D00"/>
    <w:rsid w:val="00ED527A"/>
    <w:rsid w:val="00ED5F8E"/>
    <w:rsid w:val="00ED7165"/>
    <w:rsid w:val="00ED72FA"/>
    <w:rsid w:val="00EE0874"/>
    <w:rsid w:val="00EE0900"/>
    <w:rsid w:val="00EE0B4F"/>
    <w:rsid w:val="00EE0E9B"/>
    <w:rsid w:val="00EE1708"/>
    <w:rsid w:val="00EE28D7"/>
    <w:rsid w:val="00EE2A60"/>
    <w:rsid w:val="00EE3037"/>
    <w:rsid w:val="00EE33B2"/>
    <w:rsid w:val="00EE33D6"/>
    <w:rsid w:val="00EE3981"/>
    <w:rsid w:val="00EE436A"/>
    <w:rsid w:val="00EE4B58"/>
    <w:rsid w:val="00EE50CB"/>
    <w:rsid w:val="00EE5199"/>
    <w:rsid w:val="00EE56F8"/>
    <w:rsid w:val="00EE5C86"/>
    <w:rsid w:val="00EE5F50"/>
    <w:rsid w:val="00EE609C"/>
    <w:rsid w:val="00EE68EB"/>
    <w:rsid w:val="00EE6C48"/>
    <w:rsid w:val="00EE7434"/>
    <w:rsid w:val="00EF0441"/>
    <w:rsid w:val="00EF0471"/>
    <w:rsid w:val="00EF07E2"/>
    <w:rsid w:val="00EF084D"/>
    <w:rsid w:val="00EF0926"/>
    <w:rsid w:val="00EF12E3"/>
    <w:rsid w:val="00EF163B"/>
    <w:rsid w:val="00EF17A1"/>
    <w:rsid w:val="00EF1B19"/>
    <w:rsid w:val="00EF2036"/>
    <w:rsid w:val="00EF2380"/>
    <w:rsid w:val="00EF24F7"/>
    <w:rsid w:val="00EF2E57"/>
    <w:rsid w:val="00EF35D0"/>
    <w:rsid w:val="00EF35F5"/>
    <w:rsid w:val="00EF39E2"/>
    <w:rsid w:val="00EF3C01"/>
    <w:rsid w:val="00EF4670"/>
    <w:rsid w:val="00EF4B92"/>
    <w:rsid w:val="00EF4E1E"/>
    <w:rsid w:val="00EF4FC5"/>
    <w:rsid w:val="00EF536F"/>
    <w:rsid w:val="00EF5708"/>
    <w:rsid w:val="00EF5CC5"/>
    <w:rsid w:val="00EF5E2D"/>
    <w:rsid w:val="00EF5F5D"/>
    <w:rsid w:val="00EF620F"/>
    <w:rsid w:val="00EF7CAF"/>
    <w:rsid w:val="00EF7F72"/>
    <w:rsid w:val="00F00674"/>
    <w:rsid w:val="00F00BD4"/>
    <w:rsid w:val="00F0112C"/>
    <w:rsid w:val="00F01745"/>
    <w:rsid w:val="00F01977"/>
    <w:rsid w:val="00F01B02"/>
    <w:rsid w:val="00F01B30"/>
    <w:rsid w:val="00F023B3"/>
    <w:rsid w:val="00F02AEF"/>
    <w:rsid w:val="00F02D18"/>
    <w:rsid w:val="00F03640"/>
    <w:rsid w:val="00F03A85"/>
    <w:rsid w:val="00F03C27"/>
    <w:rsid w:val="00F03DCF"/>
    <w:rsid w:val="00F03E43"/>
    <w:rsid w:val="00F04B9D"/>
    <w:rsid w:val="00F04F44"/>
    <w:rsid w:val="00F05082"/>
    <w:rsid w:val="00F058C6"/>
    <w:rsid w:val="00F05914"/>
    <w:rsid w:val="00F05F07"/>
    <w:rsid w:val="00F0619F"/>
    <w:rsid w:val="00F06797"/>
    <w:rsid w:val="00F06CD6"/>
    <w:rsid w:val="00F06F3C"/>
    <w:rsid w:val="00F07751"/>
    <w:rsid w:val="00F07A10"/>
    <w:rsid w:val="00F07FC3"/>
    <w:rsid w:val="00F107F7"/>
    <w:rsid w:val="00F10D92"/>
    <w:rsid w:val="00F1124C"/>
    <w:rsid w:val="00F120F9"/>
    <w:rsid w:val="00F1261B"/>
    <w:rsid w:val="00F140BA"/>
    <w:rsid w:val="00F14721"/>
    <w:rsid w:val="00F147B7"/>
    <w:rsid w:val="00F14F1F"/>
    <w:rsid w:val="00F15003"/>
    <w:rsid w:val="00F168B2"/>
    <w:rsid w:val="00F16BA7"/>
    <w:rsid w:val="00F17723"/>
    <w:rsid w:val="00F17744"/>
    <w:rsid w:val="00F17B5F"/>
    <w:rsid w:val="00F17CF7"/>
    <w:rsid w:val="00F17EA9"/>
    <w:rsid w:val="00F202C6"/>
    <w:rsid w:val="00F2053A"/>
    <w:rsid w:val="00F206F1"/>
    <w:rsid w:val="00F21288"/>
    <w:rsid w:val="00F2149A"/>
    <w:rsid w:val="00F2269F"/>
    <w:rsid w:val="00F22AD4"/>
    <w:rsid w:val="00F22B32"/>
    <w:rsid w:val="00F22FE4"/>
    <w:rsid w:val="00F23425"/>
    <w:rsid w:val="00F2402C"/>
    <w:rsid w:val="00F2475E"/>
    <w:rsid w:val="00F24B17"/>
    <w:rsid w:val="00F2561C"/>
    <w:rsid w:val="00F25C1B"/>
    <w:rsid w:val="00F25E7F"/>
    <w:rsid w:val="00F25F99"/>
    <w:rsid w:val="00F261EB"/>
    <w:rsid w:val="00F262EC"/>
    <w:rsid w:val="00F2669A"/>
    <w:rsid w:val="00F26812"/>
    <w:rsid w:val="00F26E64"/>
    <w:rsid w:val="00F26FC8"/>
    <w:rsid w:val="00F27569"/>
    <w:rsid w:val="00F27981"/>
    <w:rsid w:val="00F27C31"/>
    <w:rsid w:val="00F27F16"/>
    <w:rsid w:val="00F30084"/>
    <w:rsid w:val="00F3024D"/>
    <w:rsid w:val="00F30320"/>
    <w:rsid w:val="00F304CD"/>
    <w:rsid w:val="00F308D4"/>
    <w:rsid w:val="00F3092C"/>
    <w:rsid w:val="00F30BC5"/>
    <w:rsid w:val="00F30DC8"/>
    <w:rsid w:val="00F3145C"/>
    <w:rsid w:val="00F317D5"/>
    <w:rsid w:val="00F3203E"/>
    <w:rsid w:val="00F32640"/>
    <w:rsid w:val="00F32F81"/>
    <w:rsid w:val="00F336D0"/>
    <w:rsid w:val="00F3382B"/>
    <w:rsid w:val="00F353F1"/>
    <w:rsid w:val="00F35B13"/>
    <w:rsid w:val="00F35F42"/>
    <w:rsid w:val="00F363DA"/>
    <w:rsid w:val="00F36540"/>
    <w:rsid w:val="00F36971"/>
    <w:rsid w:val="00F36C52"/>
    <w:rsid w:val="00F36CBF"/>
    <w:rsid w:val="00F3764F"/>
    <w:rsid w:val="00F41137"/>
    <w:rsid w:val="00F41376"/>
    <w:rsid w:val="00F42F09"/>
    <w:rsid w:val="00F430D6"/>
    <w:rsid w:val="00F43FE5"/>
    <w:rsid w:val="00F4430E"/>
    <w:rsid w:val="00F44660"/>
    <w:rsid w:val="00F44C8A"/>
    <w:rsid w:val="00F44D6D"/>
    <w:rsid w:val="00F44F0F"/>
    <w:rsid w:val="00F44F81"/>
    <w:rsid w:val="00F45690"/>
    <w:rsid w:val="00F45DA0"/>
    <w:rsid w:val="00F462C9"/>
    <w:rsid w:val="00F4734E"/>
    <w:rsid w:val="00F47C18"/>
    <w:rsid w:val="00F50099"/>
    <w:rsid w:val="00F50253"/>
    <w:rsid w:val="00F50C6B"/>
    <w:rsid w:val="00F5123B"/>
    <w:rsid w:val="00F51B72"/>
    <w:rsid w:val="00F521E0"/>
    <w:rsid w:val="00F5243E"/>
    <w:rsid w:val="00F52D49"/>
    <w:rsid w:val="00F53B98"/>
    <w:rsid w:val="00F5462F"/>
    <w:rsid w:val="00F546A7"/>
    <w:rsid w:val="00F54C32"/>
    <w:rsid w:val="00F54CEA"/>
    <w:rsid w:val="00F55579"/>
    <w:rsid w:val="00F5587F"/>
    <w:rsid w:val="00F56109"/>
    <w:rsid w:val="00F5630C"/>
    <w:rsid w:val="00F57691"/>
    <w:rsid w:val="00F57977"/>
    <w:rsid w:val="00F60047"/>
    <w:rsid w:val="00F60097"/>
    <w:rsid w:val="00F61B82"/>
    <w:rsid w:val="00F61BC3"/>
    <w:rsid w:val="00F62671"/>
    <w:rsid w:val="00F62A26"/>
    <w:rsid w:val="00F63819"/>
    <w:rsid w:val="00F63B0B"/>
    <w:rsid w:val="00F63DB8"/>
    <w:rsid w:val="00F649B4"/>
    <w:rsid w:val="00F64C8E"/>
    <w:rsid w:val="00F64CCB"/>
    <w:rsid w:val="00F6510A"/>
    <w:rsid w:val="00F652BD"/>
    <w:rsid w:val="00F65301"/>
    <w:rsid w:val="00F6561C"/>
    <w:rsid w:val="00F65B78"/>
    <w:rsid w:val="00F664F9"/>
    <w:rsid w:val="00F668F9"/>
    <w:rsid w:val="00F66E56"/>
    <w:rsid w:val="00F67014"/>
    <w:rsid w:val="00F67488"/>
    <w:rsid w:val="00F67F08"/>
    <w:rsid w:val="00F70224"/>
    <w:rsid w:val="00F70672"/>
    <w:rsid w:val="00F70A84"/>
    <w:rsid w:val="00F719A6"/>
    <w:rsid w:val="00F71C4D"/>
    <w:rsid w:val="00F72184"/>
    <w:rsid w:val="00F7220C"/>
    <w:rsid w:val="00F72A3C"/>
    <w:rsid w:val="00F72B5A"/>
    <w:rsid w:val="00F72EA6"/>
    <w:rsid w:val="00F73D4A"/>
    <w:rsid w:val="00F7421A"/>
    <w:rsid w:val="00F751EB"/>
    <w:rsid w:val="00F756ED"/>
    <w:rsid w:val="00F756F5"/>
    <w:rsid w:val="00F7638C"/>
    <w:rsid w:val="00F76CEE"/>
    <w:rsid w:val="00F77DE5"/>
    <w:rsid w:val="00F77F32"/>
    <w:rsid w:val="00F80A5F"/>
    <w:rsid w:val="00F80BF1"/>
    <w:rsid w:val="00F81639"/>
    <w:rsid w:val="00F8197E"/>
    <w:rsid w:val="00F81B1A"/>
    <w:rsid w:val="00F828D7"/>
    <w:rsid w:val="00F832DB"/>
    <w:rsid w:val="00F83469"/>
    <w:rsid w:val="00F83533"/>
    <w:rsid w:val="00F8377C"/>
    <w:rsid w:val="00F83D92"/>
    <w:rsid w:val="00F84761"/>
    <w:rsid w:val="00F847F6"/>
    <w:rsid w:val="00F850E6"/>
    <w:rsid w:val="00F85352"/>
    <w:rsid w:val="00F85403"/>
    <w:rsid w:val="00F85C97"/>
    <w:rsid w:val="00F86715"/>
    <w:rsid w:val="00F86CC3"/>
    <w:rsid w:val="00F8739D"/>
    <w:rsid w:val="00F87570"/>
    <w:rsid w:val="00F87D23"/>
    <w:rsid w:val="00F87E27"/>
    <w:rsid w:val="00F87E2D"/>
    <w:rsid w:val="00F9186B"/>
    <w:rsid w:val="00F91BD9"/>
    <w:rsid w:val="00F91CA2"/>
    <w:rsid w:val="00F92291"/>
    <w:rsid w:val="00F922C8"/>
    <w:rsid w:val="00F9248E"/>
    <w:rsid w:val="00F92C86"/>
    <w:rsid w:val="00F92F12"/>
    <w:rsid w:val="00F93862"/>
    <w:rsid w:val="00F93944"/>
    <w:rsid w:val="00F93CB5"/>
    <w:rsid w:val="00F944C4"/>
    <w:rsid w:val="00F94684"/>
    <w:rsid w:val="00F95407"/>
    <w:rsid w:val="00F95A97"/>
    <w:rsid w:val="00F95B98"/>
    <w:rsid w:val="00F96131"/>
    <w:rsid w:val="00F9613C"/>
    <w:rsid w:val="00F96192"/>
    <w:rsid w:val="00F96630"/>
    <w:rsid w:val="00F966CB"/>
    <w:rsid w:val="00F96C64"/>
    <w:rsid w:val="00F97416"/>
    <w:rsid w:val="00FA078A"/>
    <w:rsid w:val="00FA091D"/>
    <w:rsid w:val="00FA0F72"/>
    <w:rsid w:val="00FA1713"/>
    <w:rsid w:val="00FA1C78"/>
    <w:rsid w:val="00FA26A4"/>
    <w:rsid w:val="00FA37E4"/>
    <w:rsid w:val="00FA3BF2"/>
    <w:rsid w:val="00FA4288"/>
    <w:rsid w:val="00FA4DB6"/>
    <w:rsid w:val="00FA4EB8"/>
    <w:rsid w:val="00FA542A"/>
    <w:rsid w:val="00FA5677"/>
    <w:rsid w:val="00FA57A1"/>
    <w:rsid w:val="00FA66AD"/>
    <w:rsid w:val="00FA670F"/>
    <w:rsid w:val="00FA6B3F"/>
    <w:rsid w:val="00FA6DE7"/>
    <w:rsid w:val="00FA6F2C"/>
    <w:rsid w:val="00FB00B1"/>
    <w:rsid w:val="00FB12B3"/>
    <w:rsid w:val="00FB1608"/>
    <w:rsid w:val="00FB28F4"/>
    <w:rsid w:val="00FB2E2C"/>
    <w:rsid w:val="00FB34E5"/>
    <w:rsid w:val="00FB3E11"/>
    <w:rsid w:val="00FB4A34"/>
    <w:rsid w:val="00FB65DC"/>
    <w:rsid w:val="00FB7351"/>
    <w:rsid w:val="00FB7364"/>
    <w:rsid w:val="00FB7655"/>
    <w:rsid w:val="00FB782B"/>
    <w:rsid w:val="00FC0043"/>
    <w:rsid w:val="00FC0F68"/>
    <w:rsid w:val="00FC1035"/>
    <w:rsid w:val="00FC130A"/>
    <w:rsid w:val="00FC17A0"/>
    <w:rsid w:val="00FC1B36"/>
    <w:rsid w:val="00FC22DC"/>
    <w:rsid w:val="00FC383D"/>
    <w:rsid w:val="00FC4861"/>
    <w:rsid w:val="00FC4EC2"/>
    <w:rsid w:val="00FC4F6B"/>
    <w:rsid w:val="00FC50A5"/>
    <w:rsid w:val="00FC5A7B"/>
    <w:rsid w:val="00FC6203"/>
    <w:rsid w:val="00FC642E"/>
    <w:rsid w:val="00FC64A9"/>
    <w:rsid w:val="00FC685C"/>
    <w:rsid w:val="00FC6B30"/>
    <w:rsid w:val="00FC700C"/>
    <w:rsid w:val="00FC72B3"/>
    <w:rsid w:val="00FC75F0"/>
    <w:rsid w:val="00FC7616"/>
    <w:rsid w:val="00FC7E62"/>
    <w:rsid w:val="00FD05B1"/>
    <w:rsid w:val="00FD074F"/>
    <w:rsid w:val="00FD07FD"/>
    <w:rsid w:val="00FD1339"/>
    <w:rsid w:val="00FD1448"/>
    <w:rsid w:val="00FD1456"/>
    <w:rsid w:val="00FD1485"/>
    <w:rsid w:val="00FD16EF"/>
    <w:rsid w:val="00FD182A"/>
    <w:rsid w:val="00FD1A14"/>
    <w:rsid w:val="00FD1F4F"/>
    <w:rsid w:val="00FD2416"/>
    <w:rsid w:val="00FD2C8E"/>
    <w:rsid w:val="00FD3EDB"/>
    <w:rsid w:val="00FD4526"/>
    <w:rsid w:val="00FD46BA"/>
    <w:rsid w:val="00FD5096"/>
    <w:rsid w:val="00FD59CC"/>
    <w:rsid w:val="00FD5E8F"/>
    <w:rsid w:val="00FD63D4"/>
    <w:rsid w:val="00FD6B2E"/>
    <w:rsid w:val="00FD6DFA"/>
    <w:rsid w:val="00FD7024"/>
    <w:rsid w:val="00FD71F1"/>
    <w:rsid w:val="00FD75C2"/>
    <w:rsid w:val="00FD7631"/>
    <w:rsid w:val="00FD79B3"/>
    <w:rsid w:val="00FD7B1B"/>
    <w:rsid w:val="00FE052C"/>
    <w:rsid w:val="00FE0EDD"/>
    <w:rsid w:val="00FE165F"/>
    <w:rsid w:val="00FE1853"/>
    <w:rsid w:val="00FE1EA6"/>
    <w:rsid w:val="00FE1FD4"/>
    <w:rsid w:val="00FE24BA"/>
    <w:rsid w:val="00FE2C0C"/>
    <w:rsid w:val="00FE2C73"/>
    <w:rsid w:val="00FE365C"/>
    <w:rsid w:val="00FE387D"/>
    <w:rsid w:val="00FE39C7"/>
    <w:rsid w:val="00FE3CC7"/>
    <w:rsid w:val="00FE42BD"/>
    <w:rsid w:val="00FE450B"/>
    <w:rsid w:val="00FE4B4A"/>
    <w:rsid w:val="00FE4FF5"/>
    <w:rsid w:val="00FE5D12"/>
    <w:rsid w:val="00FE6029"/>
    <w:rsid w:val="00FE64B9"/>
    <w:rsid w:val="00FE6795"/>
    <w:rsid w:val="00FE6ABF"/>
    <w:rsid w:val="00FE7958"/>
    <w:rsid w:val="00FF180A"/>
    <w:rsid w:val="00FF23E2"/>
    <w:rsid w:val="00FF2D8E"/>
    <w:rsid w:val="00FF3A50"/>
    <w:rsid w:val="00FF4E79"/>
    <w:rsid w:val="00FF515B"/>
    <w:rsid w:val="00FF5D84"/>
    <w:rsid w:val="00FF5DC7"/>
    <w:rsid w:val="00FF5E5D"/>
    <w:rsid w:val="00FF63F6"/>
    <w:rsid w:val="00FF65AF"/>
    <w:rsid w:val="00FF6E84"/>
    <w:rsid w:val="00FF73A7"/>
    <w:rsid w:val="00FF73BC"/>
    <w:rsid w:val="00FF7AE6"/>
    <w:rsid w:val="00FF7D53"/>
    <w:rsid w:val="00FF7F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365f8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3C3C"/>
    <w:pPr>
      <w:spacing w:before="120" w:after="120"/>
    </w:pPr>
    <w:rPr>
      <w:rFonts w:ascii="Arial" w:hAnsi="Arial"/>
      <w:szCs w:val="22"/>
    </w:rPr>
  </w:style>
  <w:style w:type="paragraph" w:styleId="Heading1">
    <w:name w:val="heading 1"/>
    <w:basedOn w:val="Normal"/>
    <w:next w:val="Normal"/>
    <w:link w:val="Heading1Char"/>
    <w:uiPriority w:val="9"/>
    <w:qFormat/>
    <w:rsid w:val="00B33C3C"/>
    <w:pPr>
      <w:keepNext/>
      <w:keepLines/>
      <w:pBdr>
        <w:bottom w:val="single" w:sz="2" w:space="1" w:color="17365D"/>
      </w:pBdr>
      <w:spacing w:before="480"/>
      <w:jc w:val="right"/>
      <w:outlineLvl w:val="0"/>
    </w:pPr>
    <w:rPr>
      <w:rFonts w:ascii="Cambria" w:eastAsia="Times New Roman" w:hAnsi="Cambria"/>
      <w:b/>
      <w:bCs/>
      <w:color w:val="365F91"/>
      <w:sz w:val="52"/>
      <w:szCs w:val="28"/>
    </w:rPr>
  </w:style>
  <w:style w:type="paragraph" w:styleId="Heading2">
    <w:name w:val="heading 2"/>
    <w:basedOn w:val="Normal"/>
    <w:next w:val="Normal"/>
    <w:link w:val="Heading2Char"/>
    <w:autoRedefine/>
    <w:uiPriority w:val="9"/>
    <w:unhideWhenUsed/>
    <w:qFormat/>
    <w:rsid w:val="000837B6"/>
    <w:pPr>
      <w:keepNext/>
      <w:keepLines/>
      <w:numPr>
        <w:numId w:val="6"/>
      </w:numPr>
      <w:pBdr>
        <w:bottom w:val="single" w:sz="2" w:space="1" w:color="365F87"/>
      </w:pBdr>
      <w:tabs>
        <w:tab w:val="left" w:pos="709"/>
      </w:tabs>
      <w:outlineLvl w:val="1"/>
    </w:pPr>
    <w:rPr>
      <w:rFonts w:eastAsia="Times New Roman"/>
      <w:b/>
      <w:bCs/>
      <w:color w:val="4F81BD"/>
      <w:sz w:val="32"/>
      <w:szCs w:val="26"/>
    </w:rPr>
  </w:style>
  <w:style w:type="paragraph" w:styleId="Heading3">
    <w:name w:val="heading 3"/>
    <w:basedOn w:val="Normal"/>
    <w:next w:val="Normal"/>
    <w:link w:val="Heading3Char"/>
    <w:autoRedefine/>
    <w:unhideWhenUsed/>
    <w:qFormat/>
    <w:rsid w:val="00A27D47"/>
    <w:pPr>
      <w:keepNext/>
      <w:keepLines/>
      <w:numPr>
        <w:ilvl w:val="1"/>
        <w:numId w:val="9"/>
      </w:numPr>
      <w:tabs>
        <w:tab w:val="left" w:pos="360"/>
      </w:tabs>
      <w:suppressAutoHyphens/>
      <w:autoSpaceDN w:val="0"/>
      <w:outlineLvl w:val="2"/>
    </w:pPr>
    <w:rPr>
      <w:rFonts w:eastAsia="Times New Roman"/>
      <w:b/>
      <w:bCs/>
      <w:color w:val="4F81BD"/>
      <w:sz w:val="26"/>
    </w:rPr>
  </w:style>
  <w:style w:type="paragraph" w:styleId="Heading4">
    <w:name w:val="heading 4"/>
    <w:basedOn w:val="Normal"/>
    <w:next w:val="Normal"/>
    <w:link w:val="Heading4Char"/>
    <w:uiPriority w:val="9"/>
    <w:unhideWhenUsed/>
    <w:qFormat/>
    <w:rsid w:val="00B33C3C"/>
    <w:pPr>
      <w:keepNext/>
      <w:keepLines/>
      <w:spacing w:before="200"/>
      <w:outlineLvl w:val="3"/>
    </w:pPr>
    <w:rPr>
      <w:rFonts w:eastAsia="Times New Roman"/>
      <w:b/>
      <w:bCs/>
      <w:iCs/>
      <w:color w:val="4F81BD"/>
      <w:sz w:val="22"/>
    </w:rPr>
  </w:style>
  <w:style w:type="paragraph" w:styleId="Heading5">
    <w:name w:val="heading 5"/>
    <w:basedOn w:val="Normal"/>
    <w:next w:val="Normal"/>
    <w:link w:val="Heading5Char"/>
    <w:autoRedefine/>
    <w:uiPriority w:val="9"/>
    <w:unhideWhenUsed/>
    <w:qFormat/>
    <w:rsid w:val="00B33C3C"/>
    <w:pPr>
      <w:keepNext/>
      <w:keepLines/>
      <w:numPr>
        <w:ilvl w:val="4"/>
        <w:numId w:val="2"/>
      </w:numPr>
      <w:spacing w:before="200"/>
      <w:outlineLvl w:val="4"/>
    </w:pPr>
    <w:rPr>
      <w:rFonts w:eastAsia="Times New Roman"/>
      <w:b/>
    </w:rPr>
  </w:style>
  <w:style w:type="paragraph" w:styleId="Heading6">
    <w:name w:val="heading 6"/>
    <w:basedOn w:val="Normal"/>
    <w:next w:val="Normal"/>
    <w:link w:val="Heading6Char"/>
    <w:uiPriority w:val="9"/>
    <w:unhideWhenUsed/>
    <w:qFormat/>
    <w:rsid w:val="00B33C3C"/>
    <w:pPr>
      <w:keepNext/>
      <w:keepLines/>
      <w:numPr>
        <w:ilvl w:val="5"/>
        <w:numId w:val="2"/>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unhideWhenUsed/>
    <w:qFormat/>
    <w:rsid w:val="00B33C3C"/>
    <w:pPr>
      <w:keepNext/>
      <w:keepLines/>
      <w:numPr>
        <w:ilvl w:val="6"/>
        <w:numId w:val="2"/>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unhideWhenUsed/>
    <w:qFormat/>
    <w:rsid w:val="00B33C3C"/>
    <w:pPr>
      <w:keepNext/>
      <w:keepLines/>
      <w:numPr>
        <w:ilvl w:val="7"/>
        <w:numId w:val="2"/>
      </w:numPr>
      <w:spacing w:before="200"/>
      <w:outlineLvl w:val="7"/>
    </w:pPr>
    <w:rPr>
      <w:rFonts w:ascii="Cambria" w:eastAsia="Times New Roman" w:hAnsi="Cambria"/>
      <w:color w:val="404040"/>
      <w:szCs w:val="20"/>
    </w:rPr>
  </w:style>
  <w:style w:type="paragraph" w:styleId="Heading9">
    <w:name w:val="heading 9"/>
    <w:basedOn w:val="Normal"/>
    <w:next w:val="Normal"/>
    <w:link w:val="Heading9Char"/>
    <w:uiPriority w:val="9"/>
    <w:unhideWhenUsed/>
    <w:qFormat/>
    <w:rsid w:val="00B33C3C"/>
    <w:pPr>
      <w:keepNext/>
      <w:keepLines/>
      <w:numPr>
        <w:ilvl w:val="8"/>
        <w:numId w:val="2"/>
      </w:numPr>
      <w:spacing w:before="20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C3C"/>
    <w:rPr>
      <w:rFonts w:ascii="Cambria" w:eastAsia="Times New Roman" w:hAnsi="Cambria"/>
      <w:b/>
      <w:bCs/>
      <w:color w:val="365F91"/>
      <w:sz w:val="52"/>
      <w:szCs w:val="28"/>
    </w:rPr>
  </w:style>
  <w:style w:type="character" w:customStyle="1" w:styleId="Heading2Char">
    <w:name w:val="Heading 2 Char"/>
    <w:basedOn w:val="DefaultParagraphFont"/>
    <w:link w:val="Heading2"/>
    <w:uiPriority w:val="9"/>
    <w:rsid w:val="000837B6"/>
    <w:rPr>
      <w:rFonts w:ascii="Arial" w:eastAsia="Times New Roman" w:hAnsi="Arial"/>
      <w:b/>
      <w:bCs/>
      <w:color w:val="4F81BD"/>
      <w:sz w:val="32"/>
      <w:szCs w:val="26"/>
    </w:rPr>
  </w:style>
  <w:style w:type="character" w:customStyle="1" w:styleId="Heading3Char">
    <w:name w:val="Heading 3 Char"/>
    <w:basedOn w:val="DefaultParagraphFont"/>
    <w:link w:val="Heading3"/>
    <w:rsid w:val="00A27D47"/>
    <w:rPr>
      <w:rFonts w:ascii="Arial" w:eastAsia="Times New Roman" w:hAnsi="Arial"/>
      <w:b/>
      <w:bCs/>
      <w:color w:val="4F81BD"/>
      <w:sz w:val="26"/>
      <w:szCs w:val="22"/>
    </w:rPr>
  </w:style>
  <w:style w:type="character" w:customStyle="1" w:styleId="Heading4Char">
    <w:name w:val="Heading 4 Char"/>
    <w:basedOn w:val="DefaultParagraphFont"/>
    <w:link w:val="Heading4"/>
    <w:uiPriority w:val="9"/>
    <w:rsid w:val="00B33C3C"/>
    <w:rPr>
      <w:rFonts w:ascii="Arial" w:eastAsia="Times New Roman" w:hAnsi="Arial"/>
      <w:b/>
      <w:bCs/>
      <w:iCs/>
      <w:color w:val="4F81BD"/>
      <w:sz w:val="22"/>
      <w:szCs w:val="22"/>
    </w:rPr>
  </w:style>
  <w:style w:type="character" w:customStyle="1" w:styleId="Heading5Char">
    <w:name w:val="Heading 5 Char"/>
    <w:basedOn w:val="DefaultParagraphFont"/>
    <w:link w:val="Heading5"/>
    <w:uiPriority w:val="9"/>
    <w:rsid w:val="00B33C3C"/>
    <w:rPr>
      <w:rFonts w:ascii="Arial" w:eastAsia="Times New Roman" w:hAnsi="Arial"/>
      <w:b/>
      <w:szCs w:val="22"/>
    </w:rPr>
  </w:style>
  <w:style w:type="paragraph" w:styleId="TOC1">
    <w:name w:val="toc 1"/>
    <w:basedOn w:val="Normal"/>
    <w:next w:val="Normal"/>
    <w:link w:val="TOC1Char"/>
    <w:autoRedefine/>
    <w:uiPriority w:val="39"/>
    <w:unhideWhenUsed/>
    <w:rsid w:val="00B33C3C"/>
    <w:pPr>
      <w:tabs>
        <w:tab w:val="right" w:leader="dot" w:pos="9350"/>
      </w:tabs>
    </w:pPr>
    <w:rPr>
      <w:rFonts w:ascii="Calibri" w:hAnsi="Calibri"/>
      <w:b/>
      <w:bCs/>
      <w:caps/>
      <w:szCs w:val="20"/>
    </w:rPr>
  </w:style>
  <w:style w:type="paragraph" w:styleId="TOC2">
    <w:name w:val="toc 2"/>
    <w:basedOn w:val="Normal"/>
    <w:next w:val="Normal"/>
    <w:autoRedefine/>
    <w:uiPriority w:val="39"/>
    <w:unhideWhenUsed/>
    <w:rsid w:val="00B33C3C"/>
    <w:pPr>
      <w:ind w:left="200"/>
    </w:pPr>
    <w:rPr>
      <w:rFonts w:ascii="Calibri" w:hAnsi="Calibri"/>
      <w:smallCaps/>
      <w:szCs w:val="20"/>
    </w:rPr>
  </w:style>
  <w:style w:type="character" w:styleId="Hyperlink">
    <w:name w:val="Hyperlink"/>
    <w:basedOn w:val="DefaultParagraphFont"/>
    <w:uiPriority w:val="99"/>
    <w:unhideWhenUsed/>
    <w:rsid w:val="00B33C3C"/>
    <w:rPr>
      <w:color w:val="0000FF"/>
      <w:u w:val="single"/>
    </w:rPr>
  </w:style>
  <w:style w:type="paragraph" w:styleId="ListParagraph">
    <w:name w:val="List Paragraph"/>
    <w:basedOn w:val="Normal"/>
    <w:qFormat/>
    <w:rsid w:val="00B33C3C"/>
    <w:pPr>
      <w:numPr>
        <w:numId w:val="1"/>
      </w:numPr>
      <w:spacing w:line="120" w:lineRule="atLeast"/>
    </w:pPr>
  </w:style>
  <w:style w:type="paragraph" w:styleId="NoSpacing">
    <w:name w:val="No Spacing"/>
    <w:uiPriority w:val="1"/>
    <w:qFormat/>
    <w:rsid w:val="00B33C3C"/>
    <w:rPr>
      <w:sz w:val="22"/>
      <w:szCs w:val="22"/>
    </w:rPr>
  </w:style>
  <w:style w:type="paragraph" w:styleId="BalloonText">
    <w:name w:val="Balloon Text"/>
    <w:basedOn w:val="Normal"/>
    <w:link w:val="BalloonTextChar"/>
    <w:uiPriority w:val="99"/>
    <w:semiHidden/>
    <w:unhideWhenUsed/>
    <w:rsid w:val="00B33C3C"/>
    <w:rPr>
      <w:rFonts w:ascii="Tahoma" w:hAnsi="Tahoma" w:cs="Tahoma"/>
      <w:sz w:val="16"/>
      <w:szCs w:val="16"/>
    </w:rPr>
  </w:style>
  <w:style w:type="character" w:customStyle="1" w:styleId="BalloonTextChar">
    <w:name w:val="Balloon Text Char"/>
    <w:basedOn w:val="DefaultParagraphFont"/>
    <w:link w:val="BalloonText"/>
    <w:uiPriority w:val="99"/>
    <w:semiHidden/>
    <w:rsid w:val="00B33C3C"/>
    <w:rPr>
      <w:rFonts w:ascii="Tahoma" w:hAnsi="Tahoma" w:cs="Tahoma"/>
      <w:sz w:val="16"/>
      <w:szCs w:val="16"/>
    </w:rPr>
  </w:style>
  <w:style w:type="paragraph" w:styleId="NormalWeb">
    <w:name w:val="Normal (Web)"/>
    <w:basedOn w:val="Normal"/>
    <w:uiPriority w:val="99"/>
    <w:unhideWhenUsed/>
    <w:rsid w:val="00B33C3C"/>
    <w:pPr>
      <w:spacing w:before="100" w:beforeAutospacing="1" w:after="115"/>
    </w:pPr>
    <w:rPr>
      <w:rFonts w:ascii="Times New Roman" w:eastAsia="Times New Roman" w:hAnsi="Times New Roman"/>
      <w:sz w:val="24"/>
      <w:szCs w:val="24"/>
    </w:rPr>
  </w:style>
  <w:style w:type="paragraph" w:styleId="Caption">
    <w:name w:val="caption"/>
    <w:basedOn w:val="Normal"/>
    <w:next w:val="Normal"/>
    <w:uiPriority w:val="35"/>
    <w:unhideWhenUsed/>
    <w:qFormat/>
    <w:rsid w:val="00B33C3C"/>
    <w:rPr>
      <w:b/>
      <w:bCs/>
      <w:color w:val="4F81BD"/>
      <w:sz w:val="18"/>
      <w:szCs w:val="18"/>
    </w:rPr>
  </w:style>
  <w:style w:type="table" w:styleId="TableGrid">
    <w:name w:val="Table Grid"/>
    <w:basedOn w:val="TableNormal"/>
    <w:uiPriority w:val="59"/>
    <w:rsid w:val="00B33C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description">
    <w:name w:val="description"/>
    <w:basedOn w:val="DefaultParagraphFont"/>
    <w:rsid w:val="00B33C3C"/>
  </w:style>
  <w:style w:type="paragraph" w:styleId="TOC3">
    <w:name w:val="toc 3"/>
    <w:basedOn w:val="Normal"/>
    <w:next w:val="Normal"/>
    <w:autoRedefine/>
    <w:uiPriority w:val="39"/>
    <w:unhideWhenUsed/>
    <w:rsid w:val="00B33C3C"/>
    <w:pPr>
      <w:tabs>
        <w:tab w:val="right" w:leader="dot" w:pos="9350"/>
      </w:tabs>
      <w:ind w:left="403"/>
    </w:pPr>
    <w:rPr>
      <w:rFonts w:ascii="Calibri" w:hAnsi="Calibri"/>
      <w:i/>
      <w:iCs/>
      <w:szCs w:val="20"/>
    </w:rPr>
  </w:style>
  <w:style w:type="paragraph" w:customStyle="1" w:styleId="western">
    <w:name w:val="western"/>
    <w:basedOn w:val="Normal"/>
    <w:rsid w:val="00B33C3C"/>
    <w:pPr>
      <w:spacing w:before="100" w:beforeAutospacing="1"/>
    </w:pPr>
    <w:rPr>
      <w:rFonts w:eastAsia="Times New Roman" w:cs="Arial"/>
      <w:szCs w:val="20"/>
    </w:rPr>
  </w:style>
  <w:style w:type="paragraph" w:styleId="Header">
    <w:name w:val="header"/>
    <w:basedOn w:val="Normal"/>
    <w:link w:val="HeaderChar"/>
    <w:uiPriority w:val="99"/>
    <w:unhideWhenUsed/>
    <w:rsid w:val="00B33C3C"/>
    <w:pPr>
      <w:tabs>
        <w:tab w:val="center" w:pos="4680"/>
        <w:tab w:val="right" w:pos="9360"/>
      </w:tabs>
    </w:pPr>
  </w:style>
  <w:style w:type="character" w:customStyle="1" w:styleId="HeaderChar">
    <w:name w:val="Header Char"/>
    <w:basedOn w:val="DefaultParagraphFont"/>
    <w:link w:val="Header"/>
    <w:uiPriority w:val="99"/>
    <w:rsid w:val="00B33C3C"/>
    <w:rPr>
      <w:rFonts w:ascii="Arial" w:hAnsi="Arial"/>
      <w:szCs w:val="22"/>
    </w:rPr>
  </w:style>
  <w:style w:type="paragraph" w:styleId="Footer">
    <w:name w:val="footer"/>
    <w:basedOn w:val="Normal"/>
    <w:link w:val="FooterChar"/>
    <w:uiPriority w:val="99"/>
    <w:unhideWhenUsed/>
    <w:rsid w:val="00B33C3C"/>
    <w:pPr>
      <w:tabs>
        <w:tab w:val="center" w:pos="4680"/>
        <w:tab w:val="right" w:pos="9360"/>
      </w:tabs>
    </w:pPr>
  </w:style>
  <w:style w:type="character" w:customStyle="1" w:styleId="FooterChar">
    <w:name w:val="Footer Char"/>
    <w:basedOn w:val="DefaultParagraphFont"/>
    <w:link w:val="Footer"/>
    <w:uiPriority w:val="99"/>
    <w:rsid w:val="00B33C3C"/>
    <w:rPr>
      <w:rFonts w:ascii="Arial" w:hAnsi="Arial"/>
      <w:szCs w:val="22"/>
    </w:rPr>
  </w:style>
  <w:style w:type="paragraph" w:styleId="BodyText">
    <w:name w:val="Body Text"/>
    <w:basedOn w:val="Normal"/>
    <w:link w:val="BodyTextChar"/>
    <w:rsid w:val="00B33C3C"/>
    <w:pPr>
      <w:spacing w:before="200"/>
    </w:pPr>
    <w:rPr>
      <w:rFonts w:ascii="Garamond" w:eastAsia="Times New Roman" w:hAnsi="Garamond"/>
      <w:szCs w:val="20"/>
      <w:lang w:bidi="en-US"/>
    </w:rPr>
  </w:style>
  <w:style w:type="character" w:customStyle="1" w:styleId="BodyTextChar">
    <w:name w:val="Body Text Char"/>
    <w:basedOn w:val="DefaultParagraphFont"/>
    <w:link w:val="BodyText"/>
    <w:rsid w:val="00B33C3C"/>
    <w:rPr>
      <w:rFonts w:ascii="Garamond" w:eastAsia="Times New Roman" w:hAnsi="Garamond"/>
      <w:lang w:bidi="en-US"/>
    </w:rPr>
  </w:style>
  <w:style w:type="paragraph" w:styleId="IntenseQuote">
    <w:name w:val="Intense Quote"/>
    <w:basedOn w:val="Normal"/>
    <w:next w:val="Normal"/>
    <w:link w:val="IntenseQuoteChar"/>
    <w:uiPriority w:val="30"/>
    <w:qFormat/>
    <w:rsid w:val="00B33C3C"/>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B33C3C"/>
    <w:rPr>
      <w:rFonts w:ascii="Arial" w:hAnsi="Arial"/>
      <w:b/>
      <w:bCs/>
      <w:i/>
      <w:iCs/>
      <w:color w:val="4F81BD"/>
      <w:szCs w:val="22"/>
    </w:rPr>
  </w:style>
  <w:style w:type="paragraph" w:customStyle="1" w:styleId="bodytext0">
    <w:name w:val="bodytext"/>
    <w:basedOn w:val="Normal"/>
    <w:rsid w:val="00B33C3C"/>
    <w:pPr>
      <w:suppressAutoHyphens/>
      <w:jc w:val="both"/>
    </w:pPr>
    <w:rPr>
      <w:rFonts w:eastAsia="MS Mincho" w:cs="Mangal"/>
      <w:kern w:val="1"/>
      <w:szCs w:val="20"/>
      <w:lang w:eastAsia="hi-IN" w:bidi="hi-IN"/>
    </w:rPr>
  </w:style>
  <w:style w:type="character" w:styleId="FollowedHyperlink">
    <w:name w:val="FollowedHyperlink"/>
    <w:basedOn w:val="DefaultParagraphFont"/>
    <w:uiPriority w:val="99"/>
    <w:semiHidden/>
    <w:unhideWhenUsed/>
    <w:rsid w:val="00B33C3C"/>
    <w:rPr>
      <w:color w:val="800080"/>
      <w:u w:val="single"/>
    </w:rPr>
  </w:style>
  <w:style w:type="paragraph" w:styleId="z-TopofForm">
    <w:name w:val="HTML Top of Form"/>
    <w:basedOn w:val="Normal"/>
    <w:next w:val="Normal"/>
    <w:link w:val="z-TopofFormChar"/>
    <w:hidden/>
    <w:uiPriority w:val="99"/>
    <w:semiHidden/>
    <w:unhideWhenUsed/>
    <w:rsid w:val="00B33C3C"/>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rsid w:val="00B33C3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B33C3C"/>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semiHidden/>
    <w:rsid w:val="00B33C3C"/>
    <w:rPr>
      <w:rFonts w:ascii="Arial" w:hAnsi="Arial" w:cs="Arial"/>
      <w:vanish/>
      <w:sz w:val="16"/>
      <w:szCs w:val="16"/>
    </w:rPr>
  </w:style>
  <w:style w:type="character" w:styleId="CommentReference">
    <w:name w:val="annotation reference"/>
    <w:basedOn w:val="DefaultParagraphFont"/>
    <w:uiPriority w:val="99"/>
    <w:semiHidden/>
    <w:unhideWhenUsed/>
    <w:rsid w:val="00B33C3C"/>
    <w:rPr>
      <w:sz w:val="16"/>
      <w:szCs w:val="16"/>
    </w:rPr>
  </w:style>
  <w:style w:type="paragraph" w:styleId="CommentText">
    <w:name w:val="annotation text"/>
    <w:basedOn w:val="Normal"/>
    <w:link w:val="CommentTextChar"/>
    <w:uiPriority w:val="99"/>
    <w:unhideWhenUsed/>
    <w:rsid w:val="00B33C3C"/>
    <w:rPr>
      <w:szCs w:val="20"/>
    </w:rPr>
  </w:style>
  <w:style w:type="character" w:customStyle="1" w:styleId="CommentTextChar">
    <w:name w:val="Comment Text Char"/>
    <w:basedOn w:val="DefaultParagraphFont"/>
    <w:link w:val="CommentText"/>
    <w:uiPriority w:val="99"/>
    <w:rsid w:val="00B33C3C"/>
    <w:rPr>
      <w:rFonts w:ascii="Arial" w:hAnsi="Arial"/>
    </w:rPr>
  </w:style>
  <w:style w:type="paragraph" w:styleId="CommentSubject">
    <w:name w:val="annotation subject"/>
    <w:basedOn w:val="CommentText"/>
    <w:next w:val="CommentText"/>
    <w:link w:val="CommentSubjectChar"/>
    <w:uiPriority w:val="99"/>
    <w:semiHidden/>
    <w:unhideWhenUsed/>
    <w:rsid w:val="00B33C3C"/>
    <w:rPr>
      <w:b/>
      <w:bCs/>
    </w:rPr>
  </w:style>
  <w:style w:type="character" w:customStyle="1" w:styleId="CommentSubjectChar">
    <w:name w:val="Comment Subject Char"/>
    <w:basedOn w:val="CommentTextChar"/>
    <w:link w:val="CommentSubject"/>
    <w:uiPriority w:val="99"/>
    <w:semiHidden/>
    <w:rsid w:val="00B33C3C"/>
    <w:rPr>
      <w:rFonts w:ascii="Arial" w:hAnsi="Arial"/>
      <w:b/>
      <w:bCs/>
    </w:rPr>
  </w:style>
  <w:style w:type="paragraph" w:styleId="TableofFigures">
    <w:name w:val="table of figures"/>
    <w:basedOn w:val="Normal"/>
    <w:next w:val="Normal"/>
    <w:uiPriority w:val="99"/>
    <w:unhideWhenUsed/>
    <w:rsid w:val="00B33C3C"/>
  </w:style>
  <w:style w:type="paragraph" w:styleId="TOC4">
    <w:name w:val="toc 4"/>
    <w:basedOn w:val="Normal"/>
    <w:next w:val="Normal"/>
    <w:autoRedefine/>
    <w:uiPriority w:val="39"/>
    <w:unhideWhenUsed/>
    <w:rsid w:val="00B33C3C"/>
    <w:pPr>
      <w:ind w:left="600"/>
    </w:pPr>
    <w:rPr>
      <w:rFonts w:ascii="Calibri" w:hAnsi="Calibri"/>
      <w:sz w:val="18"/>
      <w:szCs w:val="18"/>
    </w:rPr>
  </w:style>
  <w:style w:type="paragraph" w:styleId="DocumentMap">
    <w:name w:val="Document Map"/>
    <w:basedOn w:val="Normal"/>
    <w:link w:val="DocumentMapChar"/>
    <w:uiPriority w:val="99"/>
    <w:semiHidden/>
    <w:unhideWhenUsed/>
    <w:rsid w:val="00B33C3C"/>
    <w:rPr>
      <w:rFonts w:ascii="Tahoma" w:hAnsi="Tahoma" w:cs="Tahoma"/>
      <w:sz w:val="16"/>
      <w:szCs w:val="16"/>
    </w:rPr>
  </w:style>
  <w:style w:type="character" w:customStyle="1" w:styleId="DocumentMapChar">
    <w:name w:val="Document Map Char"/>
    <w:basedOn w:val="DefaultParagraphFont"/>
    <w:link w:val="DocumentMap"/>
    <w:uiPriority w:val="99"/>
    <w:semiHidden/>
    <w:rsid w:val="00B33C3C"/>
    <w:rPr>
      <w:rFonts w:ascii="Tahoma" w:hAnsi="Tahoma" w:cs="Tahoma"/>
      <w:sz w:val="16"/>
      <w:szCs w:val="16"/>
    </w:rPr>
  </w:style>
  <w:style w:type="paragraph" w:styleId="Subtitle">
    <w:name w:val="Subtitle"/>
    <w:basedOn w:val="Normal"/>
    <w:next w:val="Normal"/>
    <w:link w:val="SubtitleChar"/>
    <w:uiPriority w:val="11"/>
    <w:qFormat/>
    <w:rsid w:val="00B33C3C"/>
    <w:pPr>
      <w:numPr>
        <w:ilvl w:val="1"/>
      </w:numPr>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11"/>
    <w:rsid w:val="00B33C3C"/>
    <w:rPr>
      <w:rFonts w:ascii="Cambria" w:eastAsia="Times New Roman" w:hAnsi="Cambria"/>
      <w:i/>
      <w:iCs/>
      <w:color w:val="4F81BD"/>
      <w:spacing w:val="15"/>
      <w:sz w:val="24"/>
      <w:szCs w:val="24"/>
    </w:rPr>
  </w:style>
  <w:style w:type="paragraph" w:styleId="Title">
    <w:name w:val="Title"/>
    <w:basedOn w:val="Normal"/>
    <w:next w:val="Normal"/>
    <w:link w:val="TitleChar"/>
    <w:uiPriority w:val="10"/>
    <w:qFormat/>
    <w:rsid w:val="00B33C3C"/>
    <w:pPr>
      <w:pBdr>
        <w:bottom w:val="single" w:sz="8" w:space="4" w:color="4F81BD"/>
      </w:pBdr>
      <w:spacing w:after="300"/>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B33C3C"/>
    <w:rPr>
      <w:rFonts w:ascii="Cambria" w:eastAsia="Times New Roman" w:hAnsi="Cambria"/>
      <w:color w:val="17365D"/>
      <w:spacing w:val="5"/>
      <w:kern w:val="28"/>
      <w:sz w:val="52"/>
      <w:szCs w:val="52"/>
    </w:rPr>
  </w:style>
  <w:style w:type="paragraph" w:styleId="TOC5">
    <w:name w:val="toc 5"/>
    <w:basedOn w:val="Normal"/>
    <w:next w:val="Normal"/>
    <w:autoRedefine/>
    <w:uiPriority w:val="39"/>
    <w:unhideWhenUsed/>
    <w:rsid w:val="00B33C3C"/>
    <w:pPr>
      <w:ind w:left="800"/>
    </w:pPr>
    <w:rPr>
      <w:rFonts w:ascii="Calibri" w:hAnsi="Calibri"/>
      <w:sz w:val="18"/>
      <w:szCs w:val="18"/>
    </w:rPr>
  </w:style>
  <w:style w:type="paragraph" w:styleId="TOC6">
    <w:name w:val="toc 6"/>
    <w:basedOn w:val="Normal"/>
    <w:next w:val="Normal"/>
    <w:autoRedefine/>
    <w:uiPriority w:val="39"/>
    <w:unhideWhenUsed/>
    <w:rsid w:val="00B33C3C"/>
    <w:pPr>
      <w:ind w:left="1000"/>
    </w:pPr>
    <w:rPr>
      <w:rFonts w:ascii="Calibri" w:hAnsi="Calibri"/>
      <w:sz w:val="18"/>
      <w:szCs w:val="18"/>
    </w:rPr>
  </w:style>
  <w:style w:type="paragraph" w:styleId="TOC7">
    <w:name w:val="toc 7"/>
    <w:basedOn w:val="Normal"/>
    <w:next w:val="Normal"/>
    <w:autoRedefine/>
    <w:uiPriority w:val="39"/>
    <w:unhideWhenUsed/>
    <w:rsid w:val="00B33C3C"/>
    <w:pPr>
      <w:ind w:left="1200"/>
    </w:pPr>
    <w:rPr>
      <w:rFonts w:ascii="Calibri" w:hAnsi="Calibri"/>
      <w:sz w:val="18"/>
      <w:szCs w:val="18"/>
    </w:rPr>
  </w:style>
  <w:style w:type="paragraph" w:styleId="TOC8">
    <w:name w:val="toc 8"/>
    <w:basedOn w:val="Normal"/>
    <w:next w:val="Normal"/>
    <w:autoRedefine/>
    <w:uiPriority w:val="39"/>
    <w:unhideWhenUsed/>
    <w:rsid w:val="00B33C3C"/>
    <w:pPr>
      <w:ind w:left="1400"/>
    </w:pPr>
    <w:rPr>
      <w:rFonts w:ascii="Calibri" w:hAnsi="Calibri"/>
      <w:sz w:val="18"/>
      <w:szCs w:val="18"/>
    </w:rPr>
  </w:style>
  <w:style w:type="paragraph" w:styleId="TOC9">
    <w:name w:val="toc 9"/>
    <w:basedOn w:val="Normal"/>
    <w:next w:val="Normal"/>
    <w:autoRedefine/>
    <w:uiPriority w:val="39"/>
    <w:unhideWhenUsed/>
    <w:rsid w:val="00B33C3C"/>
    <w:pPr>
      <w:ind w:left="1600"/>
    </w:pPr>
    <w:rPr>
      <w:rFonts w:ascii="Calibri" w:hAnsi="Calibri"/>
      <w:sz w:val="18"/>
      <w:szCs w:val="18"/>
    </w:rPr>
  </w:style>
  <w:style w:type="paragraph" w:customStyle="1" w:styleId="Caption1">
    <w:name w:val="Caption1"/>
    <w:basedOn w:val="Normal"/>
    <w:rsid w:val="00B33C3C"/>
    <w:pPr>
      <w:suppressAutoHyphens/>
      <w:spacing w:line="100" w:lineRule="atLeast"/>
    </w:pPr>
    <w:rPr>
      <w:rFonts w:ascii="Times New Roman" w:eastAsia="Lucida Sans Unicode" w:hAnsi="Times New Roman" w:cs="Mangal"/>
      <w:b/>
      <w:bCs/>
      <w:color w:val="4F81BD"/>
      <w:kern w:val="1"/>
      <w:sz w:val="18"/>
      <w:szCs w:val="18"/>
      <w:lang w:eastAsia="hi-IN" w:bidi="hi-IN"/>
    </w:rPr>
  </w:style>
  <w:style w:type="paragraph" w:styleId="TOCHeading">
    <w:name w:val="TOC Heading"/>
    <w:basedOn w:val="Heading1"/>
    <w:next w:val="Normal"/>
    <w:uiPriority w:val="39"/>
    <w:semiHidden/>
    <w:unhideWhenUsed/>
    <w:qFormat/>
    <w:rsid w:val="00B33C3C"/>
    <w:pPr>
      <w:outlineLvl w:val="9"/>
    </w:pPr>
  </w:style>
  <w:style w:type="character" w:customStyle="1" w:styleId="Heading6Char">
    <w:name w:val="Heading 6 Char"/>
    <w:basedOn w:val="DefaultParagraphFont"/>
    <w:link w:val="Heading6"/>
    <w:uiPriority w:val="9"/>
    <w:rsid w:val="00B33C3C"/>
    <w:rPr>
      <w:rFonts w:ascii="Cambria" w:eastAsia="Times New Roman" w:hAnsi="Cambria"/>
      <w:i/>
      <w:iCs/>
      <w:color w:val="243F60"/>
      <w:szCs w:val="22"/>
    </w:rPr>
  </w:style>
  <w:style w:type="character" w:customStyle="1" w:styleId="Heading7Char">
    <w:name w:val="Heading 7 Char"/>
    <w:basedOn w:val="DefaultParagraphFont"/>
    <w:link w:val="Heading7"/>
    <w:uiPriority w:val="9"/>
    <w:rsid w:val="00B33C3C"/>
    <w:rPr>
      <w:rFonts w:ascii="Cambria" w:eastAsia="Times New Roman" w:hAnsi="Cambria"/>
      <w:i/>
      <w:iCs/>
      <w:color w:val="404040"/>
      <w:szCs w:val="22"/>
    </w:rPr>
  </w:style>
  <w:style w:type="character" w:customStyle="1" w:styleId="Heading8Char">
    <w:name w:val="Heading 8 Char"/>
    <w:basedOn w:val="DefaultParagraphFont"/>
    <w:link w:val="Heading8"/>
    <w:uiPriority w:val="9"/>
    <w:rsid w:val="00B33C3C"/>
    <w:rPr>
      <w:rFonts w:ascii="Cambria" w:eastAsia="Times New Roman" w:hAnsi="Cambria"/>
      <w:color w:val="404040"/>
    </w:rPr>
  </w:style>
  <w:style w:type="character" w:customStyle="1" w:styleId="Heading9Char">
    <w:name w:val="Heading 9 Char"/>
    <w:basedOn w:val="DefaultParagraphFont"/>
    <w:link w:val="Heading9"/>
    <w:uiPriority w:val="9"/>
    <w:rsid w:val="00B33C3C"/>
    <w:rPr>
      <w:rFonts w:ascii="Cambria" w:eastAsia="Times New Roman" w:hAnsi="Cambria"/>
      <w:i/>
      <w:iCs/>
      <w:color w:val="404040"/>
    </w:rPr>
  </w:style>
  <w:style w:type="character" w:styleId="PageNumber">
    <w:name w:val="page number"/>
    <w:basedOn w:val="DefaultParagraphFont"/>
    <w:rsid w:val="00B33C3C"/>
  </w:style>
  <w:style w:type="character" w:customStyle="1" w:styleId="NumberingSymbols">
    <w:name w:val="Numbering Symbols"/>
    <w:rsid w:val="00B33C3C"/>
  </w:style>
  <w:style w:type="paragraph" w:styleId="PlainText">
    <w:name w:val="Plain Text"/>
    <w:basedOn w:val="Normal"/>
    <w:link w:val="PlainTextChar"/>
    <w:rsid w:val="00B33C3C"/>
    <w:pPr>
      <w:autoSpaceDE w:val="0"/>
    </w:pPr>
    <w:rPr>
      <w:rFonts w:ascii="Courier New" w:hAnsi="Courier New" w:cs="Courier New"/>
      <w:szCs w:val="20"/>
    </w:rPr>
  </w:style>
  <w:style w:type="character" w:customStyle="1" w:styleId="PlainTextChar">
    <w:name w:val="Plain Text Char"/>
    <w:basedOn w:val="DefaultParagraphFont"/>
    <w:link w:val="PlainText"/>
    <w:rsid w:val="00B33C3C"/>
    <w:rPr>
      <w:rFonts w:ascii="Courier New" w:hAnsi="Courier New" w:cs="Courier New"/>
    </w:rPr>
  </w:style>
  <w:style w:type="paragraph" w:customStyle="1" w:styleId="TableContents">
    <w:name w:val="Table Contents"/>
    <w:basedOn w:val="Normal"/>
    <w:rsid w:val="00B33C3C"/>
    <w:pPr>
      <w:suppressLineNumbers/>
    </w:pPr>
  </w:style>
  <w:style w:type="paragraph" w:customStyle="1" w:styleId="NumberedList">
    <w:name w:val="Numbered List"/>
    <w:basedOn w:val="BodyText"/>
    <w:link w:val="NumberedListChar"/>
    <w:qFormat/>
    <w:rsid w:val="00B33C3C"/>
    <w:pPr>
      <w:numPr>
        <w:numId w:val="5"/>
      </w:numPr>
      <w:spacing w:before="120" w:line="120" w:lineRule="atLeast"/>
    </w:pPr>
    <w:rPr>
      <w:rFonts w:ascii="Arial" w:eastAsia="MS Mincho" w:hAnsi="Arial" w:cs="Arial"/>
    </w:rPr>
  </w:style>
  <w:style w:type="paragraph" w:customStyle="1" w:styleId="TOC">
    <w:name w:val="TOC"/>
    <w:basedOn w:val="TOC1"/>
    <w:link w:val="TOCChar"/>
    <w:qFormat/>
    <w:rsid w:val="00B33C3C"/>
    <w:rPr>
      <w:rFonts w:ascii="Arial" w:hAnsi="Arial" w:cs="Arial"/>
    </w:rPr>
  </w:style>
  <w:style w:type="character" w:customStyle="1" w:styleId="NumberedListChar">
    <w:name w:val="Numbered List Char"/>
    <w:basedOn w:val="BodyTextChar"/>
    <w:link w:val="NumberedList"/>
    <w:rsid w:val="00B33C3C"/>
    <w:rPr>
      <w:rFonts w:ascii="Arial" w:eastAsia="MS Mincho" w:hAnsi="Arial" w:cs="Arial"/>
      <w:lang w:bidi="en-US"/>
    </w:rPr>
  </w:style>
  <w:style w:type="character" w:customStyle="1" w:styleId="TOC1Char">
    <w:name w:val="TOC 1 Char"/>
    <w:basedOn w:val="DefaultParagraphFont"/>
    <w:link w:val="TOC1"/>
    <w:uiPriority w:val="39"/>
    <w:rsid w:val="00B33C3C"/>
    <w:rPr>
      <w:b/>
      <w:bCs/>
      <w:caps/>
    </w:rPr>
  </w:style>
  <w:style w:type="character" w:customStyle="1" w:styleId="TOCChar">
    <w:name w:val="TOC Char"/>
    <w:basedOn w:val="TOC1Char"/>
    <w:link w:val="TOC"/>
    <w:rsid w:val="00B33C3C"/>
    <w:rPr>
      <w:rFonts w:ascii="Arial" w:hAnsi="Arial" w:cs="Arial"/>
      <w:b/>
      <w:bCs/>
      <w:caps/>
    </w:rPr>
  </w:style>
  <w:style w:type="paragraph" w:styleId="Revision">
    <w:name w:val="Revision"/>
    <w:hidden/>
    <w:uiPriority w:val="99"/>
    <w:semiHidden/>
    <w:rsid w:val="00937D04"/>
    <w:rPr>
      <w:rFonts w:ascii="Arial" w:hAnsi="Arial"/>
      <w:szCs w:val="22"/>
    </w:rPr>
  </w:style>
  <w:style w:type="character" w:styleId="Strong">
    <w:name w:val="Strong"/>
    <w:basedOn w:val="DefaultParagraphFont"/>
    <w:uiPriority w:val="22"/>
    <w:qFormat/>
    <w:rsid w:val="00261F7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3C3C"/>
    <w:pPr>
      <w:spacing w:before="120" w:after="120"/>
    </w:pPr>
    <w:rPr>
      <w:rFonts w:ascii="Arial" w:hAnsi="Arial"/>
      <w:szCs w:val="22"/>
    </w:rPr>
  </w:style>
  <w:style w:type="paragraph" w:styleId="Heading1">
    <w:name w:val="heading 1"/>
    <w:basedOn w:val="Normal"/>
    <w:next w:val="Normal"/>
    <w:link w:val="Heading1Char"/>
    <w:uiPriority w:val="9"/>
    <w:qFormat/>
    <w:rsid w:val="00B33C3C"/>
    <w:pPr>
      <w:keepNext/>
      <w:keepLines/>
      <w:pBdr>
        <w:bottom w:val="single" w:sz="2" w:space="1" w:color="17365D"/>
      </w:pBdr>
      <w:spacing w:before="480"/>
      <w:jc w:val="right"/>
      <w:outlineLvl w:val="0"/>
    </w:pPr>
    <w:rPr>
      <w:rFonts w:ascii="Cambria" w:eastAsia="Times New Roman" w:hAnsi="Cambria"/>
      <w:b/>
      <w:bCs/>
      <w:color w:val="365F91"/>
      <w:sz w:val="52"/>
      <w:szCs w:val="28"/>
    </w:rPr>
  </w:style>
  <w:style w:type="paragraph" w:styleId="Heading2">
    <w:name w:val="heading 2"/>
    <w:basedOn w:val="Normal"/>
    <w:next w:val="Normal"/>
    <w:link w:val="Heading2Char"/>
    <w:autoRedefine/>
    <w:uiPriority w:val="9"/>
    <w:unhideWhenUsed/>
    <w:qFormat/>
    <w:rsid w:val="000837B6"/>
    <w:pPr>
      <w:keepNext/>
      <w:keepLines/>
      <w:numPr>
        <w:numId w:val="6"/>
      </w:numPr>
      <w:pBdr>
        <w:bottom w:val="single" w:sz="2" w:space="1" w:color="365F87"/>
      </w:pBdr>
      <w:tabs>
        <w:tab w:val="left" w:pos="709"/>
      </w:tabs>
      <w:outlineLvl w:val="1"/>
    </w:pPr>
    <w:rPr>
      <w:rFonts w:eastAsia="Times New Roman"/>
      <w:b/>
      <w:bCs/>
      <w:color w:val="4F81BD"/>
      <w:sz w:val="32"/>
      <w:szCs w:val="26"/>
    </w:rPr>
  </w:style>
  <w:style w:type="paragraph" w:styleId="Heading3">
    <w:name w:val="heading 3"/>
    <w:basedOn w:val="Normal"/>
    <w:next w:val="Normal"/>
    <w:link w:val="Heading3Char"/>
    <w:autoRedefine/>
    <w:unhideWhenUsed/>
    <w:qFormat/>
    <w:rsid w:val="00A27D47"/>
    <w:pPr>
      <w:keepNext/>
      <w:keepLines/>
      <w:numPr>
        <w:ilvl w:val="1"/>
        <w:numId w:val="9"/>
      </w:numPr>
      <w:tabs>
        <w:tab w:val="left" w:pos="360"/>
      </w:tabs>
      <w:suppressAutoHyphens/>
      <w:autoSpaceDN w:val="0"/>
      <w:outlineLvl w:val="2"/>
    </w:pPr>
    <w:rPr>
      <w:rFonts w:eastAsia="Times New Roman"/>
      <w:b/>
      <w:bCs/>
      <w:color w:val="4F81BD"/>
      <w:sz w:val="26"/>
    </w:rPr>
  </w:style>
  <w:style w:type="paragraph" w:styleId="Heading4">
    <w:name w:val="heading 4"/>
    <w:basedOn w:val="Normal"/>
    <w:next w:val="Normal"/>
    <w:link w:val="Heading4Char"/>
    <w:uiPriority w:val="9"/>
    <w:unhideWhenUsed/>
    <w:qFormat/>
    <w:rsid w:val="00B33C3C"/>
    <w:pPr>
      <w:keepNext/>
      <w:keepLines/>
      <w:spacing w:before="200"/>
      <w:outlineLvl w:val="3"/>
    </w:pPr>
    <w:rPr>
      <w:rFonts w:eastAsia="Times New Roman"/>
      <w:b/>
      <w:bCs/>
      <w:iCs/>
      <w:color w:val="4F81BD"/>
      <w:sz w:val="22"/>
    </w:rPr>
  </w:style>
  <w:style w:type="paragraph" w:styleId="Heading5">
    <w:name w:val="heading 5"/>
    <w:basedOn w:val="Normal"/>
    <w:next w:val="Normal"/>
    <w:link w:val="Heading5Char"/>
    <w:autoRedefine/>
    <w:uiPriority w:val="9"/>
    <w:unhideWhenUsed/>
    <w:qFormat/>
    <w:rsid w:val="00B33C3C"/>
    <w:pPr>
      <w:keepNext/>
      <w:keepLines/>
      <w:numPr>
        <w:ilvl w:val="4"/>
        <w:numId w:val="2"/>
      </w:numPr>
      <w:spacing w:before="200"/>
      <w:outlineLvl w:val="4"/>
    </w:pPr>
    <w:rPr>
      <w:rFonts w:eastAsia="Times New Roman"/>
      <w:b/>
    </w:rPr>
  </w:style>
  <w:style w:type="paragraph" w:styleId="Heading6">
    <w:name w:val="heading 6"/>
    <w:basedOn w:val="Normal"/>
    <w:next w:val="Normal"/>
    <w:link w:val="Heading6Char"/>
    <w:uiPriority w:val="9"/>
    <w:unhideWhenUsed/>
    <w:qFormat/>
    <w:rsid w:val="00B33C3C"/>
    <w:pPr>
      <w:keepNext/>
      <w:keepLines/>
      <w:numPr>
        <w:ilvl w:val="5"/>
        <w:numId w:val="2"/>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unhideWhenUsed/>
    <w:qFormat/>
    <w:rsid w:val="00B33C3C"/>
    <w:pPr>
      <w:keepNext/>
      <w:keepLines/>
      <w:numPr>
        <w:ilvl w:val="6"/>
        <w:numId w:val="2"/>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unhideWhenUsed/>
    <w:qFormat/>
    <w:rsid w:val="00B33C3C"/>
    <w:pPr>
      <w:keepNext/>
      <w:keepLines/>
      <w:numPr>
        <w:ilvl w:val="7"/>
        <w:numId w:val="2"/>
      </w:numPr>
      <w:spacing w:before="200"/>
      <w:outlineLvl w:val="7"/>
    </w:pPr>
    <w:rPr>
      <w:rFonts w:ascii="Cambria" w:eastAsia="Times New Roman" w:hAnsi="Cambria"/>
      <w:color w:val="404040"/>
      <w:szCs w:val="20"/>
    </w:rPr>
  </w:style>
  <w:style w:type="paragraph" w:styleId="Heading9">
    <w:name w:val="heading 9"/>
    <w:basedOn w:val="Normal"/>
    <w:next w:val="Normal"/>
    <w:link w:val="Heading9Char"/>
    <w:uiPriority w:val="9"/>
    <w:unhideWhenUsed/>
    <w:qFormat/>
    <w:rsid w:val="00B33C3C"/>
    <w:pPr>
      <w:keepNext/>
      <w:keepLines/>
      <w:numPr>
        <w:ilvl w:val="8"/>
        <w:numId w:val="2"/>
      </w:numPr>
      <w:spacing w:before="20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C3C"/>
    <w:rPr>
      <w:rFonts w:ascii="Cambria" w:eastAsia="Times New Roman" w:hAnsi="Cambria"/>
      <w:b/>
      <w:bCs/>
      <w:color w:val="365F91"/>
      <w:sz w:val="52"/>
      <w:szCs w:val="28"/>
    </w:rPr>
  </w:style>
  <w:style w:type="character" w:customStyle="1" w:styleId="Heading2Char">
    <w:name w:val="Heading 2 Char"/>
    <w:basedOn w:val="DefaultParagraphFont"/>
    <w:link w:val="Heading2"/>
    <w:uiPriority w:val="9"/>
    <w:rsid w:val="000837B6"/>
    <w:rPr>
      <w:rFonts w:ascii="Arial" w:eastAsia="Times New Roman" w:hAnsi="Arial"/>
      <w:b/>
      <w:bCs/>
      <w:color w:val="4F81BD"/>
      <w:sz w:val="32"/>
      <w:szCs w:val="26"/>
    </w:rPr>
  </w:style>
  <w:style w:type="character" w:customStyle="1" w:styleId="Heading3Char">
    <w:name w:val="Heading 3 Char"/>
    <w:basedOn w:val="DefaultParagraphFont"/>
    <w:link w:val="Heading3"/>
    <w:rsid w:val="00A27D47"/>
    <w:rPr>
      <w:rFonts w:ascii="Arial" w:eastAsia="Times New Roman" w:hAnsi="Arial"/>
      <w:b/>
      <w:bCs/>
      <w:color w:val="4F81BD"/>
      <w:sz w:val="26"/>
      <w:szCs w:val="22"/>
    </w:rPr>
  </w:style>
  <w:style w:type="character" w:customStyle="1" w:styleId="Heading4Char">
    <w:name w:val="Heading 4 Char"/>
    <w:basedOn w:val="DefaultParagraphFont"/>
    <w:link w:val="Heading4"/>
    <w:uiPriority w:val="9"/>
    <w:rsid w:val="00B33C3C"/>
    <w:rPr>
      <w:rFonts w:ascii="Arial" w:eastAsia="Times New Roman" w:hAnsi="Arial"/>
      <w:b/>
      <w:bCs/>
      <w:iCs/>
      <w:color w:val="4F81BD"/>
      <w:sz w:val="22"/>
      <w:szCs w:val="22"/>
    </w:rPr>
  </w:style>
  <w:style w:type="character" w:customStyle="1" w:styleId="Heading5Char">
    <w:name w:val="Heading 5 Char"/>
    <w:basedOn w:val="DefaultParagraphFont"/>
    <w:link w:val="Heading5"/>
    <w:uiPriority w:val="9"/>
    <w:rsid w:val="00B33C3C"/>
    <w:rPr>
      <w:rFonts w:ascii="Arial" w:eastAsia="Times New Roman" w:hAnsi="Arial"/>
      <w:b/>
      <w:szCs w:val="22"/>
    </w:rPr>
  </w:style>
  <w:style w:type="paragraph" w:styleId="TOC1">
    <w:name w:val="toc 1"/>
    <w:basedOn w:val="Normal"/>
    <w:next w:val="Normal"/>
    <w:link w:val="TOC1Char"/>
    <w:autoRedefine/>
    <w:uiPriority w:val="39"/>
    <w:unhideWhenUsed/>
    <w:rsid w:val="00B33C3C"/>
    <w:pPr>
      <w:tabs>
        <w:tab w:val="right" w:leader="dot" w:pos="9350"/>
      </w:tabs>
    </w:pPr>
    <w:rPr>
      <w:rFonts w:ascii="Calibri" w:hAnsi="Calibri"/>
      <w:b/>
      <w:bCs/>
      <w:caps/>
      <w:szCs w:val="20"/>
    </w:rPr>
  </w:style>
  <w:style w:type="paragraph" w:styleId="TOC2">
    <w:name w:val="toc 2"/>
    <w:basedOn w:val="Normal"/>
    <w:next w:val="Normal"/>
    <w:autoRedefine/>
    <w:uiPriority w:val="39"/>
    <w:unhideWhenUsed/>
    <w:rsid w:val="00B33C3C"/>
    <w:pPr>
      <w:ind w:left="200"/>
    </w:pPr>
    <w:rPr>
      <w:rFonts w:ascii="Calibri" w:hAnsi="Calibri"/>
      <w:smallCaps/>
      <w:szCs w:val="20"/>
    </w:rPr>
  </w:style>
  <w:style w:type="character" w:styleId="Hyperlink">
    <w:name w:val="Hyperlink"/>
    <w:basedOn w:val="DefaultParagraphFont"/>
    <w:uiPriority w:val="99"/>
    <w:unhideWhenUsed/>
    <w:rsid w:val="00B33C3C"/>
    <w:rPr>
      <w:color w:val="0000FF"/>
      <w:u w:val="single"/>
    </w:rPr>
  </w:style>
  <w:style w:type="paragraph" w:styleId="ListParagraph">
    <w:name w:val="List Paragraph"/>
    <w:basedOn w:val="Normal"/>
    <w:qFormat/>
    <w:rsid w:val="00B33C3C"/>
    <w:pPr>
      <w:numPr>
        <w:numId w:val="1"/>
      </w:numPr>
      <w:spacing w:line="120" w:lineRule="atLeast"/>
    </w:pPr>
  </w:style>
  <w:style w:type="paragraph" w:styleId="NoSpacing">
    <w:name w:val="No Spacing"/>
    <w:uiPriority w:val="1"/>
    <w:qFormat/>
    <w:rsid w:val="00B33C3C"/>
    <w:rPr>
      <w:sz w:val="22"/>
      <w:szCs w:val="22"/>
    </w:rPr>
  </w:style>
  <w:style w:type="paragraph" w:styleId="BalloonText">
    <w:name w:val="Balloon Text"/>
    <w:basedOn w:val="Normal"/>
    <w:link w:val="BalloonTextChar"/>
    <w:uiPriority w:val="99"/>
    <w:semiHidden/>
    <w:unhideWhenUsed/>
    <w:rsid w:val="00B33C3C"/>
    <w:rPr>
      <w:rFonts w:ascii="Tahoma" w:hAnsi="Tahoma" w:cs="Tahoma"/>
      <w:sz w:val="16"/>
      <w:szCs w:val="16"/>
    </w:rPr>
  </w:style>
  <w:style w:type="character" w:customStyle="1" w:styleId="BalloonTextChar">
    <w:name w:val="Balloon Text Char"/>
    <w:basedOn w:val="DefaultParagraphFont"/>
    <w:link w:val="BalloonText"/>
    <w:uiPriority w:val="99"/>
    <w:semiHidden/>
    <w:rsid w:val="00B33C3C"/>
    <w:rPr>
      <w:rFonts w:ascii="Tahoma" w:hAnsi="Tahoma" w:cs="Tahoma"/>
      <w:sz w:val="16"/>
      <w:szCs w:val="16"/>
    </w:rPr>
  </w:style>
  <w:style w:type="paragraph" w:styleId="NormalWeb">
    <w:name w:val="Normal (Web)"/>
    <w:basedOn w:val="Normal"/>
    <w:uiPriority w:val="99"/>
    <w:unhideWhenUsed/>
    <w:rsid w:val="00B33C3C"/>
    <w:pPr>
      <w:spacing w:before="100" w:beforeAutospacing="1" w:after="115"/>
    </w:pPr>
    <w:rPr>
      <w:rFonts w:ascii="Times New Roman" w:eastAsia="Times New Roman" w:hAnsi="Times New Roman"/>
      <w:sz w:val="24"/>
      <w:szCs w:val="24"/>
    </w:rPr>
  </w:style>
  <w:style w:type="paragraph" w:styleId="Caption">
    <w:name w:val="caption"/>
    <w:basedOn w:val="Normal"/>
    <w:next w:val="Normal"/>
    <w:uiPriority w:val="35"/>
    <w:unhideWhenUsed/>
    <w:qFormat/>
    <w:rsid w:val="00B33C3C"/>
    <w:rPr>
      <w:b/>
      <w:bCs/>
      <w:color w:val="4F81BD"/>
      <w:sz w:val="18"/>
      <w:szCs w:val="18"/>
    </w:rPr>
  </w:style>
  <w:style w:type="table" w:styleId="TableGrid">
    <w:name w:val="Table Grid"/>
    <w:basedOn w:val="TableNormal"/>
    <w:uiPriority w:val="59"/>
    <w:rsid w:val="00B33C3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description">
    <w:name w:val="description"/>
    <w:basedOn w:val="DefaultParagraphFont"/>
    <w:rsid w:val="00B33C3C"/>
  </w:style>
  <w:style w:type="paragraph" w:styleId="TOC3">
    <w:name w:val="toc 3"/>
    <w:basedOn w:val="Normal"/>
    <w:next w:val="Normal"/>
    <w:autoRedefine/>
    <w:uiPriority w:val="39"/>
    <w:unhideWhenUsed/>
    <w:rsid w:val="00B33C3C"/>
    <w:pPr>
      <w:tabs>
        <w:tab w:val="right" w:leader="dot" w:pos="9350"/>
      </w:tabs>
      <w:ind w:left="403"/>
    </w:pPr>
    <w:rPr>
      <w:rFonts w:ascii="Calibri" w:hAnsi="Calibri"/>
      <w:i/>
      <w:iCs/>
      <w:szCs w:val="20"/>
    </w:rPr>
  </w:style>
  <w:style w:type="paragraph" w:customStyle="1" w:styleId="western">
    <w:name w:val="western"/>
    <w:basedOn w:val="Normal"/>
    <w:rsid w:val="00B33C3C"/>
    <w:pPr>
      <w:spacing w:before="100" w:beforeAutospacing="1"/>
    </w:pPr>
    <w:rPr>
      <w:rFonts w:eastAsia="Times New Roman" w:cs="Arial"/>
      <w:szCs w:val="20"/>
    </w:rPr>
  </w:style>
  <w:style w:type="paragraph" w:styleId="Header">
    <w:name w:val="header"/>
    <w:basedOn w:val="Normal"/>
    <w:link w:val="HeaderChar"/>
    <w:uiPriority w:val="99"/>
    <w:unhideWhenUsed/>
    <w:rsid w:val="00B33C3C"/>
    <w:pPr>
      <w:tabs>
        <w:tab w:val="center" w:pos="4680"/>
        <w:tab w:val="right" w:pos="9360"/>
      </w:tabs>
    </w:pPr>
  </w:style>
  <w:style w:type="character" w:customStyle="1" w:styleId="HeaderChar">
    <w:name w:val="Header Char"/>
    <w:basedOn w:val="DefaultParagraphFont"/>
    <w:link w:val="Header"/>
    <w:uiPriority w:val="99"/>
    <w:rsid w:val="00B33C3C"/>
    <w:rPr>
      <w:rFonts w:ascii="Arial" w:hAnsi="Arial"/>
      <w:szCs w:val="22"/>
    </w:rPr>
  </w:style>
  <w:style w:type="paragraph" w:styleId="Footer">
    <w:name w:val="footer"/>
    <w:basedOn w:val="Normal"/>
    <w:link w:val="FooterChar"/>
    <w:uiPriority w:val="99"/>
    <w:unhideWhenUsed/>
    <w:rsid w:val="00B33C3C"/>
    <w:pPr>
      <w:tabs>
        <w:tab w:val="center" w:pos="4680"/>
        <w:tab w:val="right" w:pos="9360"/>
      </w:tabs>
    </w:pPr>
  </w:style>
  <w:style w:type="character" w:customStyle="1" w:styleId="FooterChar">
    <w:name w:val="Footer Char"/>
    <w:basedOn w:val="DefaultParagraphFont"/>
    <w:link w:val="Footer"/>
    <w:uiPriority w:val="99"/>
    <w:rsid w:val="00B33C3C"/>
    <w:rPr>
      <w:rFonts w:ascii="Arial" w:hAnsi="Arial"/>
      <w:szCs w:val="22"/>
    </w:rPr>
  </w:style>
  <w:style w:type="paragraph" w:styleId="BodyText">
    <w:name w:val="Body Text"/>
    <w:basedOn w:val="Normal"/>
    <w:link w:val="BodyTextChar"/>
    <w:rsid w:val="00B33C3C"/>
    <w:pPr>
      <w:spacing w:before="200"/>
    </w:pPr>
    <w:rPr>
      <w:rFonts w:ascii="Garamond" w:eastAsia="Times New Roman" w:hAnsi="Garamond"/>
      <w:szCs w:val="20"/>
      <w:lang w:bidi="en-US"/>
    </w:rPr>
  </w:style>
  <w:style w:type="character" w:customStyle="1" w:styleId="BodyTextChar">
    <w:name w:val="Body Text Char"/>
    <w:basedOn w:val="DefaultParagraphFont"/>
    <w:link w:val="BodyText"/>
    <w:rsid w:val="00B33C3C"/>
    <w:rPr>
      <w:rFonts w:ascii="Garamond" w:eastAsia="Times New Roman" w:hAnsi="Garamond"/>
      <w:lang w:bidi="en-US"/>
    </w:rPr>
  </w:style>
  <w:style w:type="paragraph" w:styleId="IntenseQuote">
    <w:name w:val="Intense Quote"/>
    <w:basedOn w:val="Normal"/>
    <w:next w:val="Normal"/>
    <w:link w:val="IntenseQuoteChar"/>
    <w:uiPriority w:val="30"/>
    <w:qFormat/>
    <w:rsid w:val="00B33C3C"/>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B33C3C"/>
    <w:rPr>
      <w:rFonts w:ascii="Arial" w:hAnsi="Arial"/>
      <w:b/>
      <w:bCs/>
      <w:i/>
      <w:iCs/>
      <w:color w:val="4F81BD"/>
      <w:szCs w:val="22"/>
    </w:rPr>
  </w:style>
  <w:style w:type="paragraph" w:customStyle="1" w:styleId="bodytext0">
    <w:name w:val="bodytext"/>
    <w:basedOn w:val="Normal"/>
    <w:rsid w:val="00B33C3C"/>
    <w:pPr>
      <w:suppressAutoHyphens/>
      <w:jc w:val="both"/>
    </w:pPr>
    <w:rPr>
      <w:rFonts w:eastAsia="MS Mincho" w:cs="Mangal"/>
      <w:kern w:val="1"/>
      <w:szCs w:val="20"/>
      <w:lang w:eastAsia="hi-IN" w:bidi="hi-IN"/>
    </w:rPr>
  </w:style>
  <w:style w:type="character" w:styleId="FollowedHyperlink">
    <w:name w:val="FollowedHyperlink"/>
    <w:basedOn w:val="DefaultParagraphFont"/>
    <w:uiPriority w:val="99"/>
    <w:semiHidden/>
    <w:unhideWhenUsed/>
    <w:rsid w:val="00B33C3C"/>
    <w:rPr>
      <w:color w:val="800080"/>
      <w:u w:val="single"/>
    </w:rPr>
  </w:style>
  <w:style w:type="paragraph" w:styleId="z-TopofForm">
    <w:name w:val="HTML Top of Form"/>
    <w:basedOn w:val="Normal"/>
    <w:next w:val="Normal"/>
    <w:link w:val="z-TopofFormChar"/>
    <w:hidden/>
    <w:uiPriority w:val="99"/>
    <w:semiHidden/>
    <w:unhideWhenUsed/>
    <w:rsid w:val="00B33C3C"/>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rsid w:val="00B33C3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B33C3C"/>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semiHidden/>
    <w:rsid w:val="00B33C3C"/>
    <w:rPr>
      <w:rFonts w:ascii="Arial" w:hAnsi="Arial" w:cs="Arial"/>
      <w:vanish/>
      <w:sz w:val="16"/>
      <w:szCs w:val="16"/>
    </w:rPr>
  </w:style>
  <w:style w:type="character" w:styleId="CommentReference">
    <w:name w:val="annotation reference"/>
    <w:basedOn w:val="DefaultParagraphFont"/>
    <w:uiPriority w:val="99"/>
    <w:semiHidden/>
    <w:unhideWhenUsed/>
    <w:rsid w:val="00B33C3C"/>
    <w:rPr>
      <w:sz w:val="16"/>
      <w:szCs w:val="16"/>
    </w:rPr>
  </w:style>
  <w:style w:type="paragraph" w:styleId="CommentText">
    <w:name w:val="annotation text"/>
    <w:basedOn w:val="Normal"/>
    <w:link w:val="CommentTextChar"/>
    <w:uiPriority w:val="99"/>
    <w:unhideWhenUsed/>
    <w:rsid w:val="00B33C3C"/>
    <w:rPr>
      <w:szCs w:val="20"/>
    </w:rPr>
  </w:style>
  <w:style w:type="character" w:customStyle="1" w:styleId="CommentTextChar">
    <w:name w:val="Comment Text Char"/>
    <w:basedOn w:val="DefaultParagraphFont"/>
    <w:link w:val="CommentText"/>
    <w:uiPriority w:val="99"/>
    <w:rsid w:val="00B33C3C"/>
    <w:rPr>
      <w:rFonts w:ascii="Arial" w:hAnsi="Arial"/>
    </w:rPr>
  </w:style>
  <w:style w:type="paragraph" w:styleId="CommentSubject">
    <w:name w:val="annotation subject"/>
    <w:basedOn w:val="CommentText"/>
    <w:next w:val="CommentText"/>
    <w:link w:val="CommentSubjectChar"/>
    <w:uiPriority w:val="99"/>
    <w:semiHidden/>
    <w:unhideWhenUsed/>
    <w:rsid w:val="00B33C3C"/>
    <w:rPr>
      <w:b/>
      <w:bCs/>
    </w:rPr>
  </w:style>
  <w:style w:type="character" w:customStyle="1" w:styleId="CommentSubjectChar">
    <w:name w:val="Comment Subject Char"/>
    <w:basedOn w:val="CommentTextChar"/>
    <w:link w:val="CommentSubject"/>
    <w:uiPriority w:val="99"/>
    <w:semiHidden/>
    <w:rsid w:val="00B33C3C"/>
    <w:rPr>
      <w:rFonts w:ascii="Arial" w:hAnsi="Arial"/>
      <w:b/>
      <w:bCs/>
    </w:rPr>
  </w:style>
  <w:style w:type="paragraph" w:styleId="TableofFigures">
    <w:name w:val="table of figures"/>
    <w:basedOn w:val="Normal"/>
    <w:next w:val="Normal"/>
    <w:uiPriority w:val="99"/>
    <w:unhideWhenUsed/>
    <w:rsid w:val="00B33C3C"/>
  </w:style>
  <w:style w:type="paragraph" w:styleId="TOC4">
    <w:name w:val="toc 4"/>
    <w:basedOn w:val="Normal"/>
    <w:next w:val="Normal"/>
    <w:autoRedefine/>
    <w:uiPriority w:val="39"/>
    <w:unhideWhenUsed/>
    <w:rsid w:val="00B33C3C"/>
    <w:pPr>
      <w:ind w:left="600"/>
    </w:pPr>
    <w:rPr>
      <w:rFonts w:ascii="Calibri" w:hAnsi="Calibri"/>
      <w:sz w:val="18"/>
      <w:szCs w:val="18"/>
    </w:rPr>
  </w:style>
  <w:style w:type="paragraph" w:styleId="DocumentMap">
    <w:name w:val="Document Map"/>
    <w:basedOn w:val="Normal"/>
    <w:link w:val="DocumentMapChar"/>
    <w:uiPriority w:val="99"/>
    <w:semiHidden/>
    <w:unhideWhenUsed/>
    <w:rsid w:val="00B33C3C"/>
    <w:rPr>
      <w:rFonts w:ascii="Tahoma" w:hAnsi="Tahoma" w:cs="Tahoma"/>
      <w:sz w:val="16"/>
      <w:szCs w:val="16"/>
    </w:rPr>
  </w:style>
  <w:style w:type="character" w:customStyle="1" w:styleId="DocumentMapChar">
    <w:name w:val="Document Map Char"/>
    <w:basedOn w:val="DefaultParagraphFont"/>
    <w:link w:val="DocumentMap"/>
    <w:uiPriority w:val="99"/>
    <w:semiHidden/>
    <w:rsid w:val="00B33C3C"/>
    <w:rPr>
      <w:rFonts w:ascii="Tahoma" w:hAnsi="Tahoma" w:cs="Tahoma"/>
      <w:sz w:val="16"/>
      <w:szCs w:val="16"/>
    </w:rPr>
  </w:style>
  <w:style w:type="paragraph" w:styleId="Subtitle">
    <w:name w:val="Subtitle"/>
    <w:basedOn w:val="Normal"/>
    <w:next w:val="Normal"/>
    <w:link w:val="SubtitleChar"/>
    <w:uiPriority w:val="11"/>
    <w:qFormat/>
    <w:rsid w:val="00B33C3C"/>
    <w:pPr>
      <w:numPr>
        <w:ilvl w:val="1"/>
      </w:numPr>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11"/>
    <w:rsid w:val="00B33C3C"/>
    <w:rPr>
      <w:rFonts w:ascii="Cambria" w:eastAsia="Times New Roman" w:hAnsi="Cambria"/>
      <w:i/>
      <w:iCs/>
      <w:color w:val="4F81BD"/>
      <w:spacing w:val="15"/>
      <w:sz w:val="24"/>
      <w:szCs w:val="24"/>
    </w:rPr>
  </w:style>
  <w:style w:type="paragraph" w:styleId="Title">
    <w:name w:val="Title"/>
    <w:basedOn w:val="Normal"/>
    <w:next w:val="Normal"/>
    <w:link w:val="TitleChar"/>
    <w:uiPriority w:val="10"/>
    <w:qFormat/>
    <w:rsid w:val="00B33C3C"/>
    <w:pPr>
      <w:pBdr>
        <w:bottom w:val="single" w:sz="8" w:space="4" w:color="4F81BD"/>
      </w:pBdr>
      <w:spacing w:after="300"/>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B33C3C"/>
    <w:rPr>
      <w:rFonts w:ascii="Cambria" w:eastAsia="Times New Roman" w:hAnsi="Cambria"/>
      <w:color w:val="17365D"/>
      <w:spacing w:val="5"/>
      <w:kern w:val="28"/>
      <w:sz w:val="52"/>
      <w:szCs w:val="52"/>
    </w:rPr>
  </w:style>
  <w:style w:type="paragraph" w:styleId="TOC5">
    <w:name w:val="toc 5"/>
    <w:basedOn w:val="Normal"/>
    <w:next w:val="Normal"/>
    <w:autoRedefine/>
    <w:uiPriority w:val="39"/>
    <w:unhideWhenUsed/>
    <w:rsid w:val="00B33C3C"/>
    <w:pPr>
      <w:ind w:left="800"/>
    </w:pPr>
    <w:rPr>
      <w:rFonts w:ascii="Calibri" w:hAnsi="Calibri"/>
      <w:sz w:val="18"/>
      <w:szCs w:val="18"/>
    </w:rPr>
  </w:style>
  <w:style w:type="paragraph" w:styleId="TOC6">
    <w:name w:val="toc 6"/>
    <w:basedOn w:val="Normal"/>
    <w:next w:val="Normal"/>
    <w:autoRedefine/>
    <w:uiPriority w:val="39"/>
    <w:unhideWhenUsed/>
    <w:rsid w:val="00B33C3C"/>
    <w:pPr>
      <w:ind w:left="1000"/>
    </w:pPr>
    <w:rPr>
      <w:rFonts w:ascii="Calibri" w:hAnsi="Calibri"/>
      <w:sz w:val="18"/>
      <w:szCs w:val="18"/>
    </w:rPr>
  </w:style>
  <w:style w:type="paragraph" w:styleId="TOC7">
    <w:name w:val="toc 7"/>
    <w:basedOn w:val="Normal"/>
    <w:next w:val="Normal"/>
    <w:autoRedefine/>
    <w:uiPriority w:val="39"/>
    <w:unhideWhenUsed/>
    <w:rsid w:val="00B33C3C"/>
    <w:pPr>
      <w:ind w:left="1200"/>
    </w:pPr>
    <w:rPr>
      <w:rFonts w:ascii="Calibri" w:hAnsi="Calibri"/>
      <w:sz w:val="18"/>
      <w:szCs w:val="18"/>
    </w:rPr>
  </w:style>
  <w:style w:type="paragraph" w:styleId="TOC8">
    <w:name w:val="toc 8"/>
    <w:basedOn w:val="Normal"/>
    <w:next w:val="Normal"/>
    <w:autoRedefine/>
    <w:uiPriority w:val="39"/>
    <w:unhideWhenUsed/>
    <w:rsid w:val="00B33C3C"/>
    <w:pPr>
      <w:ind w:left="1400"/>
    </w:pPr>
    <w:rPr>
      <w:rFonts w:ascii="Calibri" w:hAnsi="Calibri"/>
      <w:sz w:val="18"/>
      <w:szCs w:val="18"/>
    </w:rPr>
  </w:style>
  <w:style w:type="paragraph" w:styleId="TOC9">
    <w:name w:val="toc 9"/>
    <w:basedOn w:val="Normal"/>
    <w:next w:val="Normal"/>
    <w:autoRedefine/>
    <w:uiPriority w:val="39"/>
    <w:unhideWhenUsed/>
    <w:rsid w:val="00B33C3C"/>
    <w:pPr>
      <w:ind w:left="1600"/>
    </w:pPr>
    <w:rPr>
      <w:rFonts w:ascii="Calibri" w:hAnsi="Calibri"/>
      <w:sz w:val="18"/>
      <w:szCs w:val="18"/>
    </w:rPr>
  </w:style>
  <w:style w:type="paragraph" w:customStyle="1" w:styleId="Caption1">
    <w:name w:val="Caption1"/>
    <w:basedOn w:val="Normal"/>
    <w:rsid w:val="00B33C3C"/>
    <w:pPr>
      <w:suppressAutoHyphens/>
      <w:spacing w:line="100" w:lineRule="atLeast"/>
    </w:pPr>
    <w:rPr>
      <w:rFonts w:ascii="Times New Roman" w:eastAsia="Lucida Sans Unicode" w:hAnsi="Times New Roman" w:cs="Mangal"/>
      <w:b/>
      <w:bCs/>
      <w:color w:val="4F81BD"/>
      <w:kern w:val="1"/>
      <w:sz w:val="18"/>
      <w:szCs w:val="18"/>
      <w:lang w:eastAsia="hi-IN" w:bidi="hi-IN"/>
    </w:rPr>
  </w:style>
  <w:style w:type="paragraph" w:styleId="TOCHeading">
    <w:name w:val="TOC Heading"/>
    <w:basedOn w:val="Heading1"/>
    <w:next w:val="Normal"/>
    <w:uiPriority w:val="39"/>
    <w:semiHidden/>
    <w:unhideWhenUsed/>
    <w:qFormat/>
    <w:rsid w:val="00B33C3C"/>
    <w:pPr>
      <w:outlineLvl w:val="9"/>
    </w:pPr>
  </w:style>
  <w:style w:type="character" w:customStyle="1" w:styleId="Heading6Char">
    <w:name w:val="Heading 6 Char"/>
    <w:basedOn w:val="DefaultParagraphFont"/>
    <w:link w:val="Heading6"/>
    <w:uiPriority w:val="9"/>
    <w:rsid w:val="00B33C3C"/>
    <w:rPr>
      <w:rFonts w:ascii="Cambria" w:eastAsia="Times New Roman" w:hAnsi="Cambria"/>
      <w:i/>
      <w:iCs/>
      <w:color w:val="243F60"/>
      <w:szCs w:val="22"/>
    </w:rPr>
  </w:style>
  <w:style w:type="character" w:customStyle="1" w:styleId="Heading7Char">
    <w:name w:val="Heading 7 Char"/>
    <w:basedOn w:val="DefaultParagraphFont"/>
    <w:link w:val="Heading7"/>
    <w:uiPriority w:val="9"/>
    <w:rsid w:val="00B33C3C"/>
    <w:rPr>
      <w:rFonts w:ascii="Cambria" w:eastAsia="Times New Roman" w:hAnsi="Cambria"/>
      <w:i/>
      <w:iCs/>
      <w:color w:val="404040"/>
      <w:szCs w:val="22"/>
    </w:rPr>
  </w:style>
  <w:style w:type="character" w:customStyle="1" w:styleId="Heading8Char">
    <w:name w:val="Heading 8 Char"/>
    <w:basedOn w:val="DefaultParagraphFont"/>
    <w:link w:val="Heading8"/>
    <w:uiPriority w:val="9"/>
    <w:rsid w:val="00B33C3C"/>
    <w:rPr>
      <w:rFonts w:ascii="Cambria" w:eastAsia="Times New Roman" w:hAnsi="Cambria"/>
      <w:color w:val="404040"/>
    </w:rPr>
  </w:style>
  <w:style w:type="character" w:customStyle="1" w:styleId="Heading9Char">
    <w:name w:val="Heading 9 Char"/>
    <w:basedOn w:val="DefaultParagraphFont"/>
    <w:link w:val="Heading9"/>
    <w:uiPriority w:val="9"/>
    <w:rsid w:val="00B33C3C"/>
    <w:rPr>
      <w:rFonts w:ascii="Cambria" w:eastAsia="Times New Roman" w:hAnsi="Cambria"/>
      <w:i/>
      <w:iCs/>
      <w:color w:val="404040"/>
    </w:rPr>
  </w:style>
  <w:style w:type="character" w:styleId="PageNumber">
    <w:name w:val="page number"/>
    <w:basedOn w:val="DefaultParagraphFont"/>
    <w:rsid w:val="00B33C3C"/>
  </w:style>
  <w:style w:type="character" w:customStyle="1" w:styleId="NumberingSymbols">
    <w:name w:val="Numbering Symbols"/>
    <w:rsid w:val="00B33C3C"/>
  </w:style>
  <w:style w:type="paragraph" w:styleId="PlainText">
    <w:name w:val="Plain Text"/>
    <w:basedOn w:val="Normal"/>
    <w:link w:val="PlainTextChar"/>
    <w:rsid w:val="00B33C3C"/>
    <w:pPr>
      <w:autoSpaceDE w:val="0"/>
    </w:pPr>
    <w:rPr>
      <w:rFonts w:ascii="Courier New" w:hAnsi="Courier New" w:cs="Courier New"/>
      <w:szCs w:val="20"/>
    </w:rPr>
  </w:style>
  <w:style w:type="character" w:customStyle="1" w:styleId="PlainTextChar">
    <w:name w:val="Plain Text Char"/>
    <w:basedOn w:val="DefaultParagraphFont"/>
    <w:link w:val="PlainText"/>
    <w:rsid w:val="00B33C3C"/>
    <w:rPr>
      <w:rFonts w:ascii="Courier New" w:hAnsi="Courier New" w:cs="Courier New"/>
    </w:rPr>
  </w:style>
  <w:style w:type="paragraph" w:customStyle="1" w:styleId="TableContents">
    <w:name w:val="Table Contents"/>
    <w:basedOn w:val="Normal"/>
    <w:rsid w:val="00B33C3C"/>
    <w:pPr>
      <w:suppressLineNumbers/>
    </w:pPr>
  </w:style>
  <w:style w:type="paragraph" w:customStyle="1" w:styleId="NumberedList">
    <w:name w:val="Numbered List"/>
    <w:basedOn w:val="BodyText"/>
    <w:link w:val="NumberedListChar"/>
    <w:qFormat/>
    <w:rsid w:val="00B33C3C"/>
    <w:pPr>
      <w:numPr>
        <w:numId w:val="5"/>
      </w:numPr>
      <w:spacing w:before="120" w:line="120" w:lineRule="atLeast"/>
    </w:pPr>
    <w:rPr>
      <w:rFonts w:ascii="Arial" w:eastAsia="MS Mincho" w:hAnsi="Arial" w:cs="Arial"/>
    </w:rPr>
  </w:style>
  <w:style w:type="paragraph" w:customStyle="1" w:styleId="TOC">
    <w:name w:val="TOC"/>
    <w:basedOn w:val="TOC1"/>
    <w:link w:val="TOCChar"/>
    <w:qFormat/>
    <w:rsid w:val="00B33C3C"/>
    <w:rPr>
      <w:rFonts w:ascii="Arial" w:hAnsi="Arial" w:cs="Arial"/>
    </w:rPr>
  </w:style>
  <w:style w:type="character" w:customStyle="1" w:styleId="NumberedListChar">
    <w:name w:val="Numbered List Char"/>
    <w:basedOn w:val="BodyTextChar"/>
    <w:link w:val="NumberedList"/>
    <w:rsid w:val="00B33C3C"/>
    <w:rPr>
      <w:rFonts w:ascii="Arial" w:eastAsia="MS Mincho" w:hAnsi="Arial" w:cs="Arial"/>
      <w:lang w:bidi="en-US"/>
    </w:rPr>
  </w:style>
  <w:style w:type="character" w:customStyle="1" w:styleId="TOC1Char">
    <w:name w:val="TOC 1 Char"/>
    <w:basedOn w:val="DefaultParagraphFont"/>
    <w:link w:val="TOC1"/>
    <w:uiPriority w:val="39"/>
    <w:rsid w:val="00B33C3C"/>
    <w:rPr>
      <w:b/>
      <w:bCs/>
      <w:caps/>
    </w:rPr>
  </w:style>
  <w:style w:type="character" w:customStyle="1" w:styleId="TOCChar">
    <w:name w:val="TOC Char"/>
    <w:basedOn w:val="TOC1Char"/>
    <w:link w:val="TOC"/>
    <w:rsid w:val="00B33C3C"/>
    <w:rPr>
      <w:rFonts w:ascii="Arial" w:hAnsi="Arial" w:cs="Arial"/>
      <w:b/>
      <w:bCs/>
      <w:caps/>
    </w:rPr>
  </w:style>
  <w:style w:type="paragraph" w:styleId="Revision">
    <w:name w:val="Revision"/>
    <w:hidden/>
    <w:uiPriority w:val="99"/>
    <w:semiHidden/>
    <w:rsid w:val="00937D04"/>
    <w:rPr>
      <w:rFonts w:ascii="Arial" w:hAnsi="Arial"/>
      <w:szCs w:val="22"/>
    </w:rPr>
  </w:style>
  <w:style w:type="character" w:styleId="Strong">
    <w:name w:val="Strong"/>
    <w:basedOn w:val="DefaultParagraphFont"/>
    <w:uiPriority w:val="22"/>
    <w:qFormat/>
    <w:rsid w:val="00261F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821616">
      <w:bodyDiv w:val="1"/>
      <w:marLeft w:val="0"/>
      <w:marRight w:val="0"/>
      <w:marTop w:val="0"/>
      <w:marBottom w:val="0"/>
      <w:divBdr>
        <w:top w:val="none" w:sz="0" w:space="0" w:color="auto"/>
        <w:left w:val="none" w:sz="0" w:space="0" w:color="auto"/>
        <w:bottom w:val="none" w:sz="0" w:space="0" w:color="auto"/>
        <w:right w:val="none" w:sz="0" w:space="0" w:color="auto"/>
      </w:divBdr>
    </w:div>
    <w:div w:id="777943631">
      <w:bodyDiv w:val="1"/>
      <w:marLeft w:val="0"/>
      <w:marRight w:val="0"/>
      <w:marTop w:val="0"/>
      <w:marBottom w:val="0"/>
      <w:divBdr>
        <w:top w:val="none" w:sz="0" w:space="0" w:color="auto"/>
        <w:left w:val="none" w:sz="0" w:space="0" w:color="auto"/>
        <w:bottom w:val="none" w:sz="0" w:space="0" w:color="auto"/>
        <w:right w:val="none" w:sz="0" w:space="0" w:color="auto"/>
      </w:divBdr>
    </w:div>
    <w:div w:id="1262951754">
      <w:bodyDiv w:val="1"/>
      <w:marLeft w:val="0"/>
      <w:marRight w:val="0"/>
      <w:marTop w:val="0"/>
      <w:marBottom w:val="0"/>
      <w:divBdr>
        <w:top w:val="none" w:sz="0" w:space="0" w:color="auto"/>
        <w:left w:val="none" w:sz="0" w:space="0" w:color="auto"/>
        <w:bottom w:val="none" w:sz="0" w:space="0" w:color="auto"/>
        <w:right w:val="none" w:sz="0" w:space="0" w:color="auto"/>
      </w:divBdr>
    </w:div>
    <w:div w:id="1443719081">
      <w:bodyDiv w:val="1"/>
      <w:marLeft w:val="0"/>
      <w:marRight w:val="0"/>
      <w:marTop w:val="0"/>
      <w:marBottom w:val="0"/>
      <w:divBdr>
        <w:top w:val="none" w:sz="0" w:space="0" w:color="auto"/>
        <w:left w:val="none" w:sz="0" w:space="0" w:color="auto"/>
        <w:bottom w:val="none" w:sz="0" w:space="0" w:color="auto"/>
        <w:right w:val="none" w:sz="0" w:space="0" w:color="auto"/>
      </w:divBdr>
      <w:divsChild>
        <w:div w:id="248512728">
          <w:marLeft w:val="0"/>
          <w:marRight w:val="0"/>
          <w:marTop w:val="0"/>
          <w:marBottom w:val="0"/>
          <w:divBdr>
            <w:top w:val="none" w:sz="0" w:space="0" w:color="auto"/>
            <w:left w:val="none" w:sz="0" w:space="0" w:color="auto"/>
            <w:bottom w:val="none" w:sz="0" w:space="0" w:color="auto"/>
            <w:right w:val="none" w:sz="0" w:space="0" w:color="auto"/>
          </w:divBdr>
          <w:divsChild>
            <w:div w:id="608391357">
              <w:marLeft w:val="0"/>
              <w:marRight w:val="0"/>
              <w:marTop w:val="100"/>
              <w:marBottom w:val="100"/>
              <w:divBdr>
                <w:top w:val="none" w:sz="0" w:space="0" w:color="auto"/>
                <w:left w:val="none" w:sz="0" w:space="0" w:color="auto"/>
                <w:bottom w:val="none" w:sz="0" w:space="0" w:color="auto"/>
                <w:right w:val="none" w:sz="0" w:space="0" w:color="auto"/>
              </w:divBdr>
              <w:divsChild>
                <w:div w:id="525094555">
                  <w:marLeft w:val="0"/>
                  <w:marRight w:val="0"/>
                  <w:marTop w:val="100"/>
                  <w:marBottom w:val="100"/>
                  <w:divBdr>
                    <w:top w:val="none" w:sz="0" w:space="0" w:color="auto"/>
                    <w:left w:val="none" w:sz="0" w:space="0" w:color="auto"/>
                    <w:bottom w:val="none" w:sz="0" w:space="0" w:color="auto"/>
                    <w:right w:val="none" w:sz="0" w:space="0" w:color="auto"/>
                  </w:divBdr>
                  <w:divsChild>
                    <w:div w:id="6827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39878">
      <w:bodyDiv w:val="1"/>
      <w:marLeft w:val="0"/>
      <w:marRight w:val="0"/>
      <w:marTop w:val="0"/>
      <w:marBottom w:val="0"/>
      <w:divBdr>
        <w:top w:val="none" w:sz="0" w:space="0" w:color="auto"/>
        <w:left w:val="none" w:sz="0" w:space="0" w:color="auto"/>
        <w:bottom w:val="none" w:sz="0" w:space="0" w:color="auto"/>
        <w:right w:val="none" w:sz="0" w:space="0" w:color="auto"/>
      </w:divBdr>
    </w:div>
    <w:div w:id="1811819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admin.intellectseeccloud.online/Login"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admin.intellectseecapps.com/Login" TargetMode="External"/><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rashekara.s\AppData\Roaming\Microsoft\Templates\Intellect%20SEEC%20Template_Numbered2015.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45B4C4-41FE-456B-A14A-D8C0EE511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Intellect SEEC Template_Numbered2015</Template>
  <TotalTime>762</TotalTime>
  <Pages>27</Pages>
  <Words>2232</Words>
  <Characters>12727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Polaris Software Lab Limited</Company>
  <LinksUpToDate>false</LinksUpToDate>
  <CharactersWithSpaces>14930</CharactersWithSpaces>
  <SharedDoc>false</SharedDoc>
  <HLinks>
    <vt:vector size="288" baseType="variant">
      <vt:variant>
        <vt:i4>1376310</vt:i4>
      </vt:variant>
      <vt:variant>
        <vt:i4>284</vt:i4>
      </vt:variant>
      <vt:variant>
        <vt:i4>0</vt:i4>
      </vt:variant>
      <vt:variant>
        <vt:i4>5</vt:i4>
      </vt:variant>
      <vt:variant>
        <vt:lpwstr/>
      </vt:variant>
      <vt:variant>
        <vt:lpwstr>_Toc444526453</vt:lpwstr>
      </vt:variant>
      <vt:variant>
        <vt:i4>1376310</vt:i4>
      </vt:variant>
      <vt:variant>
        <vt:i4>278</vt:i4>
      </vt:variant>
      <vt:variant>
        <vt:i4>0</vt:i4>
      </vt:variant>
      <vt:variant>
        <vt:i4>5</vt:i4>
      </vt:variant>
      <vt:variant>
        <vt:lpwstr/>
      </vt:variant>
      <vt:variant>
        <vt:lpwstr>_Toc444526452</vt:lpwstr>
      </vt:variant>
      <vt:variant>
        <vt:i4>1376310</vt:i4>
      </vt:variant>
      <vt:variant>
        <vt:i4>272</vt:i4>
      </vt:variant>
      <vt:variant>
        <vt:i4>0</vt:i4>
      </vt:variant>
      <vt:variant>
        <vt:i4>5</vt:i4>
      </vt:variant>
      <vt:variant>
        <vt:lpwstr/>
      </vt:variant>
      <vt:variant>
        <vt:lpwstr>_Toc444526451</vt:lpwstr>
      </vt:variant>
      <vt:variant>
        <vt:i4>1376310</vt:i4>
      </vt:variant>
      <vt:variant>
        <vt:i4>266</vt:i4>
      </vt:variant>
      <vt:variant>
        <vt:i4>0</vt:i4>
      </vt:variant>
      <vt:variant>
        <vt:i4>5</vt:i4>
      </vt:variant>
      <vt:variant>
        <vt:lpwstr/>
      </vt:variant>
      <vt:variant>
        <vt:lpwstr>_Toc444526450</vt:lpwstr>
      </vt:variant>
      <vt:variant>
        <vt:i4>1310774</vt:i4>
      </vt:variant>
      <vt:variant>
        <vt:i4>260</vt:i4>
      </vt:variant>
      <vt:variant>
        <vt:i4>0</vt:i4>
      </vt:variant>
      <vt:variant>
        <vt:i4>5</vt:i4>
      </vt:variant>
      <vt:variant>
        <vt:lpwstr/>
      </vt:variant>
      <vt:variant>
        <vt:lpwstr>_Toc444526449</vt:lpwstr>
      </vt:variant>
      <vt:variant>
        <vt:i4>1310774</vt:i4>
      </vt:variant>
      <vt:variant>
        <vt:i4>254</vt:i4>
      </vt:variant>
      <vt:variant>
        <vt:i4>0</vt:i4>
      </vt:variant>
      <vt:variant>
        <vt:i4>5</vt:i4>
      </vt:variant>
      <vt:variant>
        <vt:lpwstr/>
      </vt:variant>
      <vt:variant>
        <vt:lpwstr>_Toc444526448</vt:lpwstr>
      </vt:variant>
      <vt:variant>
        <vt:i4>1310774</vt:i4>
      </vt:variant>
      <vt:variant>
        <vt:i4>248</vt:i4>
      </vt:variant>
      <vt:variant>
        <vt:i4>0</vt:i4>
      </vt:variant>
      <vt:variant>
        <vt:i4>5</vt:i4>
      </vt:variant>
      <vt:variant>
        <vt:lpwstr/>
      </vt:variant>
      <vt:variant>
        <vt:lpwstr>_Toc444526447</vt:lpwstr>
      </vt:variant>
      <vt:variant>
        <vt:i4>1310774</vt:i4>
      </vt:variant>
      <vt:variant>
        <vt:i4>242</vt:i4>
      </vt:variant>
      <vt:variant>
        <vt:i4>0</vt:i4>
      </vt:variant>
      <vt:variant>
        <vt:i4>5</vt:i4>
      </vt:variant>
      <vt:variant>
        <vt:lpwstr/>
      </vt:variant>
      <vt:variant>
        <vt:lpwstr>_Toc444526446</vt:lpwstr>
      </vt:variant>
      <vt:variant>
        <vt:i4>1310774</vt:i4>
      </vt:variant>
      <vt:variant>
        <vt:i4>236</vt:i4>
      </vt:variant>
      <vt:variant>
        <vt:i4>0</vt:i4>
      </vt:variant>
      <vt:variant>
        <vt:i4>5</vt:i4>
      </vt:variant>
      <vt:variant>
        <vt:lpwstr/>
      </vt:variant>
      <vt:variant>
        <vt:lpwstr>_Toc444526445</vt:lpwstr>
      </vt:variant>
      <vt:variant>
        <vt:i4>1310774</vt:i4>
      </vt:variant>
      <vt:variant>
        <vt:i4>230</vt:i4>
      </vt:variant>
      <vt:variant>
        <vt:i4>0</vt:i4>
      </vt:variant>
      <vt:variant>
        <vt:i4>5</vt:i4>
      </vt:variant>
      <vt:variant>
        <vt:lpwstr/>
      </vt:variant>
      <vt:variant>
        <vt:lpwstr>_Toc444526444</vt:lpwstr>
      </vt:variant>
      <vt:variant>
        <vt:i4>1310774</vt:i4>
      </vt:variant>
      <vt:variant>
        <vt:i4>224</vt:i4>
      </vt:variant>
      <vt:variant>
        <vt:i4>0</vt:i4>
      </vt:variant>
      <vt:variant>
        <vt:i4>5</vt:i4>
      </vt:variant>
      <vt:variant>
        <vt:lpwstr/>
      </vt:variant>
      <vt:variant>
        <vt:lpwstr>_Toc444526443</vt:lpwstr>
      </vt:variant>
      <vt:variant>
        <vt:i4>1310774</vt:i4>
      </vt:variant>
      <vt:variant>
        <vt:i4>218</vt:i4>
      </vt:variant>
      <vt:variant>
        <vt:i4>0</vt:i4>
      </vt:variant>
      <vt:variant>
        <vt:i4>5</vt:i4>
      </vt:variant>
      <vt:variant>
        <vt:lpwstr/>
      </vt:variant>
      <vt:variant>
        <vt:lpwstr>_Toc444526442</vt:lpwstr>
      </vt:variant>
      <vt:variant>
        <vt:i4>1310774</vt:i4>
      </vt:variant>
      <vt:variant>
        <vt:i4>212</vt:i4>
      </vt:variant>
      <vt:variant>
        <vt:i4>0</vt:i4>
      </vt:variant>
      <vt:variant>
        <vt:i4>5</vt:i4>
      </vt:variant>
      <vt:variant>
        <vt:lpwstr/>
      </vt:variant>
      <vt:variant>
        <vt:lpwstr>_Toc444526441</vt:lpwstr>
      </vt:variant>
      <vt:variant>
        <vt:i4>1310774</vt:i4>
      </vt:variant>
      <vt:variant>
        <vt:i4>206</vt:i4>
      </vt:variant>
      <vt:variant>
        <vt:i4>0</vt:i4>
      </vt:variant>
      <vt:variant>
        <vt:i4>5</vt:i4>
      </vt:variant>
      <vt:variant>
        <vt:lpwstr/>
      </vt:variant>
      <vt:variant>
        <vt:lpwstr>_Toc444526440</vt:lpwstr>
      </vt:variant>
      <vt:variant>
        <vt:i4>1245238</vt:i4>
      </vt:variant>
      <vt:variant>
        <vt:i4>200</vt:i4>
      </vt:variant>
      <vt:variant>
        <vt:i4>0</vt:i4>
      </vt:variant>
      <vt:variant>
        <vt:i4>5</vt:i4>
      </vt:variant>
      <vt:variant>
        <vt:lpwstr/>
      </vt:variant>
      <vt:variant>
        <vt:lpwstr>_Toc444526439</vt:lpwstr>
      </vt:variant>
      <vt:variant>
        <vt:i4>1245238</vt:i4>
      </vt:variant>
      <vt:variant>
        <vt:i4>194</vt:i4>
      </vt:variant>
      <vt:variant>
        <vt:i4>0</vt:i4>
      </vt:variant>
      <vt:variant>
        <vt:i4>5</vt:i4>
      </vt:variant>
      <vt:variant>
        <vt:lpwstr/>
      </vt:variant>
      <vt:variant>
        <vt:lpwstr>_Toc444526438</vt:lpwstr>
      </vt:variant>
      <vt:variant>
        <vt:i4>1245238</vt:i4>
      </vt:variant>
      <vt:variant>
        <vt:i4>188</vt:i4>
      </vt:variant>
      <vt:variant>
        <vt:i4>0</vt:i4>
      </vt:variant>
      <vt:variant>
        <vt:i4>5</vt:i4>
      </vt:variant>
      <vt:variant>
        <vt:lpwstr/>
      </vt:variant>
      <vt:variant>
        <vt:lpwstr>_Toc444526437</vt:lpwstr>
      </vt:variant>
      <vt:variant>
        <vt:i4>1245238</vt:i4>
      </vt:variant>
      <vt:variant>
        <vt:i4>182</vt:i4>
      </vt:variant>
      <vt:variant>
        <vt:i4>0</vt:i4>
      </vt:variant>
      <vt:variant>
        <vt:i4>5</vt:i4>
      </vt:variant>
      <vt:variant>
        <vt:lpwstr/>
      </vt:variant>
      <vt:variant>
        <vt:lpwstr>_Toc444526436</vt:lpwstr>
      </vt:variant>
      <vt:variant>
        <vt:i4>1245238</vt:i4>
      </vt:variant>
      <vt:variant>
        <vt:i4>176</vt:i4>
      </vt:variant>
      <vt:variant>
        <vt:i4>0</vt:i4>
      </vt:variant>
      <vt:variant>
        <vt:i4>5</vt:i4>
      </vt:variant>
      <vt:variant>
        <vt:lpwstr/>
      </vt:variant>
      <vt:variant>
        <vt:lpwstr>_Toc444526435</vt:lpwstr>
      </vt:variant>
      <vt:variant>
        <vt:i4>1245238</vt:i4>
      </vt:variant>
      <vt:variant>
        <vt:i4>170</vt:i4>
      </vt:variant>
      <vt:variant>
        <vt:i4>0</vt:i4>
      </vt:variant>
      <vt:variant>
        <vt:i4>5</vt:i4>
      </vt:variant>
      <vt:variant>
        <vt:lpwstr/>
      </vt:variant>
      <vt:variant>
        <vt:lpwstr>_Toc444526434</vt:lpwstr>
      </vt:variant>
      <vt:variant>
        <vt:i4>1245238</vt:i4>
      </vt:variant>
      <vt:variant>
        <vt:i4>164</vt:i4>
      </vt:variant>
      <vt:variant>
        <vt:i4>0</vt:i4>
      </vt:variant>
      <vt:variant>
        <vt:i4>5</vt:i4>
      </vt:variant>
      <vt:variant>
        <vt:lpwstr/>
      </vt:variant>
      <vt:variant>
        <vt:lpwstr>_Toc444526433</vt:lpwstr>
      </vt:variant>
      <vt:variant>
        <vt:i4>1245238</vt:i4>
      </vt:variant>
      <vt:variant>
        <vt:i4>158</vt:i4>
      </vt:variant>
      <vt:variant>
        <vt:i4>0</vt:i4>
      </vt:variant>
      <vt:variant>
        <vt:i4>5</vt:i4>
      </vt:variant>
      <vt:variant>
        <vt:lpwstr/>
      </vt:variant>
      <vt:variant>
        <vt:lpwstr>_Toc444526432</vt:lpwstr>
      </vt:variant>
      <vt:variant>
        <vt:i4>1245238</vt:i4>
      </vt:variant>
      <vt:variant>
        <vt:i4>152</vt:i4>
      </vt:variant>
      <vt:variant>
        <vt:i4>0</vt:i4>
      </vt:variant>
      <vt:variant>
        <vt:i4>5</vt:i4>
      </vt:variant>
      <vt:variant>
        <vt:lpwstr/>
      </vt:variant>
      <vt:variant>
        <vt:lpwstr>_Toc444526431</vt:lpwstr>
      </vt:variant>
      <vt:variant>
        <vt:i4>1245238</vt:i4>
      </vt:variant>
      <vt:variant>
        <vt:i4>146</vt:i4>
      </vt:variant>
      <vt:variant>
        <vt:i4>0</vt:i4>
      </vt:variant>
      <vt:variant>
        <vt:i4>5</vt:i4>
      </vt:variant>
      <vt:variant>
        <vt:lpwstr/>
      </vt:variant>
      <vt:variant>
        <vt:lpwstr>_Toc444526430</vt:lpwstr>
      </vt:variant>
      <vt:variant>
        <vt:i4>1179702</vt:i4>
      </vt:variant>
      <vt:variant>
        <vt:i4>140</vt:i4>
      </vt:variant>
      <vt:variant>
        <vt:i4>0</vt:i4>
      </vt:variant>
      <vt:variant>
        <vt:i4>5</vt:i4>
      </vt:variant>
      <vt:variant>
        <vt:lpwstr/>
      </vt:variant>
      <vt:variant>
        <vt:lpwstr>_Toc444526429</vt:lpwstr>
      </vt:variant>
      <vt:variant>
        <vt:i4>1179702</vt:i4>
      </vt:variant>
      <vt:variant>
        <vt:i4>134</vt:i4>
      </vt:variant>
      <vt:variant>
        <vt:i4>0</vt:i4>
      </vt:variant>
      <vt:variant>
        <vt:i4>5</vt:i4>
      </vt:variant>
      <vt:variant>
        <vt:lpwstr/>
      </vt:variant>
      <vt:variant>
        <vt:lpwstr>_Toc444526428</vt:lpwstr>
      </vt:variant>
      <vt:variant>
        <vt:i4>1179702</vt:i4>
      </vt:variant>
      <vt:variant>
        <vt:i4>128</vt:i4>
      </vt:variant>
      <vt:variant>
        <vt:i4>0</vt:i4>
      </vt:variant>
      <vt:variant>
        <vt:i4>5</vt:i4>
      </vt:variant>
      <vt:variant>
        <vt:lpwstr/>
      </vt:variant>
      <vt:variant>
        <vt:lpwstr>_Toc444526427</vt:lpwstr>
      </vt:variant>
      <vt:variant>
        <vt:i4>1179702</vt:i4>
      </vt:variant>
      <vt:variant>
        <vt:i4>122</vt:i4>
      </vt:variant>
      <vt:variant>
        <vt:i4>0</vt:i4>
      </vt:variant>
      <vt:variant>
        <vt:i4>5</vt:i4>
      </vt:variant>
      <vt:variant>
        <vt:lpwstr/>
      </vt:variant>
      <vt:variant>
        <vt:lpwstr>_Toc444526426</vt:lpwstr>
      </vt:variant>
      <vt:variant>
        <vt:i4>1179702</vt:i4>
      </vt:variant>
      <vt:variant>
        <vt:i4>116</vt:i4>
      </vt:variant>
      <vt:variant>
        <vt:i4>0</vt:i4>
      </vt:variant>
      <vt:variant>
        <vt:i4>5</vt:i4>
      </vt:variant>
      <vt:variant>
        <vt:lpwstr/>
      </vt:variant>
      <vt:variant>
        <vt:lpwstr>_Toc444526425</vt:lpwstr>
      </vt:variant>
      <vt:variant>
        <vt:i4>1179702</vt:i4>
      </vt:variant>
      <vt:variant>
        <vt:i4>110</vt:i4>
      </vt:variant>
      <vt:variant>
        <vt:i4>0</vt:i4>
      </vt:variant>
      <vt:variant>
        <vt:i4>5</vt:i4>
      </vt:variant>
      <vt:variant>
        <vt:lpwstr/>
      </vt:variant>
      <vt:variant>
        <vt:lpwstr>_Toc444526424</vt:lpwstr>
      </vt:variant>
      <vt:variant>
        <vt:i4>1179702</vt:i4>
      </vt:variant>
      <vt:variant>
        <vt:i4>104</vt:i4>
      </vt:variant>
      <vt:variant>
        <vt:i4>0</vt:i4>
      </vt:variant>
      <vt:variant>
        <vt:i4>5</vt:i4>
      </vt:variant>
      <vt:variant>
        <vt:lpwstr/>
      </vt:variant>
      <vt:variant>
        <vt:lpwstr>_Toc444526423</vt:lpwstr>
      </vt:variant>
      <vt:variant>
        <vt:i4>1179702</vt:i4>
      </vt:variant>
      <vt:variant>
        <vt:i4>98</vt:i4>
      </vt:variant>
      <vt:variant>
        <vt:i4>0</vt:i4>
      </vt:variant>
      <vt:variant>
        <vt:i4>5</vt:i4>
      </vt:variant>
      <vt:variant>
        <vt:lpwstr/>
      </vt:variant>
      <vt:variant>
        <vt:lpwstr>_Toc444526422</vt:lpwstr>
      </vt:variant>
      <vt:variant>
        <vt:i4>1179702</vt:i4>
      </vt:variant>
      <vt:variant>
        <vt:i4>92</vt:i4>
      </vt:variant>
      <vt:variant>
        <vt:i4>0</vt:i4>
      </vt:variant>
      <vt:variant>
        <vt:i4>5</vt:i4>
      </vt:variant>
      <vt:variant>
        <vt:lpwstr/>
      </vt:variant>
      <vt:variant>
        <vt:lpwstr>_Toc444526421</vt:lpwstr>
      </vt:variant>
      <vt:variant>
        <vt:i4>1179702</vt:i4>
      </vt:variant>
      <vt:variant>
        <vt:i4>86</vt:i4>
      </vt:variant>
      <vt:variant>
        <vt:i4>0</vt:i4>
      </vt:variant>
      <vt:variant>
        <vt:i4>5</vt:i4>
      </vt:variant>
      <vt:variant>
        <vt:lpwstr/>
      </vt:variant>
      <vt:variant>
        <vt:lpwstr>_Toc444526420</vt:lpwstr>
      </vt:variant>
      <vt:variant>
        <vt:i4>1114166</vt:i4>
      </vt:variant>
      <vt:variant>
        <vt:i4>80</vt:i4>
      </vt:variant>
      <vt:variant>
        <vt:i4>0</vt:i4>
      </vt:variant>
      <vt:variant>
        <vt:i4>5</vt:i4>
      </vt:variant>
      <vt:variant>
        <vt:lpwstr/>
      </vt:variant>
      <vt:variant>
        <vt:lpwstr>_Toc444526419</vt:lpwstr>
      </vt:variant>
      <vt:variant>
        <vt:i4>1114166</vt:i4>
      </vt:variant>
      <vt:variant>
        <vt:i4>74</vt:i4>
      </vt:variant>
      <vt:variant>
        <vt:i4>0</vt:i4>
      </vt:variant>
      <vt:variant>
        <vt:i4>5</vt:i4>
      </vt:variant>
      <vt:variant>
        <vt:lpwstr/>
      </vt:variant>
      <vt:variant>
        <vt:lpwstr>_Toc444526418</vt:lpwstr>
      </vt:variant>
      <vt:variant>
        <vt:i4>1114166</vt:i4>
      </vt:variant>
      <vt:variant>
        <vt:i4>68</vt:i4>
      </vt:variant>
      <vt:variant>
        <vt:i4>0</vt:i4>
      </vt:variant>
      <vt:variant>
        <vt:i4>5</vt:i4>
      </vt:variant>
      <vt:variant>
        <vt:lpwstr/>
      </vt:variant>
      <vt:variant>
        <vt:lpwstr>_Toc444526417</vt:lpwstr>
      </vt:variant>
      <vt:variant>
        <vt:i4>1114166</vt:i4>
      </vt:variant>
      <vt:variant>
        <vt:i4>62</vt:i4>
      </vt:variant>
      <vt:variant>
        <vt:i4>0</vt:i4>
      </vt:variant>
      <vt:variant>
        <vt:i4>5</vt:i4>
      </vt:variant>
      <vt:variant>
        <vt:lpwstr/>
      </vt:variant>
      <vt:variant>
        <vt:lpwstr>_Toc444526416</vt:lpwstr>
      </vt:variant>
      <vt:variant>
        <vt:i4>1114166</vt:i4>
      </vt:variant>
      <vt:variant>
        <vt:i4>56</vt:i4>
      </vt:variant>
      <vt:variant>
        <vt:i4>0</vt:i4>
      </vt:variant>
      <vt:variant>
        <vt:i4>5</vt:i4>
      </vt:variant>
      <vt:variant>
        <vt:lpwstr/>
      </vt:variant>
      <vt:variant>
        <vt:lpwstr>_Toc444526415</vt:lpwstr>
      </vt:variant>
      <vt:variant>
        <vt:i4>1114166</vt:i4>
      </vt:variant>
      <vt:variant>
        <vt:i4>50</vt:i4>
      </vt:variant>
      <vt:variant>
        <vt:i4>0</vt:i4>
      </vt:variant>
      <vt:variant>
        <vt:i4>5</vt:i4>
      </vt:variant>
      <vt:variant>
        <vt:lpwstr/>
      </vt:variant>
      <vt:variant>
        <vt:lpwstr>_Toc444526414</vt:lpwstr>
      </vt:variant>
      <vt:variant>
        <vt:i4>1114166</vt:i4>
      </vt:variant>
      <vt:variant>
        <vt:i4>44</vt:i4>
      </vt:variant>
      <vt:variant>
        <vt:i4>0</vt:i4>
      </vt:variant>
      <vt:variant>
        <vt:i4>5</vt:i4>
      </vt:variant>
      <vt:variant>
        <vt:lpwstr/>
      </vt:variant>
      <vt:variant>
        <vt:lpwstr>_Toc444526413</vt:lpwstr>
      </vt:variant>
      <vt:variant>
        <vt:i4>1114166</vt:i4>
      </vt:variant>
      <vt:variant>
        <vt:i4>38</vt:i4>
      </vt:variant>
      <vt:variant>
        <vt:i4>0</vt:i4>
      </vt:variant>
      <vt:variant>
        <vt:i4>5</vt:i4>
      </vt:variant>
      <vt:variant>
        <vt:lpwstr/>
      </vt:variant>
      <vt:variant>
        <vt:lpwstr>_Toc444526412</vt:lpwstr>
      </vt:variant>
      <vt:variant>
        <vt:i4>1114166</vt:i4>
      </vt:variant>
      <vt:variant>
        <vt:i4>32</vt:i4>
      </vt:variant>
      <vt:variant>
        <vt:i4>0</vt:i4>
      </vt:variant>
      <vt:variant>
        <vt:i4>5</vt:i4>
      </vt:variant>
      <vt:variant>
        <vt:lpwstr/>
      </vt:variant>
      <vt:variant>
        <vt:lpwstr>_Toc444526411</vt:lpwstr>
      </vt:variant>
      <vt:variant>
        <vt:i4>1114166</vt:i4>
      </vt:variant>
      <vt:variant>
        <vt:i4>26</vt:i4>
      </vt:variant>
      <vt:variant>
        <vt:i4>0</vt:i4>
      </vt:variant>
      <vt:variant>
        <vt:i4>5</vt:i4>
      </vt:variant>
      <vt:variant>
        <vt:lpwstr/>
      </vt:variant>
      <vt:variant>
        <vt:lpwstr>_Toc444526410</vt:lpwstr>
      </vt:variant>
      <vt:variant>
        <vt:i4>1048630</vt:i4>
      </vt:variant>
      <vt:variant>
        <vt:i4>20</vt:i4>
      </vt:variant>
      <vt:variant>
        <vt:i4>0</vt:i4>
      </vt:variant>
      <vt:variant>
        <vt:i4>5</vt:i4>
      </vt:variant>
      <vt:variant>
        <vt:lpwstr/>
      </vt:variant>
      <vt:variant>
        <vt:lpwstr>_Toc444526409</vt:lpwstr>
      </vt:variant>
      <vt:variant>
        <vt:i4>1048630</vt:i4>
      </vt:variant>
      <vt:variant>
        <vt:i4>14</vt:i4>
      </vt:variant>
      <vt:variant>
        <vt:i4>0</vt:i4>
      </vt:variant>
      <vt:variant>
        <vt:i4>5</vt:i4>
      </vt:variant>
      <vt:variant>
        <vt:lpwstr/>
      </vt:variant>
      <vt:variant>
        <vt:lpwstr>_Toc444526408</vt:lpwstr>
      </vt:variant>
      <vt:variant>
        <vt:i4>1048630</vt:i4>
      </vt:variant>
      <vt:variant>
        <vt:i4>8</vt:i4>
      </vt:variant>
      <vt:variant>
        <vt:i4>0</vt:i4>
      </vt:variant>
      <vt:variant>
        <vt:i4>5</vt:i4>
      </vt:variant>
      <vt:variant>
        <vt:lpwstr/>
      </vt:variant>
      <vt:variant>
        <vt:lpwstr>_Toc444526407</vt:lpwstr>
      </vt:variant>
      <vt:variant>
        <vt:i4>1048630</vt:i4>
      </vt:variant>
      <vt:variant>
        <vt:i4>2</vt:i4>
      </vt:variant>
      <vt:variant>
        <vt:i4>0</vt:i4>
      </vt:variant>
      <vt:variant>
        <vt:i4>5</vt:i4>
      </vt:variant>
      <vt:variant>
        <vt:lpwstr/>
      </vt:variant>
      <vt:variant>
        <vt:lpwstr>_Toc444526406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Intellect Design Arena Ltd</dc:creator>
  <cp:lastModifiedBy>Swathi Birlangi</cp:lastModifiedBy>
  <cp:revision>262</cp:revision>
  <cp:lastPrinted>2017-05-15T14:26:00Z</cp:lastPrinted>
  <dcterms:created xsi:type="dcterms:W3CDTF">2017-05-15T04:19:00Z</dcterms:created>
  <dcterms:modified xsi:type="dcterms:W3CDTF">2017-06-09T10:07:00Z</dcterms:modified>
</cp:coreProperties>
</file>