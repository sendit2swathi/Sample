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0BA4" w:rsidRPr="00261F71" w:rsidRDefault="00810BA4" w:rsidP="00261F71">
      <w:pPr>
        <w:rPr>
          <w:rFonts w:ascii="Calibri" w:hAnsi="Calibri" w:cs="Calibri"/>
        </w:rPr>
      </w:pPr>
    </w:p>
    <w:p w:rsidR="00627565" w:rsidRPr="00261F71" w:rsidRDefault="00627565" w:rsidP="00261F71">
      <w:pPr>
        <w:rPr>
          <w:rFonts w:ascii="Calibri" w:hAnsi="Calibri" w:cs="Calibri"/>
        </w:rPr>
      </w:pPr>
    </w:p>
    <w:p w:rsidR="00627565" w:rsidRPr="00261F71" w:rsidRDefault="00627565" w:rsidP="00261F71">
      <w:pPr>
        <w:rPr>
          <w:rFonts w:ascii="Calibri" w:hAnsi="Calibri" w:cs="Calibri"/>
        </w:rPr>
      </w:pPr>
    </w:p>
    <w:p w:rsidR="00627565" w:rsidRPr="00261F71" w:rsidRDefault="00627565" w:rsidP="00261F71">
      <w:pPr>
        <w:rPr>
          <w:rFonts w:ascii="Calibri" w:hAnsi="Calibri" w:cs="Calibri"/>
        </w:rPr>
      </w:pPr>
    </w:p>
    <w:p w:rsidR="00261F71" w:rsidRPr="00261F71" w:rsidRDefault="00261F71" w:rsidP="00261F71">
      <w:pPr>
        <w:rPr>
          <w:rFonts w:ascii="Calibri" w:hAnsi="Calibri" w:cs="Calibri"/>
        </w:rPr>
      </w:pPr>
    </w:p>
    <w:p w:rsidR="00261F71" w:rsidRPr="00261F71" w:rsidRDefault="00261F71" w:rsidP="00261F71">
      <w:pPr>
        <w:rPr>
          <w:rFonts w:ascii="Calibri" w:hAnsi="Calibri" w:cs="Calibri"/>
        </w:rPr>
      </w:pPr>
    </w:p>
    <w:p w:rsidR="00B72A08" w:rsidRPr="00261F71" w:rsidRDefault="00B72A08" w:rsidP="00261F71">
      <w:pPr>
        <w:rPr>
          <w:rFonts w:ascii="Calibri" w:hAnsi="Calibri" w:cs="Calibri"/>
        </w:rPr>
      </w:pPr>
    </w:p>
    <w:p w:rsidR="00B72A08" w:rsidRPr="00261F71" w:rsidRDefault="00B72A08" w:rsidP="00261F71">
      <w:pPr>
        <w:rPr>
          <w:rFonts w:ascii="Calibri" w:hAnsi="Calibri" w:cs="Calibri"/>
        </w:rPr>
      </w:pPr>
    </w:p>
    <w:p w:rsidR="00261F71" w:rsidRPr="00261F71" w:rsidRDefault="00261F71" w:rsidP="00261F71">
      <w:pPr>
        <w:rPr>
          <w:rFonts w:ascii="Calibri" w:hAnsi="Calibri" w:cs="Calibri"/>
        </w:rPr>
      </w:pPr>
    </w:p>
    <w:p w:rsidR="00261F71" w:rsidRPr="00261F71" w:rsidRDefault="00261F71" w:rsidP="00261F71">
      <w:pPr>
        <w:rPr>
          <w:rFonts w:ascii="Calibri" w:hAnsi="Calibri" w:cs="Calibri"/>
        </w:rPr>
      </w:pPr>
    </w:p>
    <w:p w:rsidR="00261F71" w:rsidRPr="00261F71" w:rsidRDefault="00261F71" w:rsidP="00261F71">
      <w:pPr>
        <w:rPr>
          <w:rFonts w:ascii="Calibri" w:hAnsi="Calibri" w:cs="Calibri"/>
        </w:rPr>
      </w:pPr>
    </w:p>
    <w:p w:rsidR="00261F71" w:rsidRPr="00261F71" w:rsidRDefault="00261F71" w:rsidP="00261F71">
      <w:pPr>
        <w:rPr>
          <w:rFonts w:ascii="Calibri" w:hAnsi="Calibri" w:cs="Calibri"/>
        </w:rPr>
      </w:pPr>
    </w:p>
    <w:p w:rsidR="00B72A08" w:rsidRPr="00261F71" w:rsidRDefault="00B72A08" w:rsidP="00261F71">
      <w:pPr>
        <w:rPr>
          <w:rFonts w:ascii="Calibri" w:hAnsi="Calibri" w:cs="Calibri"/>
        </w:rPr>
      </w:pPr>
    </w:p>
    <w:p w:rsidR="00010CEE" w:rsidRDefault="00010CEE" w:rsidP="00D40F7E">
      <w:pPr>
        <w:jc w:val="right"/>
        <w:rPr>
          <w:b/>
          <w:color w:val="548DD4" w:themeColor="text2" w:themeTint="99"/>
          <w:sz w:val="56"/>
          <w:szCs w:val="56"/>
        </w:rPr>
      </w:pPr>
      <w:bookmarkStart w:id="0" w:name="_Toc431381804"/>
      <w:bookmarkStart w:id="1" w:name="_Toc431835659"/>
      <w:bookmarkStart w:id="2" w:name="_Toc431837870"/>
      <w:bookmarkStart w:id="3" w:name="_Toc432509016"/>
      <w:bookmarkStart w:id="4" w:name="_Toc432754748"/>
      <w:bookmarkStart w:id="5" w:name="_Toc432754920"/>
      <w:bookmarkStart w:id="6" w:name="_Toc437869568"/>
      <w:bookmarkStart w:id="7" w:name="_Toc437875858"/>
      <w:bookmarkStart w:id="8" w:name="_Toc444095663"/>
      <w:bookmarkStart w:id="9" w:name="_Toc444095964"/>
      <w:bookmarkStart w:id="10" w:name="_Toc444096075"/>
      <w:bookmarkStart w:id="11" w:name="_Toc444096181"/>
      <w:bookmarkStart w:id="12" w:name="_Toc444097360"/>
      <w:bookmarkStart w:id="13" w:name="_Toc444526345"/>
      <w:bookmarkStart w:id="14" w:name="_Toc444526401"/>
      <w:bookmarkStart w:id="15" w:name="_Toc445989626"/>
      <w:bookmarkStart w:id="16" w:name="_Toc447034581"/>
      <w:bookmarkStart w:id="17" w:name="_Toc447042018"/>
      <w:bookmarkStart w:id="18" w:name="_Toc449341942"/>
      <w:bookmarkStart w:id="19" w:name="_Toc450135179"/>
      <w:bookmarkStart w:id="20" w:name="_Toc451898064"/>
      <w:bookmarkStart w:id="21" w:name="_Toc451937988"/>
      <w:bookmarkStart w:id="22" w:name="_Toc452481441"/>
      <w:bookmarkStart w:id="23" w:name="_Toc453774821"/>
      <w:bookmarkStart w:id="24" w:name="_Toc453775491"/>
      <w:bookmarkStart w:id="25" w:name="_Toc453775664"/>
      <w:bookmarkStart w:id="26" w:name="_Toc453776047"/>
      <w:bookmarkStart w:id="27" w:name="_Toc453843389"/>
      <w:bookmarkStart w:id="28" w:name="_Toc453850853"/>
      <w:bookmarkStart w:id="29" w:name="_Toc454190446"/>
    </w:p>
    <w:p w:rsidR="00892AD1" w:rsidRPr="006C0688" w:rsidRDefault="00D40F7E" w:rsidP="007C4198">
      <w:pPr>
        <w:jc w:val="right"/>
        <w:rPr>
          <w:b/>
          <w:color w:val="548DD4" w:themeColor="text2" w:themeTint="99"/>
          <w:sz w:val="56"/>
          <w:szCs w:val="56"/>
        </w:rPr>
      </w:pPr>
      <w:r w:rsidRPr="006C0688">
        <w:rPr>
          <w:rFonts w:cs="Arial"/>
          <w:b/>
          <w:bCs/>
          <w:noProof/>
          <w:lang w:val="en-IN" w:eastAsia="en-IN"/>
        </w:rPr>
        <mc:AlternateContent>
          <mc:Choice Requires="wps">
            <w:drawing>
              <wp:anchor distT="0" distB="0" distL="114300" distR="114300" simplePos="0" relativeHeight="251659264" behindDoc="0" locked="0" layoutInCell="1" allowOverlap="1" wp14:anchorId="2CD1644E" wp14:editId="7801BDE1">
                <wp:simplePos x="0" y="0"/>
                <wp:positionH relativeFrom="column">
                  <wp:posOffset>0</wp:posOffset>
                </wp:positionH>
                <wp:positionV relativeFrom="paragraph">
                  <wp:posOffset>447040</wp:posOffset>
                </wp:positionV>
                <wp:extent cx="5953125" cy="0"/>
                <wp:effectExtent l="0" t="0" r="9525" b="19050"/>
                <wp:wrapNone/>
                <wp:docPr id="59" name="Straight Connector 59"/>
                <wp:cNvGraphicFramePr/>
                <a:graphic xmlns:a="http://schemas.openxmlformats.org/drawingml/2006/main">
                  <a:graphicData uri="http://schemas.microsoft.com/office/word/2010/wordprocessingShape">
                    <wps:wsp>
                      <wps:cNvCnPr/>
                      <wps:spPr>
                        <a:xfrm>
                          <a:off x="0" y="0"/>
                          <a:ext cx="5953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3C8813" id="Straight Connector 5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5.2pt" to="468.75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" strokecolor="#4579b8 [3044]"/>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rsidR="007C4198">
        <w:rPr>
          <w:b/>
          <w:color w:val="548DD4" w:themeColor="text2" w:themeTint="99"/>
          <w:sz w:val="56"/>
          <w:szCs w:val="56"/>
        </w:rPr>
        <w:t>Fabric Platform</w:t>
      </w:r>
    </w:p>
    <w:p w:rsidR="00892AD1" w:rsidRPr="006C0688" w:rsidRDefault="00E11ABE" w:rsidP="00D40F7E">
      <w:pPr>
        <w:numPr>
          <w:ilvl w:val="1"/>
          <w:numId w:val="0"/>
        </w:numPr>
        <w:jc w:val="right"/>
        <w:rPr>
          <w:rFonts w:cs="Arial"/>
          <w:b/>
          <w:sz w:val="36"/>
          <w:szCs w:val="36"/>
        </w:rPr>
      </w:pPr>
      <w:r w:rsidRPr="006C0688">
        <w:rPr>
          <w:rFonts w:ascii="Calibri" w:hAnsi="Calibri" w:cs="Calibri"/>
          <w:b/>
          <w:sz w:val="32"/>
          <w:szCs w:val="32"/>
        </w:rPr>
        <w:t xml:space="preserve">   </w:t>
      </w:r>
      <w:bookmarkStart w:id="30" w:name="_Toc444095664"/>
      <w:bookmarkStart w:id="31" w:name="_Toc444095965"/>
      <w:bookmarkStart w:id="32" w:name="_Toc444096076"/>
      <w:bookmarkStart w:id="33" w:name="_Toc444096182"/>
      <w:bookmarkStart w:id="34" w:name="_Toc444097361"/>
      <w:bookmarkStart w:id="35" w:name="_Toc444526346"/>
      <w:bookmarkStart w:id="36" w:name="_Toc444526402"/>
      <w:bookmarkStart w:id="37" w:name="_Toc445989627"/>
      <w:bookmarkStart w:id="38" w:name="_Toc447034582"/>
      <w:bookmarkStart w:id="39" w:name="_Toc447042019"/>
      <w:bookmarkStart w:id="40" w:name="_Toc449341943"/>
      <w:bookmarkStart w:id="41" w:name="_Toc450135180"/>
      <w:bookmarkStart w:id="42" w:name="_Toc451898065"/>
      <w:bookmarkStart w:id="43" w:name="_Toc451937989"/>
      <w:bookmarkStart w:id="44" w:name="_Toc452481442"/>
      <w:bookmarkStart w:id="45" w:name="_Toc453774822"/>
      <w:bookmarkStart w:id="46" w:name="_Toc453775492"/>
      <w:bookmarkStart w:id="47" w:name="_Toc453775665"/>
      <w:bookmarkStart w:id="48" w:name="_Toc453776048"/>
      <w:bookmarkStart w:id="49" w:name="_Toc453843390"/>
      <w:bookmarkStart w:id="50" w:name="_Toc453850854"/>
      <w:bookmarkStart w:id="51" w:name="_Toc454190447"/>
      <w:r w:rsidRPr="006C0688">
        <w:rPr>
          <w:i/>
          <w:color w:val="548DD4" w:themeColor="text2" w:themeTint="99"/>
          <w:sz w:val="36"/>
          <w:szCs w:val="36"/>
        </w:rPr>
        <w:t>User Manual</w:t>
      </w:r>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892AD1" w:rsidRPr="006C0688" w:rsidRDefault="00E11ABE" w:rsidP="00D40F7E">
      <w:pPr>
        <w:jc w:val="right"/>
        <w:rPr>
          <w:rStyle w:val="Strong"/>
          <w:rFonts w:cs="Arial"/>
        </w:rPr>
      </w:pPr>
      <w:bookmarkStart w:id="52" w:name="_Toc444095665"/>
      <w:bookmarkStart w:id="53" w:name="_Toc444095966"/>
      <w:bookmarkStart w:id="54" w:name="_Toc444096077"/>
      <w:bookmarkStart w:id="55" w:name="_Toc444096183"/>
      <w:bookmarkStart w:id="56" w:name="_Toc444097362"/>
      <w:bookmarkStart w:id="57" w:name="_Toc444526347"/>
      <w:bookmarkStart w:id="58" w:name="_Toc444526403"/>
      <w:bookmarkStart w:id="59" w:name="_Toc445989628"/>
      <w:bookmarkStart w:id="60" w:name="_Toc447034583"/>
      <w:bookmarkStart w:id="61" w:name="_Toc447042020"/>
      <w:bookmarkStart w:id="62" w:name="_Toc449341944"/>
      <w:bookmarkStart w:id="63" w:name="_Toc450135181"/>
      <w:bookmarkStart w:id="64" w:name="_Toc451898066"/>
      <w:bookmarkStart w:id="65" w:name="_Toc451937990"/>
      <w:bookmarkStart w:id="66" w:name="_Toc452481443"/>
      <w:bookmarkStart w:id="67" w:name="_Toc453774823"/>
      <w:bookmarkStart w:id="68" w:name="_Toc453775493"/>
      <w:bookmarkStart w:id="69" w:name="_Toc453775666"/>
      <w:bookmarkStart w:id="70" w:name="_Toc453776049"/>
      <w:bookmarkStart w:id="71" w:name="_Toc453843391"/>
      <w:bookmarkStart w:id="72" w:name="_Toc453850855"/>
      <w:bookmarkStart w:id="73" w:name="_Toc454190448"/>
      <w:r w:rsidRPr="006C0688">
        <w:rPr>
          <w:rStyle w:val="Strong"/>
          <w:rFonts w:cs="Arial"/>
        </w:rPr>
        <w:t>Version 1.</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r w:rsidR="003B61D5">
        <w:rPr>
          <w:rStyle w:val="Strong"/>
          <w:rFonts w:cs="Arial"/>
        </w:rPr>
        <w:t>0</w:t>
      </w:r>
    </w:p>
    <w:p w:rsidR="00B72A08" w:rsidRPr="006C0688" w:rsidRDefault="00B72A08">
      <w:pPr>
        <w:jc w:val="both"/>
        <w:rPr>
          <w:rFonts w:ascii="Calibri" w:hAnsi="Calibri" w:cs="Calibri"/>
          <w:sz w:val="40"/>
        </w:rPr>
      </w:pPr>
    </w:p>
    <w:p w:rsidR="00F04F44" w:rsidRPr="006C0688" w:rsidRDefault="001D73B4" w:rsidP="00F04F44">
      <w:pPr>
        <w:rPr>
          <w:b/>
          <w:lang w:bidi="en-US"/>
        </w:rPr>
      </w:pPr>
      <w:r w:rsidRPr="006C0688">
        <w:rPr>
          <w:rFonts w:ascii="Calibri" w:hAnsi="Calibri" w:cs="Calibri"/>
        </w:rPr>
        <w:br w:type="page"/>
      </w:r>
      <w:r w:rsidR="00F04F44" w:rsidRPr="006C0688">
        <w:rPr>
          <w:b/>
          <w:lang w:bidi="en-US"/>
        </w:rPr>
        <w:lastRenderedPageBreak/>
        <w:t>COPYRIGHT NOTICE</w:t>
      </w:r>
    </w:p>
    <w:p w:rsidR="00F04F44" w:rsidRPr="006C0688" w:rsidRDefault="00F04F44" w:rsidP="00F04F44">
      <w:pPr>
        <w:pStyle w:val="BodyText"/>
        <w:jc w:val="both"/>
        <w:rPr>
          <w:rFonts w:ascii="Arial" w:hAnsi="Arial" w:cs="Arial"/>
        </w:rPr>
      </w:pPr>
      <w:r w:rsidRPr="006C0688">
        <w:rPr>
          <w:rFonts w:ascii="Arial" w:hAnsi="Arial" w:cs="Arial"/>
        </w:rPr>
        <w:t>© 2016 Intellect Design Arena. All rights reserved.</w:t>
      </w:r>
    </w:p>
    <w:p w:rsidR="00F04F44" w:rsidRPr="006C0688" w:rsidRDefault="00F04F44" w:rsidP="00F04F44">
      <w:pPr>
        <w:pStyle w:val="BodyText"/>
        <w:spacing w:line="276" w:lineRule="auto"/>
        <w:jc w:val="both"/>
        <w:rPr>
          <w:rFonts w:ascii="Arial" w:hAnsi="Arial" w:cs="Arial"/>
        </w:rPr>
      </w:pPr>
      <w:r w:rsidRPr="006C0688">
        <w:rPr>
          <w:rFonts w:ascii="Arial" w:hAnsi="Arial" w:cs="Arial"/>
        </w:rPr>
        <w:t>This Intellect-branded software and its corresponding documentation are the exclusive property of Intellect Design Arena and are protected under the various copyright laws around the world and by various other intellectual property laws. The use of this software and/or its documentation and any copying thereof by end users is subject to the terms of a license agreement with Intellect Design Arena. The wrongful use or copying of this software and/or documentation subjects infringers to both criminal and civil liabilities.</w:t>
      </w:r>
    </w:p>
    <w:p w:rsidR="00F04F44" w:rsidRPr="006C0688" w:rsidRDefault="00F04F44" w:rsidP="00F04F44">
      <w:pPr>
        <w:pStyle w:val="BodyText"/>
        <w:spacing w:line="276" w:lineRule="auto"/>
        <w:jc w:val="both"/>
        <w:rPr>
          <w:rFonts w:ascii="Arial" w:hAnsi="Arial" w:cs="Arial"/>
        </w:rPr>
      </w:pPr>
      <w:r w:rsidRPr="006C0688">
        <w:rPr>
          <w:rFonts w:ascii="Arial" w:hAnsi="Arial" w:cs="Arial"/>
        </w:rPr>
        <w:t>The trademarks are owned by Intellect Design Arena Pvt Ltd, protected internationally and used by Intellect Design Arena pursuant to an exclusive license. All other trademarks, service marks, and trade names referenced herein are the property of their respective owners.</w:t>
      </w:r>
    </w:p>
    <w:p w:rsidR="00F04F44" w:rsidRPr="006C0688" w:rsidRDefault="00F04F44" w:rsidP="00F04F44">
      <w:pPr>
        <w:pStyle w:val="BodyText"/>
        <w:spacing w:line="276" w:lineRule="auto"/>
        <w:jc w:val="both"/>
        <w:rPr>
          <w:rFonts w:ascii="Arial" w:hAnsi="Arial" w:cs="Arial"/>
        </w:rPr>
      </w:pPr>
      <w:r w:rsidRPr="006C0688">
        <w:rPr>
          <w:rFonts w:ascii="Arial" w:hAnsi="Arial" w:cs="Arial"/>
        </w:rPr>
        <w:t>Any use, copying, reproduction, alteration, transmission, or translation of these materials, in whole or in part, in any form or by any means, is strictly prohibited without the prior written permission of Intellect Design Arena Pvt Ltd. If this material is provided with software licensed by Intellect Design Arena, the information herein is provided subject to the terms of the warranty provided with the product license. If this material is not provided with licensed software, the information herein is provided ‘as is’ without warranty of any kind. In either Case, there are no other warranties, either express or implied, including, but not to the implied warranties of merchantability, fitness for a particular purpose, non-infringement, or quality. In no event shall Intellect Design Arena or any of its affiliates be liable for any direct or indirect, special, incidental, consequential, punitive, or exemplary damages arising out of the use or inability to use the materials and/or information contained herein. Some jurisdictions do not allow the exclusion of implied warranties, so the above exclusion may not apply to you.</w:t>
      </w:r>
    </w:p>
    <w:p w:rsidR="00F04F44" w:rsidRPr="006C0688" w:rsidRDefault="00F04F44" w:rsidP="00F04F44">
      <w:pPr>
        <w:pStyle w:val="BodyText"/>
        <w:spacing w:line="276" w:lineRule="auto"/>
        <w:jc w:val="both"/>
        <w:rPr>
          <w:rFonts w:ascii="Arial" w:hAnsi="Arial" w:cs="Arial"/>
        </w:rPr>
      </w:pPr>
      <w:r w:rsidRPr="006C0688">
        <w:rPr>
          <w:rFonts w:ascii="Arial" w:hAnsi="Arial" w:cs="Arial"/>
        </w:rPr>
        <w:t>Intellect Design Arena takes reasonable measures to ensure the quality of the data and other information produced herein. Although Intellect uses its best endeavors to ensure accuracy of the contents, Intellect assumes no responsibility for any inadvertent error or omission that may appear in this document. Information may be changed or updated without notice. Intellect Design Arena has no obligation to update these materials based on changes to its products or services or those of third parties. Intellect Design Arena may also make improvements or changes to the products or services described in this information at any time without notice.</w:t>
      </w:r>
    </w:p>
    <w:p w:rsidR="00F04F44" w:rsidRPr="006C0688" w:rsidRDefault="00F04F44" w:rsidP="00F04F44">
      <w:pPr>
        <w:pStyle w:val="BodyText"/>
        <w:spacing w:line="276" w:lineRule="auto"/>
        <w:jc w:val="both"/>
        <w:rPr>
          <w:rFonts w:ascii="Arial" w:hAnsi="Arial" w:cs="Arial"/>
        </w:rPr>
      </w:pPr>
      <w:r w:rsidRPr="006C0688">
        <w:rPr>
          <w:rFonts w:ascii="Arial" w:hAnsi="Arial" w:cs="Arial"/>
        </w:rPr>
        <w:t>Intellect Design Arena frequently releases new versions and updates to its software, and therefore images shown in this document may be slightly different from what you see on your screen.</w:t>
      </w:r>
    </w:p>
    <w:p w:rsidR="00F04F44" w:rsidRPr="006C0688" w:rsidRDefault="00F04F44" w:rsidP="00F04F44">
      <w:pPr>
        <w:pStyle w:val="BodyText"/>
        <w:spacing w:line="276" w:lineRule="auto"/>
        <w:jc w:val="both"/>
        <w:rPr>
          <w:rFonts w:ascii="Arial" w:hAnsi="Arial" w:cs="Arial"/>
        </w:rPr>
      </w:pPr>
      <w:r w:rsidRPr="006C0688">
        <w:rPr>
          <w:rFonts w:ascii="Arial" w:hAnsi="Arial" w:cs="Arial"/>
        </w:rPr>
        <w:t>As with any security product, Intellect Design Arena highly recommends the back up of data as well as passwords on a regular basis. Intellect Design Arena is not responsible for the loss of passwords or data that cannot be retrieved based upon a user’s failure to adhere to stringent backup and safekeeping conventions.</w:t>
      </w:r>
    </w:p>
    <w:p w:rsidR="008749B8" w:rsidRPr="006C0688" w:rsidRDefault="008749B8" w:rsidP="00F04F44">
      <w:pPr>
        <w:rPr>
          <w:rFonts w:cs="Arial"/>
        </w:rPr>
        <w:sectPr w:rsidR="008749B8" w:rsidRPr="006C0688" w:rsidSect="0063002E">
          <w:headerReference w:type="default" r:id="rId8"/>
          <w:footerReference w:type="default" r:id="rId9"/>
          <w:footerReference w:type="first" r:id="rId10"/>
          <w:pgSz w:w="12240" w:h="15840" w:code="1"/>
          <w:pgMar w:top="360" w:right="1440" w:bottom="1170" w:left="1440" w:header="427" w:footer="432" w:gutter="0"/>
          <w:pgNumType w:start="1"/>
          <w:cols w:space="720"/>
          <w:docGrid w:linePitch="326"/>
        </w:sectPr>
      </w:pPr>
    </w:p>
    <w:p w:rsidR="00892AD1" w:rsidRPr="006C0688" w:rsidRDefault="00E11ABE" w:rsidP="00800792">
      <w:pPr>
        <w:jc w:val="both"/>
        <w:rPr>
          <w:b/>
          <w:color w:val="548DD4" w:themeColor="text2" w:themeTint="99"/>
          <w:sz w:val="36"/>
          <w:szCs w:val="36"/>
        </w:rPr>
      </w:pPr>
      <w:bookmarkStart w:id="74" w:name="_Toc444095666"/>
      <w:bookmarkStart w:id="75" w:name="_Toc444095967"/>
      <w:bookmarkStart w:id="76" w:name="_Toc444096078"/>
      <w:bookmarkStart w:id="77" w:name="_Toc444096184"/>
      <w:bookmarkStart w:id="78" w:name="_Toc444097363"/>
      <w:bookmarkStart w:id="79" w:name="_Toc444526348"/>
      <w:bookmarkStart w:id="80" w:name="_Toc444526404"/>
      <w:bookmarkStart w:id="81" w:name="_Toc445989629"/>
      <w:bookmarkStart w:id="82" w:name="_Toc447034584"/>
      <w:bookmarkStart w:id="83" w:name="_Toc447042021"/>
      <w:bookmarkStart w:id="84" w:name="_Toc449341945"/>
      <w:bookmarkStart w:id="85" w:name="_Toc450135182"/>
      <w:bookmarkStart w:id="86" w:name="_Toc451898067"/>
      <w:bookmarkStart w:id="87" w:name="_Toc451937991"/>
      <w:bookmarkStart w:id="88" w:name="_Toc452481444"/>
      <w:bookmarkStart w:id="89" w:name="_Toc453774824"/>
      <w:bookmarkStart w:id="90" w:name="_Toc453775494"/>
      <w:bookmarkStart w:id="91" w:name="_Toc453775667"/>
      <w:bookmarkStart w:id="92" w:name="_Toc453776050"/>
      <w:bookmarkStart w:id="93" w:name="_Toc453843392"/>
      <w:bookmarkStart w:id="94" w:name="_Toc453850856"/>
      <w:bookmarkStart w:id="95" w:name="_Toc454190449"/>
      <w:r w:rsidRPr="006C0688">
        <w:rPr>
          <w:b/>
          <w:color w:val="548DD4" w:themeColor="text2" w:themeTint="99"/>
          <w:sz w:val="36"/>
          <w:szCs w:val="36"/>
        </w:rPr>
        <w:lastRenderedPageBreak/>
        <w:t>Revision History</w:t>
      </w:r>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tbl>
      <w:tblPr>
        <w:tblW w:w="4971" w:type="pct"/>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14" w:type="dxa"/>
          <w:left w:w="58" w:type="dxa"/>
          <w:bottom w:w="14" w:type="dxa"/>
          <w:right w:w="58" w:type="dxa"/>
        </w:tblCellMar>
        <w:tblLook w:val="0000" w:firstRow="0" w:lastRow="0" w:firstColumn="0" w:lastColumn="0" w:noHBand="0" w:noVBand="0"/>
      </w:tblPr>
      <w:tblGrid>
        <w:gridCol w:w="850"/>
        <w:gridCol w:w="1084"/>
        <w:gridCol w:w="1551"/>
        <w:gridCol w:w="1146"/>
        <w:gridCol w:w="1010"/>
        <w:gridCol w:w="2517"/>
        <w:gridCol w:w="1263"/>
      </w:tblGrid>
      <w:tr w:rsidR="003C1EC0" w:rsidRPr="006C0688" w:rsidTr="00C03271">
        <w:trPr>
          <w:jc w:val="center"/>
        </w:trPr>
        <w:tc>
          <w:tcPr>
            <w:tcW w:w="362" w:type="pct"/>
            <w:shd w:val="clear" w:color="auto" w:fill="D9D9D9"/>
            <w:vAlign w:val="center"/>
          </w:tcPr>
          <w:p w:rsidR="003C1EC0" w:rsidRPr="006C0688" w:rsidRDefault="003C1EC0" w:rsidP="007A2176">
            <w:pPr>
              <w:snapToGrid w:val="0"/>
              <w:jc w:val="center"/>
              <w:rPr>
                <w:rFonts w:cs="Arial"/>
                <w:b/>
                <w:bCs/>
                <w:color w:val="17365D"/>
                <w:szCs w:val="20"/>
              </w:rPr>
            </w:pPr>
            <w:r w:rsidRPr="006C0688">
              <w:rPr>
                <w:rFonts w:cs="Arial"/>
                <w:b/>
                <w:bCs/>
                <w:color w:val="17365D"/>
                <w:szCs w:val="20"/>
              </w:rPr>
              <w:t>Version No.</w:t>
            </w:r>
          </w:p>
        </w:tc>
        <w:tc>
          <w:tcPr>
            <w:tcW w:w="575" w:type="pct"/>
            <w:shd w:val="clear" w:color="auto" w:fill="D9D9D9"/>
            <w:vAlign w:val="center"/>
          </w:tcPr>
          <w:p w:rsidR="003C1EC0" w:rsidRPr="006C0688" w:rsidRDefault="003C1EC0" w:rsidP="007A2176">
            <w:pPr>
              <w:snapToGrid w:val="0"/>
              <w:jc w:val="center"/>
              <w:rPr>
                <w:rFonts w:cs="Arial"/>
                <w:b/>
                <w:bCs/>
                <w:color w:val="17365D"/>
                <w:szCs w:val="20"/>
              </w:rPr>
            </w:pPr>
            <w:r w:rsidRPr="006C0688">
              <w:rPr>
                <w:rFonts w:cs="Arial"/>
                <w:b/>
                <w:bCs/>
                <w:color w:val="17365D"/>
                <w:szCs w:val="20"/>
              </w:rPr>
              <w:t>Change Reference No.</w:t>
            </w:r>
          </w:p>
        </w:tc>
        <w:tc>
          <w:tcPr>
            <w:tcW w:w="841" w:type="pct"/>
            <w:shd w:val="clear" w:color="auto" w:fill="D9D9D9"/>
            <w:vAlign w:val="center"/>
          </w:tcPr>
          <w:p w:rsidR="003C1EC0" w:rsidRPr="006C0688" w:rsidRDefault="003C1EC0" w:rsidP="007A2176">
            <w:pPr>
              <w:snapToGrid w:val="0"/>
              <w:jc w:val="center"/>
              <w:rPr>
                <w:rFonts w:cs="Arial"/>
                <w:b/>
                <w:bCs/>
                <w:color w:val="17365D"/>
                <w:szCs w:val="20"/>
              </w:rPr>
            </w:pPr>
            <w:r w:rsidRPr="006C0688">
              <w:rPr>
                <w:rFonts w:cs="Arial"/>
                <w:b/>
                <w:bCs/>
                <w:color w:val="17365D"/>
                <w:szCs w:val="20"/>
              </w:rPr>
              <w:t>Author</w:t>
            </w:r>
          </w:p>
        </w:tc>
        <w:tc>
          <w:tcPr>
            <w:tcW w:w="626" w:type="pct"/>
            <w:shd w:val="clear" w:color="auto" w:fill="D9D9D9"/>
            <w:vAlign w:val="center"/>
          </w:tcPr>
          <w:p w:rsidR="003C1EC0" w:rsidRPr="006C0688" w:rsidRDefault="003C1EC0" w:rsidP="007A2176">
            <w:pPr>
              <w:snapToGrid w:val="0"/>
              <w:jc w:val="center"/>
              <w:rPr>
                <w:rFonts w:cs="Arial"/>
                <w:b/>
                <w:bCs/>
                <w:color w:val="17365D"/>
                <w:szCs w:val="20"/>
              </w:rPr>
            </w:pPr>
            <w:r w:rsidRPr="006C0688">
              <w:rPr>
                <w:rFonts w:cs="Arial"/>
                <w:b/>
                <w:bCs/>
                <w:color w:val="17365D"/>
                <w:szCs w:val="20"/>
              </w:rPr>
              <w:t>Published Date</w:t>
            </w:r>
          </w:p>
        </w:tc>
        <w:tc>
          <w:tcPr>
            <w:tcW w:w="554" w:type="pct"/>
            <w:shd w:val="clear" w:color="auto" w:fill="D9D9D9"/>
            <w:vAlign w:val="center"/>
          </w:tcPr>
          <w:p w:rsidR="003C1EC0" w:rsidRPr="006C0688" w:rsidRDefault="003C1EC0" w:rsidP="007A2176">
            <w:pPr>
              <w:snapToGrid w:val="0"/>
              <w:jc w:val="center"/>
              <w:rPr>
                <w:rFonts w:cs="Arial"/>
                <w:b/>
                <w:bCs/>
                <w:color w:val="17365D"/>
                <w:szCs w:val="20"/>
              </w:rPr>
            </w:pPr>
            <w:r w:rsidRPr="006C0688">
              <w:rPr>
                <w:rFonts w:cs="Arial"/>
                <w:b/>
                <w:bCs/>
                <w:color w:val="17365D"/>
                <w:szCs w:val="20"/>
              </w:rPr>
              <w:t>Sections Changed</w:t>
            </w:r>
          </w:p>
        </w:tc>
        <w:tc>
          <w:tcPr>
            <w:tcW w:w="1354" w:type="pct"/>
            <w:shd w:val="clear" w:color="auto" w:fill="D9D9D9"/>
            <w:vAlign w:val="center"/>
          </w:tcPr>
          <w:p w:rsidR="003C1EC0" w:rsidRPr="006C0688" w:rsidRDefault="003C1EC0" w:rsidP="007A2176">
            <w:pPr>
              <w:snapToGrid w:val="0"/>
              <w:jc w:val="center"/>
              <w:rPr>
                <w:rFonts w:cs="Arial"/>
                <w:b/>
                <w:bCs/>
                <w:color w:val="17365D"/>
                <w:szCs w:val="20"/>
              </w:rPr>
            </w:pPr>
            <w:r w:rsidRPr="006C0688">
              <w:rPr>
                <w:rFonts w:cs="Arial"/>
                <w:b/>
                <w:bCs/>
                <w:color w:val="17365D"/>
                <w:szCs w:val="20"/>
              </w:rPr>
              <w:t>Description of changes</w:t>
            </w:r>
          </w:p>
        </w:tc>
        <w:tc>
          <w:tcPr>
            <w:tcW w:w="688" w:type="pct"/>
            <w:shd w:val="clear" w:color="auto" w:fill="D9D9D9"/>
          </w:tcPr>
          <w:p w:rsidR="004D05DA" w:rsidRPr="006C0688" w:rsidRDefault="004D05DA" w:rsidP="007A2176">
            <w:pPr>
              <w:snapToGrid w:val="0"/>
              <w:jc w:val="center"/>
              <w:rPr>
                <w:rFonts w:cs="Arial"/>
                <w:b/>
                <w:bCs/>
                <w:color w:val="17365D"/>
                <w:szCs w:val="20"/>
              </w:rPr>
            </w:pPr>
          </w:p>
          <w:p w:rsidR="003C1EC0" w:rsidRPr="006C0688" w:rsidRDefault="003C1EC0" w:rsidP="007A2176">
            <w:pPr>
              <w:snapToGrid w:val="0"/>
              <w:jc w:val="center"/>
              <w:rPr>
                <w:rFonts w:cs="Arial"/>
                <w:b/>
                <w:bCs/>
                <w:color w:val="17365D"/>
                <w:szCs w:val="20"/>
              </w:rPr>
            </w:pPr>
            <w:r w:rsidRPr="006C0688">
              <w:rPr>
                <w:rFonts w:cs="Arial"/>
                <w:b/>
                <w:bCs/>
                <w:color w:val="17365D"/>
                <w:szCs w:val="20"/>
              </w:rPr>
              <w:t>Reviewed By</w:t>
            </w:r>
          </w:p>
        </w:tc>
      </w:tr>
      <w:tr w:rsidR="003C1EC0" w:rsidRPr="006C0688" w:rsidTr="00682EC9">
        <w:trPr>
          <w:jc w:val="center"/>
        </w:trPr>
        <w:tc>
          <w:tcPr>
            <w:tcW w:w="362" w:type="pct"/>
            <w:vAlign w:val="center"/>
          </w:tcPr>
          <w:p w:rsidR="003C1EC0" w:rsidRPr="006C0688" w:rsidRDefault="003C1EC0" w:rsidP="00AD473A">
            <w:pPr>
              <w:snapToGrid w:val="0"/>
              <w:jc w:val="center"/>
              <w:rPr>
                <w:rFonts w:cs="Arial"/>
                <w:szCs w:val="20"/>
              </w:rPr>
            </w:pPr>
            <w:r w:rsidRPr="006C0688">
              <w:rPr>
                <w:rFonts w:cs="Arial"/>
                <w:szCs w:val="20"/>
              </w:rPr>
              <w:t>1.0</w:t>
            </w:r>
          </w:p>
        </w:tc>
        <w:tc>
          <w:tcPr>
            <w:tcW w:w="575" w:type="pct"/>
            <w:vAlign w:val="center"/>
          </w:tcPr>
          <w:p w:rsidR="003C1EC0" w:rsidRPr="006C0688" w:rsidRDefault="003C1EC0" w:rsidP="00AD473A">
            <w:pPr>
              <w:snapToGrid w:val="0"/>
              <w:jc w:val="center"/>
              <w:rPr>
                <w:rFonts w:cs="Arial"/>
                <w:szCs w:val="20"/>
              </w:rPr>
            </w:pPr>
            <w:r w:rsidRPr="006C0688">
              <w:rPr>
                <w:rFonts w:cs="Arial"/>
                <w:szCs w:val="20"/>
              </w:rPr>
              <w:t>NA</w:t>
            </w:r>
          </w:p>
        </w:tc>
        <w:tc>
          <w:tcPr>
            <w:tcW w:w="841" w:type="pct"/>
            <w:vAlign w:val="center"/>
          </w:tcPr>
          <w:p w:rsidR="003C1EC0" w:rsidRPr="006C0688" w:rsidRDefault="00AD473A" w:rsidP="00AD473A">
            <w:pPr>
              <w:snapToGrid w:val="0"/>
              <w:jc w:val="center"/>
              <w:rPr>
                <w:rFonts w:cs="Arial"/>
                <w:szCs w:val="20"/>
              </w:rPr>
            </w:pPr>
            <w:r w:rsidRPr="006C0688">
              <w:rPr>
                <w:rFonts w:cs="Arial"/>
                <w:szCs w:val="20"/>
              </w:rPr>
              <w:t>B. Swathi Kumari</w:t>
            </w:r>
          </w:p>
        </w:tc>
        <w:tc>
          <w:tcPr>
            <w:tcW w:w="626" w:type="pct"/>
          </w:tcPr>
          <w:p w:rsidR="003C1EC0" w:rsidRPr="006C0688" w:rsidRDefault="007C4198" w:rsidP="006F394F">
            <w:pPr>
              <w:snapToGrid w:val="0"/>
              <w:rPr>
                <w:rFonts w:cs="Arial"/>
                <w:szCs w:val="20"/>
              </w:rPr>
            </w:pPr>
            <w:r>
              <w:rPr>
                <w:rFonts w:cs="Arial"/>
                <w:szCs w:val="20"/>
              </w:rPr>
              <w:t>May 12</w:t>
            </w:r>
            <w:r w:rsidRPr="007C4198">
              <w:rPr>
                <w:rFonts w:cs="Arial"/>
                <w:szCs w:val="20"/>
                <w:vertAlign w:val="superscript"/>
              </w:rPr>
              <w:t>th</w:t>
            </w:r>
            <w:r>
              <w:rPr>
                <w:rFonts w:cs="Arial"/>
                <w:szCs w:val="20"/>
              </w:rPr>
              <w:t xml:space="preserve"> 2017</w:t>
            </w:r>
            <w:r w:rsidR="005D5A90" w:rsidRPr="006C0688">
              <w:rPr>
                <w:rFonts w:cs="Arial"/>
                <w:szCs w:val="20"/>
              </w:rPr>
              <w:t xml:space="preserve"> </w:t>
            </w:r>
          </w:p>
        </w:tc>
        <w:tc>
          <w:tcPr>
            <w:tcW w:w="554" w:type="pct"/>
            <w:vAlign w:val="center"/>
          </w:tcPr>
          <w:p w:rsidR="003C1EC0" w:rsidRPr="006C0688" w:rsidRDefault="00676D6D" w:rsidP="00682EC9">
            <w:pPr>
              <w:snapToGrid w:val="0"/>
              <w:jc w:val="center"/>
              <w:rPr>
                <w:rFonts w:cs="Arial"/>
                <w:szCs w:val="20"/>
              </w:rPr>
            </w:pPr>
            <w:r>
              <w:rPr>
                <w:rFonts w:cs="Arial"/>
                <w:szCs w:val="20"/>
              </w:rPr>
              <w:t>NA</w:t>
            </w:r>
          </w:p>
        </w:tc>
        <w:tc>
          <w:tcPr>
            <w:tcW w:w="1354" w:type="pct"/>
            <w:vAlign w:val="center"/>
          </w:tcPr>
          <w:p w:rsidR="003C1EC0" w:rsidRPr="006C0688" w:rsidRDefault="001D63EC" w:rsidP="009D7BE3">
            <w:pPr>
              <w:snapToGrid w:val="0"/>
              <w:jc w:val="center"/>
              <w:rPr>
                <w:rFonts w:cs="Arial"/>
                <w:szCs w:val="20"/>
              </w:rPr>
            </w:pPr>
            <w:r w:rsidRPr="006C0688">
              <w:rPr>
                <w:rFonts w:cs="Arial"/>
                <w:szCs w:val="20"/>
              </w:rPr>
              <w:t>New Document</w:t>
            </w:r>
          </w:p>
        </w:tc>
        <w:tc>
          <w:tcPr>
            <w:tcW w:w="688" w:type="pct"/>
            <w:vAlign w:val="center"/>
          </w:tcPr>
          <w:p w:rsidR="003C1EC0" w:rsidRPr="006C0688" w:rsidRDefault="003C1EC0" w:rsidP="00CE1DA6">
            <w:pPr>
              <w:snapToGrid w:val="0"/>
              <w:jc w:val="center"/>
              <w:rPr>
                <w:rFonts w:cs="Arial"/>
                <w:szCs w:val="20"/>
              </w:rPr>
            </w:pPr>
          </w:p>
        </w:tc>
      </w:tr>
    </w:tbl>
    <w:p w:rsidR="00790C53" w:rsidRPr="006C0688" w:rsidRDefault="00790C53">
      <w:pPr>
        <w:pStyle w:val="TOC2"/>
        <w:tabs>
          <w:tab w:val="left" w:pos="600"/>
          <w:tab w:val="right" w:leader="dot" w:pos="9350"/>
        </w:tabs>
        <w:rPr>
          <w:rFonts w:cs="Arial"/>
          <w:b/>
          <w:color w:val="365F87"/>
          <w:sz w:val="32"/>
          <w:szCs w:val="32"/>
        </w:rPr>
        <w:sectPr w:rsidR="00790C53" w:rsidRPr="006C0688" w:rsidSect="00AE4B87">
          <w:headerReference w:type="even" r:id="rId11"/>
          <w:headerReference w:type="default" r:id="rId12"/>
          <w:footerReference w:type="even" r:id="rId13"/>
          <w:footerReference w:type="default" r:id="rId14"/>
          <w:headerReference w:type="first" r:id="rId15"/>
          <w:footerReference w:type="first" r:id="rId16"/>
          <w:pgSz w:w="12240" w:h="15840" w:code="1"/>
          <w:pgMar w:top="1293" w:right="1440" w:bottom="1350" w:left="1440" w:header="142" w:footer="432" w:gutter="0"/>
          <w:pgNumType w:start="3"/>
          <w:cols w:space="720"/>
          <w:docGrid w:linePitch="360"/>
        </w:sectPr>
      </w:pPr>
      <w:bookmarkStart w:id="96" w:name="_Toc444096079"/>
      <w:bookmarkStart w:id="97" w:name="_Toc444096185"/>
      <w:bookmarkStart w:id="98" w:name="_Toc444097364"/>
      <w:bookmarkStart w:id="99" w:name="_Toc444526349"/>
      <w:bookmarkStart w:id="100" w:name="_Toc444526405"/>
      <w:bookmarkStart w:id="101" w:name="_Toc445989630"/>
      <w:bookmarkStart w:id="102" w:name="_Toc447034585"/>
      <w:bookmarkStart w:id="103" w:name="_Toc447042022"/>
      <w:bookmarkStart w:id="104" w:name="_Toc449341946"/>
      <w:bookmarkStart w:id="105" w:name="_Toc450135183"/>
    </w:p>
    <w:p w:rsidR="00800792" w:rsidRPr="006C0688" w:rsidRDefault="004842DF" w:rsidP="005066E9">
      <w:pPr>
        <w:pStyle w:val="TOC2"/>
        <w:tabs>
          <w:tab w:val="left" w:pos="600"/>
          <w:tab w:val="right" w:leader="dot" w:pos="9350"/>
        </w:tabs>
        <w:ind w:left="0"/>
        <w:rPr>
          <w:rFonts w:cs="Arial"/>
          <w:b/>
          <w:color w:val="365F87"/>
          <w:sz w:val="32"/>
          <w:szCs w:val="32"/>
        </w:rPr>
      </w:pPr>
      <w:r w:rsidRPr="006C0688">
        <w:rPr>
          <w:rFonts w:cs="Arial"/>
          <w:b/>
          <w:color w:val="365F87"/>
          <w:sz w:val="32"/>
          <w:szCs w:val="32"/>
        </w:rPr>
        <w:lastRenderedPageBreak/>
        <w:t>Table of Contents</w:t>
      </w:r>
      <w:bookmarkEnd w:id="96"/>
      <w:bookmarkEnd w:id="97"/>
      <w:bookmarkEnd w:id="98"/>
      <w:bookmarkEnd w:id="99"/>
      <w:bookmarkEnd w:id="100"/>
      <w:bookmarkEnd w:id="101"/>
      <w:bookmarkEnd w:id="102"/>
      <w:bookmarkEnd w:id="103"/>
      <w:bookmarkEnd w:id="104"/>
      <w:bookmarkEnd w:id="105"/>
    </w:p>
    <w:p w:rsidR="00B33D61" w:rsidRDefault="000F263D">
      <w:pPr>
        <w:pStyle w:val="TOC2"/>
        <w:tabs>
          <w:tab w:val="left" w:pos="600"/>
          <w:tab w:val="right" w:leader="dot" w:pos="9350"/>
        </w:tabs>
        <w:rPr>
          <w:rFonts w:asciiTheme="minorHAnsi" w:eastAsiaTheme="minorEastAsia" w:hAnsiTheme="minorHAnsi" w:cstheme="minorBidi"/>
          <w:smallCaps w:val="0"/>
          <w:noProof/>
          <w:sz w:val="22"/>
          <w:szCs w:val="22"/>
          <w:lang w:val="en-IN" w:eastAsia="en-IN"/>
        </w:rPr>
      </w:pPr>
      <w:r w:rsidRPr="006C0688">
        <w:rPr>
          <w:rFonts w:cs="Arial"/>
          <w:color w:val="365F87"/>
          <w:sz w:val="32"/>
          <w:szCs w:val="32"/>
        </w:rPr>
        <w:fldChar w:fldCharType="begin"/>
      </w:r>
      <w:r w:rsidR="004842DF" w:rsidRPr="006C0688">
        <w:rPr>
          <w:rFonts w:cs="Arial"/>
          <w:color w:val="365F87"/>
          <w:sz w:val="32"/>
          <w:szCs w:val="32"/>
        </w:rPr>
        <w:instrText xml:space="preserve"> TOC \o "1-4" \h \z \u </w:instrText>
      </w:r>
      <w:r w:rsidRPr="006C0688">
        <w:rPr>
          <w:rFonts w:cs="Arial"/>
          <w:color w:val="365F87"/>
          <w:sz w:val="32"/>
          <w:szCs w:val="32"/>
        </w:rPr>
        <w:fldChar w:fldCharType="separate"/>
      </w:r>
      <w:hyperlink w:anchor="_Toc482640672" w:history="1">
        <w:r w:rsidR="00B33D61" w:rsidRPr="007B585B">
          <w:rPr>
            <w:rStyle w:val="Hyperlink"/>
            <w:noProof/>
          </w:rPr>
          <w:t>1.</w:t>
        </w:r>
        <w:r w:rsidR="00B33D61">
          <w:rPr>
            <w:rFonts w:asciiTheme="minorHAnsi" w:eastAsiaTheme="minorEastAsia" w:hAnsiTheme="minorHAnsi" w:cstheme="minorBidi"/>
            <w:smallCaps w:val="0"/>
            <w:noProof/>
            <w:sz w:val="22"/>
            <w:szCs w:val="22"/>
            <w:lang w:val="en-IN" w:eastAsia="en-IN"/>
          </w:rPr>
          <w:tab/>
        </w:r>
        <w:r w:rsidR="00B33D61" w:rsidRPr="007B585B">
          <w:rPr>
            <w:rStyle w:val="Hyperlink"/>
            <w:noProof/>
          </w:rPr>
          <w:t>Introduction</w:t>
        </w:r>
        <w:r w:rsidR="00B33D61">
          <w:rPr>
            <w:noProof/>
            <w:webHidden/>
          </w:rPr>
          <w:tab/>
        </w:r>
        <w:r w:rsidR="00B33D61">
          <w:rPr>
            <w:noProof/>
            <w:webHidden/>
          </w:rPr>
          <w:fldChar w:fldCharType="begin"/>
        </w:r>
        <w:r w:rsidR="00B33D61">
          <w:rPr>
            <w:noProof/>
            <w:webHidden/>
          </w:rPr>
          <w:instrText xml:space="preserve"> PAGEREF _Toc482640672 \h </w:instrText>
        </w:r>
        <w:r w:rsidR="00B33D61">
          <w:rPr>
            <w:noProof/>
            <w:webHidden/>
          </w:rPr>
        </w:r>
        <w:r w:rsidR="00B33D61">
          <w:rPr>
            <w:noProof/>
            <w:webHidden/>
          </w:rPr>
          <w:fldChar w:fldCharType="separate"/>
        </w:r>
        <w:r w:rsidR="006C3FBC">
          <w:rPr>
            <w:noProof/>
            <w:webHidden/>
          </w:rPr>
          <w:t>4</w:t>
        </w:r>
        <w:r w:rsidR="00B33D61">
          <w:rPr>
            <w:noProof/>
            <w:webHidden/>
          </w:rPr>
          <w:fldChar w:fldCharType="end"/>
        </w:r>
      </w:hyperlink>
    </w:p>
    <w:p w:rsidR="00B33D61" w:rsidRDefault="00095A34">
      <w:pPr>
        <w:pStyle w:val="TOC3"/>
        <w:tabs>
          <w:tab w:val="left" w:pos="1000"/>
        </w:tabs>
        <w:rPr>
          <w:rFonts w:asciiTheme="minorHAnsi" w:eastAsiaTheme="minorEastAsia" w:hAnsiTheme="minorHAnsi" w:cstheme="minorBidi"/>
          <w:i w:val="0"/>
          <w:iCs w:val="0"/>
          <w:noProof/>
          <w:sz w:val="22"/>
          <w:szCs w:val="22"/>
          <w:lang w:val="en-IN" w:eastAsia="en-IN"/>
        </w:rPr>
      </w:pPr>
      <w:hyperlink w:anchor="_Toc482640673" w:history="1">
        <w:r w:rsidR="00B33D61" w:rsidRPr="007B585B">
          <w:rPr>
            <w:rStyle w:val="Hyperlink"/>
            <w:noProof/>
          </w:rPr>
          <w:t>1.1</w:t>
        </w:r>
        <w:r w:rsidR="00B33D61">
          <w:rPr>
            <w:rFonts w:asciiTheme="minorHAnsi" w:eastAsiaTheme="minorEastAsia" w:hAnsiTheme="minorHAnsi" w:cstheme="minorBidi"/>
            <w:i w:val="0"/>
            <w:iCs w:val="0"/>
            <w:noProof/>
            <w:sz w:val="22"/>
            <w:szCs w:val="22"/>
            <w:lang w:val="en-IN" w:eastAsia="en-IN"/>
          </w:rPr>
          <w:tab/>
        </w:r>
        <w:r w:rsidR="00B33D61" w:rsidRPr="007B585B">
          <w:rPr>
            <w:rStyle w:val="Hyperlink"/>
            <w:noProof/>
          </w:rPr>
          <w:t>Purpose</w:t>
        </w:r>
        <w:r w:rsidR="00B33D61">
          <w:rPr>
            <w:noProof/>
            <w:webHidden/>
          </w:rPr>
          <w:tab/>
        </w:r>
        <w:r w:rsidR="00B33D61">
          <w:rPr>
            <w:noProof/>
            <w:webHidden/>
          </w:rPr>
          <w:fldChar w:fldCharType="begin"/>
        </w:r>
        <w:r w:rsidR="00B33D61">
          <w:rPr>
            <w:noProof/>
            <w:webHidden/>
          </w:rPr>
          <w:instrText xml:space="preserve"> PAGEREF _Toc482640673 \h </w:instrText>
        </w:r>
        <w:r w:rsidR="00B33D61">
          <w:rPr>
            <w:noProof/>
            <w:webHidden/>
          </w:rPr>
        </w:r>
        <w:r w:rsidR="00B33D61">
          <w:rPr>
            <w:noProof/>
            <w:webHidden/>
          </w:rPr>
          <w:fldChar w:fldCharType="separate"/>
        </w:r>
        <w:r w:rsidR="006C3FBC">
          <w:rPr>
            <w:noProof/>
            <w:webHidden/>
          </w:rPr>
          <w:t>4</w:t>
        </w:r>
        <w:r w:rsidR="00B33D61">
          <w:rPr>
            <w:noProof/>
            <w:webHidden/>
          </w:rPr>
          <w:fldChar w:fldCharType="end"/>
        </w:r>
      </w:hyperlink>
    </w:p>
    <w:p w:rsidR="00B33D61" w:rsidRDefault="00095A34">
      <w:pPr>
        <w:pStyle w:val="TOC3"/>
        <w:tabs>
          <w:tab w:val="left" w:pos="1000"/>
        </w:tabs>
        <w:rPr>
          <w:rFonts w:asciiTheme="minorHAnsi" w:eastAsiaTheme="minorEastAsia" w:hAnsiTheme="minorHAnsi" w:cstheme="minorBidi"/>
          <w:i w:val="0"/>
          <w:iCs w:val="0"/>
          <w:noProof/>
          <w:sz w:val="22"/>
          <w:szCs w:val="22"/>
          <w:lang w:val="en-IN" w:eastAsia="en-IN"/>
        </w:rPr>
      </w:pPr>
      <w:hyperlink w:anchor="_Toc482640674" w:history="1">
        <w:r w:rsidR="00B33D61" w:rsidRPr="007B585B">
          <w:rPr>
            <w:rStyle w:val="Hyperlink"/>
            <w:noProof/>
          </w:rPr>
          <w:t>1.2</w:t>
        </w:r>
        <w:r w:rsidR="00B33D61">
          <w:rPr>
            <w:rFonts w:asciiTheme="minorHAnsi" w:eastAsiaTheme="minorEastAsia" w:hAnsiTheme="minorHAnsi" w:cstheme="minorBidi"/>
            <w:i w:val="0"/>
            <w:iCs w:val="0"/>
            <w:noProof/>
            <w:sz w:val="22"/>
            <w:szCs w:val="22"/>
            <w:lang w:val="en-IN" w:eastAsia="en-IN"/>
          </w:rPr>
          <w:tab/>
        </w:r>
        <w:r w:rsidR="00B33D61" w:rsidRPr="007B585B">
          <w:rPr>
            <w:rStyle w:val="Hyperlink"/>
            <w:noProof/>
          </w:rPr>
          <w:t>Scope</w:t>
        </w:r>
        <w:r w:rsidR="00B33D61">
          <w:rPr>
            <w:noProof/>
            <w:webHidden/>
          </w:rPr>
          <w:tab/>
        </w:r>
        <w:r w:rsidR="00B33D61">
          <w:rPr>
            <w:noProof/>
            <w:webHidden/>
          </w:rPr>
          <w:fldChar w:fldCharType="begin"/>
        </w:r>
        <w:r w:rsidR="00B33D61">
          <w:rPr>
            <w:noProof/>
            <w:webHidden/>
          </w:rPr>
          <w:instrText xml:space="preserve"> PAGEREF _Toc482640674 \h </w:instrText>
        </w:r>
        <w:r w:rsidR="00B33D61">
          <w:rPr>
            <w:noProof/>
            <w:webHidden/>
          </w:rPr>
        </w:r>
        <w:r w:rsidR="00B33D61">
          <w:rPr>
            <w:noProof/>
            <w:webHidden/>
          </w:rPr>
          <w:fldChar w:fldCharType="separate"/>
        </w:r>
        <w:r w:rsidR="006C3FBC">
          <w:rPr>
            <w:noProof/>
            <w:webHidden/>
          </w:rPr>
          <w:t>4</w:t>
        </w:r>
        <w:r w:rsidR="00B33D61">
          <w:rPr>
            <w:noProof/>
            <w:webHidden/>
          </w:rPr>
          <w:fldChar w:fldCharType="end"/>
        </w:r>
      </w:hyperlink>
    </w:p>
    <w:p w:rsidR="00B33D61" w:rsidRDefault="00095A34">
      <w:pPr>
        <w:pStyle w:val="TOC3"/>
        <w:tabs>
          <w:tab w:val="left" w:pos="1000"/>
        </w:tabs>
        <w:rPr>
          <w:rFonts w:asciiTheme="minorHAnsi" w:eastAsiaTheme="minorEastAsia" w:hAnsiTheme="minorHAnsi" w:cstheme="minorBidi"/>
          <w:i w:val="0"/>
          <w:iCs w:val="0"/>
          <w:noProof/>
          <w:sz w:val="22"/>
          <w:szCs w:val="22"/>
          <w:lang w:val="en-IN" w:eastAsia="en-IN"/>
        </w:rPr>
      </w:pPr>
      <w:hyperlink w:anchor="_Toc482640675" w:history="1">
        <w:r w:rsidR="00B33D61" w:rsidRPr="007B585B">
          <w:rPr>
            <w:rStyle w:val="Hyperlink"/>
            <w:noProof/>
          </w:rPr>
          <w:t>1.3</w:t>
        </w:r>
        <w:r w:rsidR="00B33D61">
          <w:rPr>
            <w:rFonts w:asciiTheme="minorHAnsi" w:eastAsiaTheme="minorEastAsia" w:hAnsiTheme="minorHAnsi" w:cstheme="minorBidi"/>
            <w:i w:val="0"/>
            <w:iCs w:val="0"/>
            <w:noProof/>
            <w:sz w:val="22"/>
            <w:szCs w:val="22"/>
            <w:lang w:val="en-IN" w:eastAsia="en-IN"/>
          </w:rPr>
          <w:tab/>
        </w:r>
        <w:r w:rsidR="00B33D61" w:rsidRPr="007B585B">
          <w:rPr>
            <w:rStyle w:val="Hyperlink"/>
            <w:noProof/>
          </w:rPr>
          <w:t>Acronyms and Abbreviations</w:t>
        </w:r>
        <w:r w:rsidR="00B33D61">
          <w:rPr>
            <w:noProof/>
            <w:webHidden/>
          </w:rPr>
          <w:tab/>
        </w:r>
        <w:r w:rsidR="00B33D61">
          <w:rPr>
            <w:noProof/>
            <w:webHidden/>
          </w:rPr>
          <w:fldChar w:fldCharType="begin"/>
        </w:r>
        <w:r w:rsidR="00B33D61">
          <w:rPr>
            <w:noProof/>
            <w:webHidden/>
          </w:rPr>
          <w:instrText xml:space="preserve"> PAGEREF _Toc482640675 \h </w:instrText>
        </w:r>
        <w:r w:rsidR="00B33D61">
          <w:rPr>
            <w:noProof/>
            <w:webHidden/>
          </w:rPr>
        </w:r>
        <w:r w:rsidR="00B33D61">
          <w:rPr>
            <w:noProof/>
            <w:webHidden/>
          </w:rPr>
          <w:fldChar w:fldCharType="separate"/>
        </w:r>
        <w:r w:rsidR="006C3FBC">
          <w:rPr>
            <w:noProof/>
            <w:webHidden/>
          </w:rPr>
          <w:t>4</w:t>
        </w:r>
        <w:r w:rsidR="00B33D61">
          <w:rPr>
            <w:noProof/>
            <w:webHidden/>
          </w:rPr>
          <w:fldChar w:fldCharType="end"/>
        </w:r>
      </w:hyperlink>
    </w:p>
    <w:p w:rsidR="00B33D61" w:rsidRDefault="00095A34">
      <w:pPr>
        <w:pStyle w:val="TOC3"/>
        <w:tabs>
          <w:tab w:val="left" w:pos="1000"/>
        </w:tabs>
        <w:rPr>
          <w:rFonts w:asciiTheme="minorHAnsi" w:eastAsiaTheme="minorEastAsia" w:hAnsiTheme="minorHAnsi" w:cstheme="minorBidi"/>
          <w:i w:val="0"/>
          <w:iCs w:val="0"/>
          <w:noProof/>
          <w:sz w:val="22"/>
          <w:szCs w:val="22"/>
          <w:lang w:val="en-IN" w:eastAsia="en-IN"/>
        </w:rPr>
      </w:pPr>
      <w:hyperlink w:anchor="_Toc482640676" w:history="1">
        <w:r w:rsidR="00B33D61" w:rsidRPr="007B585B">
          <w:rPr>
            <w:rStyle w:val="Hyperlink"/>
            <w:noProof/>
          </w:rPr>
          <w:t>1.4</w:t>
        </w:r>
        <w:r w:rsidR="00B33D61">
          <w:rPr>
            <w:rFonts w:asciiTheme="minorHAnsi" w:eastAsiaTheme="minorEastAsia" w:hAnsiTheme="minorHAnsi" w:cstheme="minorBidi"/>
            <w:i w:val="0"/>
            <w:iCs w:val="0"/>
            <w:noProof/>
            <w:sz w:val="22"/>
            <w:szCs w:val="22"/>
            <w:lang w:val="en-IN" w:eastAsia="en-IN"/>
          </w:rPr>
          <w:tab/>
        </w:r>
        <w:r w:rsidR="00B33D61" w:rsidRPr="007B585B">
          <w:rPr>
            <w:rStyle w:val="Hyperlink"/>
            <w:noProof/>
          </w:rPr>
          <w:t>Function of Buttons</w:t>
        </w:r>
        <w:r w:rsidR="00B33D61">
          <w:rPr>
            <w:noProof/>
            <w:webHidden/>
          </w:rPr>
          <w:tab/>
        </w:r>
        <w:r w:rsidR="00B33D61">
          <w:rPr>
            <w:noProof/>
            <w:webHidden/>
          </w:rPr>
          <w:fldChar w:fldCharType="begin"/>
        </w:r>
        <w:r w:rsidR="00B33D61">
          <w:rPr>
            <w:noProof/>
            <w:webHidden/>
          </w:rPr>
          <w:instrText xml:space="preserve"> PAGEREF _Toc482640676 \h </w:instrText>
        </w:r>
        <w:r w:rsidR="00B33D61">
          <w:rPr>
            <w:noProof/>
            <w:webHidden/>
          </w:rPr>
        </w:r>
        <w:r w:rsidR="00B33D61">
          <w:rPr>
            <w:noProof/>
            <w:webHidden/>
          </w:rPr>
          <w:fldChar w:fldCharType="separate"/>
        </w:r>
        <w:r w:rsidR="006C3FBC">
          <w:rPr>
            <w:noProof/>
            <w:webHidden/>
          </w:rPr>
          <w:t>5</w:t>
        </w:r>
        <w:r w:rsidR="00B33D61">
          <w:rPr>
            <w:noProof/>
            <w:webHidden/>
          </w:rPr>
          <w:fldChar w:fldCharType="end"/>
        </w:r>
      </w:hyperlink>
    </w:p>
    <w:p w:rsidR="00B33D61" w:rsidRDefault="00095A34">
      <w:pPr>
        <w:pStyle w:val="TOC2"/>
        <w:tabs>
          <w:tab w:val="left" w:pos="600"/>
          <w:tab w:val="right" w:leader="dot" w:pos="9350"/>
        </w:tabs>
        <w:rPr>
          <w:rFonts w:asciiTheme="minorHAnsi" w:eastAsiaTheme="minorEastAsia" w:hAnsiTheme="minorHAnsi" w:cstheme="minorBidi"/>
          <w:smallCaps w:val="0"/>
          <w:noProof/>
          <w:sz w:val="22"/>
          <w:szCs w:val="22"/>
          <w:lang w:val="en-IN" w:eastAsia="en-IN"/>
        </w:rPr>
      </w:pPr>
      <w:hyperlink w:anchor="_Toc482640677" w:history="1">
        <w:r w:rsidR="00B33D61" w:rsidRPr="007B585B">
          <w:rPr>
            <w:rStyle w:val="Hyperlink"/>
            <w:noProof/>
          </w:rPr>
          <w:t>2.</w:t>
        </w:r>
        <w:r w:rsidR="00B33D61">
          <w:rPr>
            <w:rFonts w:asciiTheme="minorHAnsi" w:eastAsiaTheme="minorEastAsia" w:hAnsiTheme="minorHAnsi" w:cstheme="minorBidi"/>
            <w:smallCaps w:val="0"/>
            <w:noProof/>
            <w:sz w:val="22"/>
            <w:szCs w:val="22"/>
            <w:lang w:val="en-IN" w:eastAsia="en-IN"/>
          </w:rPr>
          <w:tab/>
        </w:r>
        <w:r w:rsidR="00B33D61" w:rsidRPr="007B585B">
          <w:rPr>
            <w:rStyle w:val="Hyperlink"/>
            <w:noProof/>
          </w:rPr>
          <w:t>Log-In Procedure/Screen</w:t>
        </w:r>
        <w:r w:rsidR="00B33D61">
          <w:rPr>
            <w:noProof/>
            <w:webHidden/>
          </w:rPr>
          <w:tab/>
        </w:r>
        <w:r w:rsidR="00B33D61">
          <w:rPr>
            <w:noProof/>
            <w:webHidden/>
          </w:rPr>
          <w:fldChar w:fldCharType="begin"/>
        </w:r>
        <w:r w:rsidR="00B33D61">
          <w:rPr>
            <w:noProof/>
            <w:webHidden/>
          </w:rPr>
          <w:instrText xml:space="preserve"> PAGEREF _Toc482640677 \h </w:instrText>
        </w:r>
        <w:r w:rsidR="00B33D61">
          <w:rPr>
            <w:noProof/>
            <w:webHidden/>
          </w:rPr>
        </w:r>
        <w:r w:rsidR="00B33D61">
          <w:rPr>
            <w:noProof/>
            <w:webHidden/>
          </w:rPr>
          <w:fldChar w:fldCharType="separate"/>
        </w:r>
        <w:r w:rsidR="006C3FBC">
          <w:rPr>
            <w:noProof/>
            <w:webHidden/>
          </w:rPr>
          <w:t>6</w:t>
        </w:r>
        <w:r w:rsidR="00B33D61">
          <w:rPr>
            <w:noProof/>
            <w:webHidden/>
          </w:rPr>
          <w:fldChar w:fldCharType="end"/>
        </w:r>
      </w:hyperlink>
    </w:p>
    <w:p w:rsidR="00B33D61" w:rsidRDefault="00095A34">
      <w:pPr>
        <w:pStyle w:val="TOC3"/>
        <w:tabs>
          <w:tab w:val="left" w:pos="1000"/>
        </w:tabs>
        <w:rPr>
          <w:rFonts w:asciiTheme="minorHAnsi" w:eastAsiaTheme="minorEastAsia" w:hAnsiTheme="minorHAnsi" w:cstheme="minorBidi"/>
          <w:i w:val="0"/>
          <w:iCs w:val="0"/>
          <w:noProof/>
          <w:sz w:val="22"/>
          <w:szCs w:val="22"/>
          <w:lang w:val="en-IN" w:eastAsia="en-IN"/>
        </w:rPr>
      </w:pPr>
      <w:hyperlink w:anchor="_Toc482640679" w:history="1">
        <w:r w:rsidR="00B33D61" w:rsidRPr="007B585B">
          <w:rPr>
            <w:rStyle w:val="Hyperlink"/>
            <w:noProof/>
          </w:rPr>
          <w:t>2.1</w:t>
        </w:r>
        <w:r w:rsidR="00B33D61">
          <w:rPr>
            <w:rFonts w:asciiTheme="minorHAnsi" w:eastAsiaTheme="minorEastAsia" w:hAnsiTheme="minorHAnsi" w:cstheme="minorBidi"/>
            <w:i w:val="0"/>
            <w:iCs w:val="0"/>
            <w:noProof/>
            <w:sz w:val="22"/>
            <w:szCs w:val="22"/>
            <w:lang w:val="en-IN" w:eastAsia="en-IN"/>
          </w:rPr>
          <w:tab/>
        </w:r>
        <w:r w:rsidR="00B33D61" w:rsidRPr="007B585B">
          <w:rPr>
            <w:rStyle w:val="Hyperlink"/>
            <w:noProof/>
          </w:rPr>
          <w:t>Step to access Fabric Platform application</w:t>
        </w:r>
        <w:r w:rsidR="00B33D61">
          <w:rPr>
            <w:noProof/>
            <w:webHidden/>
          </w:rPr>
          <w:tab/>
        </w:r>
        <w:r w:rsidR="00B33D61">
          <w:rPr>
            <w:noProof/>
            <w:webHidden/>
          </w:rPr>
          <w:fldChar w:fldCharType="begin"/>
        </w:r>
        <w:r w:rsidR="00B33D61">
          <w:rPr>
            <w:noProof/>
            <w:webHidden/>
          </w:rPr>
          <w:instrText xml:space="preserve"> PAGEREF _Toc482640679 \h </w:instrText>
        </w:r>
        <w:r w:rsidR="00B33D61">
          <w:rPr>
            <w:noProof/>
            <w:webHidden/>
          </w:rPr>
        </w:r>
        <w:r w:rsidR="00B33D61">
          <w:rPr>
            <w:noProof/>
            <w:webHidden/>
          </w:rPr>
          <w:fldChar w:fldCharType="separate"/>
        </w:r>
        <w:r w:rsidR="006C3FBC">
          <w:rPr>
            <w:noProof/>
            <w:webHidden/>
          </w:rPr>
          <w:t>6</w:t>
        </w:r>
        <w:r w:rsidR="00B33D61">
          <w:rPr>
            <w:noProof/>
            <w:webHidden/>
          </w:rPr>
          <w:fldChar w:fldCharType="end"/>
        </w:r>
      </w:hyperlink>
    </w:p>
    <w:p w:rsidR="00B33D61" w:rsidRDefault="00095A34">
      <w:pPr>
        <w:pStyle w:val="TOC3"/>
        <w:tabs>
          <w:tab w:val="left" w:pos="1000"/>
        </w:tabs>
        <w:rPr>
          <w:rFonts w:asciiTheme="minorHAnsi" w:eastAsiaTheme="minorEastAsia" w:hAnsiTheme="minorHAnsi" w:cstheme="minorBidi"/>
          <w:i w:val="0"/>
          <w:iCs w:val="0"/>
          <w:noProof/>
          <w:sz w:val="22"/>
          <w:szCs w:val="22"/>
          <w:lang w:val="en-IN" w:eastAsia="en-IN"/>
        </w:rPr>
      </w:pPr>
      <w:hyperlink w:anchor="_Toc482640680" w:history="1">
        <w:r w:rsidR="00B33D61" w:rsidRPr="007B585B">
          <w:rPr>
            <w:rStyle w:val="Hyperlink"/>
            <w:noProof/>
          </w:rPr>
          <w:t>2.2</w:t>
        </w:r>
        <w:r w:rsidR="00B33D61">
          <w:rPr>
            <w:rFonts w:asciiTheme="minorHAnsi" w:eastAsiaTheme="minorEastAsia" w:hAnsiTheme="minorHAnsi" w:cstheme="minorBidi"/>
            <w:i w:val="0"/>
            <w:iCs w:val="0"/>
            <w:noProof/>
            <w:sz w:val="22"/>
            <w:szCs w:val="22"/>
            <w:lang w:val="en-IN" w:eastAsia="en-IN"/>
          </w:rPr>
          <w:tab/>
        </w:r>
        <w:r w:rsidR="00B33D61" w:rsidRPr="007B585B">
          <w:rPr>
            <w:rStyle w:val="Hyperlink"/>
            <w:noProof/>
          </w:rPr>
          <w:t>Reset password</w:t>
        </w:r>
        <w:r w:rsidR="00B33D61">
          <w:rPr>
            <w:noProof/>
            <w:webHidden/>
          </w:rPr>
          <w:tab/>
        </w:r>
        <w:r w:rsidR="00B33D61">
          <w:rPr>
            <w:noProof/>
            <w:webHidden/>
          </w:rPr>
          <w:fldChar w:fldCharType="begin"/>
        </w:r>
        <w:r w:rsidR="00B33D61">
          <w:rPr>
            <w:noProof/>
            <w:webHidden/>
          </w:rPr>
          <w:instrText xml:space="preserve"> PAGEREF _Toc482640680 \h </w:instrText>
        </w:r>
        <w:r w:rsidR="00B33D61">
          <w:rPr>
            <w:noProof/>
            <w:webHidden/>
          </w:rPr>
        </w:r>
        <w:r w:rsidR="00B33D61">
          <w:rPr>
            <w:noProof/>
            <w:webHidden/>
          </w:rPr>
          <w:fldChar w:fldCharType="separate"/>
        </w:r>
        <w:r w:rsidR="006C3FBC">
          <w:rPr>
            <w:noProof/>
            <w:webHidden/>
          </w:rPr>
          <w:t>6</w:t>
        </w:r>
        <w:r w:rsidR="00B33D61">
          <w:rPr>
            <w:noProof/>
            <w:webHidden/>
          </w:rPr>
          <w:fldChar w:fldCharType="end"/>
        </w:r>
      </w:hyperlink>
    </w:p>
    <w:p w:rsidR="00B33D61" w:rsidRDefault="00095A34">
      <w:pPr>
        <w:pStyle w:val="TOC3"/>
        <w:tabs>
          <w:tab w:val="left" w:pos="1000"/>
        </w:tabs>
        <w:rPr>
          <w:rFonts w:asciiTheme="minorHAnsi" w:eastAsiaTheme="minorEastAsia" w:hAnsiTheme="minorHAnsi" w:cstheme="minorBidi"/>
          <w:i w:val="0"/>
          <w:iCs w:val="0"/>
          <w:noProof/>
          <w:sz w:val="22"/>
          <w:szCs w:val="22"/>
          <w:lang w:val="en-IN" w:eastAsia="en-IN"/>
        </w:rPr>
      </w:pPr>
      <w:hyperlink w:anchor="_Toc482640681" w:history="1">
        <w:r w:rsidR="00B33D61" w:rsidRPr="007B585B">
          <w:rPr>
            <w:rStyle w:val="Hyperlink"/>
            <w:noProof/>
          </w:rPr>
          <w:t>2.3</w:t>
        </w:r>
        <w:r w:rsidR="00B33D61">
          <w:rPr>
            <w:rFonts w:asciiTheme="minorHAnsi" w:eastAsiaTheme="minorEastAsia" w:hAnsiTheme="minorHAnsi" w:cstheme="minorBidi"/>
            <w:i w:val="0"/>
            <w:iCs w:val="0"/>
            <w:noProof/>
            <w:sz w:val="22"/>
            <w:szCs w:val="22"/>
            <w:lang w:val="en-IN" w:eastAsia="en-IN"/>
          </w:rPr>
          <w:tab/>
        </w:r>
        <w:r w:rsidR="00B33D61" w:rsidRPr="007B585B">
          <w:rPr>
            <w:rStyle w:val="Hyperlink"/>
            <w:noProof/>
          </w:rPr>
          <w:t>Sign Up</w:t>
        </w:r>
        <w:r w:rsidR="00B33D61">
          <w:rPr>
            <w:noProof/>
            <w:webHidden/>
          </w:rPr>
          <w:tab/>
        </w:r>
        <w:r w:rsidR="00B33D61">
          <w:rPr>
            <w:noProof/>
            <w:webHidden/>
          </w:rPr>
          <w:fldChar w:fldCharType="begin"/>
        </w:r>
        <w:r w:rsidR="00B33D61">
          <w:rPr>
            <w:noProof/>
            <w:webHidden/>
          </w:rPr>
          <w:instrText xml:space="preserve"> PAGEREF _Toc482640681 \h </w:instrText>
        </w:r>
        <w:r w:rsidR="00B33D61">
          <w:rPr>
            <w:noProof/>
            <w:webHidden/>
          </w:rPr>
        </w:r>
        <w:r w:rsidR="00B33D61">
          <w:rPr>
            <w:noProof/>
            <w:webHidden/>
          </w:rPr>
          <w:fldChar w:fldCharType="separate"/>
        </w:r>
        <w:r w:rsidR="006C3FBC">
          <w:rPr>
            <w:noProof/>
            <w:webHidden/>
          </w:rPr>
          <w:t>7</w:t>
        </w:r>
        <w:r w:rsidR="00B33D61">
          <w:rPr>
            <w:noProof/>
            <w:webHidden/>
          </w:rPr>
          <w:fldChar w:fldCharType="end"/>
        </w:r>
      </w:hyperlink>
    </w:p>
    <w:p w:rsidR="00B33D61" w:rsidRDefault="00095A34">
      <w:pPr>
        <w:pStyle w:val="TOC2"/>
        <w:tabs>
          <w:tab w:val="left" w:pos="600"/>
          <w:tab w:val="right" w:leader="dot" w:pos="9350"/>
        </w:tabs>
        <w:rPr>
          <w:rFonts w:asciiTheme="minorHAnsi" w:eastAsiaTheme="minorEastAsia" w:hAnsiTheme="minorHAnsi" w:cstheme="minorBidi"/>
          <w:smallCaps w:val="0"/>
          <w:noProof/>
          <w:sz w:val="22"/>
          <w:szCs w:val="22"/>
          <w:lang w:val="en-IN" w:eastAsia="en-IN"/>
        </w:rPr>
      </w:pPr>
      <w:hyperlink w:anchor="_Toc482640682" w:history="1">
        <w:r w:rsidR="00B33D61" w:rsidRPr="007B585B">
          <w:rPr>
            <w:rStyle w:val="Hyperlink"/>
            <w:noProof/>
          </w:rPr>
          <w:t>3.</w:t>
        </w:r>
        <w:r w:rsidR="00B33D61">
          <w:rPr>
            <w:rFonts w:asciiTheme="minorHAnsi" w:eastAsiaTheme="minorEastAsia" w:hAnsiTheme="minorHAnsi" w:cstheme="minorBidi"/>
            <w:smallCaps w:val="0"/>
            <w:noProof/>
            <w:sz w:val="22"/>
            <w:szCs w:val="22"/>
            <w:lang w:val="en-IN" w:eastAsia="en-IN"/>
          </w:rPr>
          <w:tab/>
        </w:r>
        <w:r w:rsidR="00B33D61" w:rsidRPr="007B585B">
          <w:rPr>
            <w:rStyle w:val="Hyperlink"/>
            <w:noProof/>
          </w:rPr>
          <w:t>App (Dashboard)</w:t>
        </w:r>
        <w:r w:rsidR="00B33D61">
          <w:rPr>
            <w:noProof/>
            <w:webHidden/>
          </w:rPr>
          <w:tab/>
        </w:r>
        <w:r w:rsidR="00B33D61">
          <w:rPr>
            <w:noProof/>
            <w:webHidden/>
          </w:rPr>
          <w:fldChar w:fldCharType="begin"/>
        </w:r>
        <w:r w:rsidR="00B33D61">
          <w:rPr>
            <w:noProof/>
            <w:webHidden/>
          </w:rPr>
          <w:instrText xml:space="preserve"> PAGEREF _Toc482640682 \h </w:instrText>
        </w:r>
        <w:r w:rsidR="00B33D61">
          <w:rPr>
            <w:noProof/>
            <w:webHidden/>
          </w:rPr>
        </w:r>
        <w:r w:rsidR="00B33D61">
          <w:rPr>
            <w:noProof/>
            <w:webHidden/>
          </w:rPr>
          <w:fldChar w:fldCharType="separate"/>
        </w:r>
        <w:r w:rsidR="006C3FBC">
          <w:rPr>
            <w:noProof/>
            <w:webHidden/>
          </w:rPr>
          <w:t>11</w:t>
        </w:r>
        <w:r w:rsidR="00B33D61">
          <w:rPr>
            <w:noProof/>
            <w:webHidden/>
          </w:rPr>
          <w:fldChar w:fldCharType="end"/>
        </w:r>
      </w:hyperlink>
    </w:p>
    <w:p w:rsidR="00B33D61" w:rsidRDefault="00095A34">
      <w:pPr>
        <w:pStyle w:val="TOC3"/>
        <w:tabs>
          <w:tab w:val="left" w:pos="1000"/>
        </w:tabs>
        <w:rPr>
          <w:rFonts w:asciiTheme="minorHAnsi" w:eastAsiaTheme="minorEastAsia" w:hAnsiTheme="minorHAnsi" w:cstheme="minorBidi"/>
          <w:i w:val="0"/>
          <w:iCs w:val="0"/>
          <w:noProof/>
          <w:sz w:val="22"/>
          <w:szCs w:val="22"/>
          <w:lang w:val="en-IN" w:eastAsia="en-IN"/>
        </w:rPr>
      </w:pPr>
      <w:hyperlink w:anchor="_Toc482640685" w:history="1">
        <w:r w:rsidR="00B33D61" w:rsidRPr="007B585B">
          <w:rPr>
            <w:rStyle w:val="Hyperlink"/>
            <w:noProof/>
          </w:rPr>
          <w:t>4.1</w:t>
        </w:r>
        <w:r w:rsidR="00B33D61">
          <w:rPr>
            <w:rFonts w:asciiTheme="minorHAnsi" w:eastAsiaTheme="minorEastAsia" w:hAnsiTheme="minorHAnsi" w:cstheme="minorBidi"/>
            <w:i w:val="0"/>
            <w:iCs w:val="0"/>
            <w:noProof/>
            <w:sz w:val="22"/>
            <w:szCs w:val="22"/>
            <w:lang w:val="en-IN" w:eastAsia="en-IN"/>
          </w:rPr>
          <w:tab/>
        </w:r>
        <w:r w:rsidR="00B33D61" w:rsidRPr="007B585B">
          <w:rPr>
            <w:rStyle w:val="Hyperlink"/>
            <w:noProof/>
          </w:rPr>
          <w:t>App Administration</w:t>
        </w:r>
        <w:r w:rsidR="00B33D61">
          <w:rPr>
            <w:noProof/>
            <w:webHidden/>
          </w:rPr>
          <w:tab/>
        </w:r>
        <w:r w:rsidR="00B33D61">
          <w:rPr>
            <w:noProof/>
            <w:webHidden/>
          </w:rPr>
          <w:fldChar w:fldCharType="begin"/>
        </w:r>
        <w:r w:rsidR="00B33D61">
          <w:rPr>
            <w:noProof/>
            <w:webHidden/>
          </w:rPr>
          <w:instrText xml:space="preserve"> PAGEREF _Toc482640685 \h </w:instrText>
        </w:r>
        <w:r w:rsidR="00B33D61">
          <w:rPr>
            <w:noProof/>
            <w:webHidden/>
          </w:rPr>
        </w:r>
        <w:r w:rsidR="00B33D61">
          <w:rPr>
            <w:noProof/>
            <w:webHidden/>
          </w:rPr>
          <w:fldChar w:fldCharType="separate"/>
        </w:r>
        <w:r w:rsidR="006C3FBC">
          <w:rPr>
            <w:noProof/>
            <w:webHidden/>
          </w:rPr>
          <w:t>11</w:t>
        </w:r>
        <w:r w:rsidR="00B33D61">
          <w:rPr>
            <w:noProof/>
            <w:webHidden/>
          </w:rPr>
          <w:fldChar w:fldCharType="end"/>
        </w:r>
      </w:hyperlink>
    </w:p>
    <w:p w:rsidR="00B33D61" w:rsidRDefault="00095A34">
      <w:pPr>
        <w:pStyle w:val="TOC2"/>
        <w:tabs>
          <w:tab w:val="left" w:pos="600"/>
          <w:tab w:val="right" w:leader="dot" w:pos="9350"/>
        </w:tabs>
        <w:rPr>
          <w:rFonts w:asciiTheme="minorHAnsi" w:eastAsiaTheme="minorEastAsia" w:hAnsiTheme="minorHAnsi" w:cstheme="minorBidi"/>
          <w:smallCaps w:val="0"/>
          <w:noProof/>
          <w:sz w:val="22"/>
          <w:szCs w:val="22"/>
          <w:lang w:val="en-IN" w:eastAsia="en-IN"/>
        </w:rPr>
      </w:pPr>
      <w:hyperlink w:anchor="_Toc482640686" w:history="1">
        <w:r w:rsidR="00B33D61" w:rsidRPr="007B585B">
          <w:rPr>
            <w:rStyle w:val="Hyperlink"/>
            <w:noProof/>
          </w:rPr>
          <w:t>4.</w:t>
        </w:r>
        <w:r w:rsidR="00B33D61">
          <w:rPr>
            <w:rFonts w:asciiTheme="minorHAnsi" w:eastAsiaTheme="minorEastAsia" w:hAnsiTheme="minorHAnsi" w:cstheme="minorBidi"/>
            <w:smallCaps w:val="0"/>
            <w:noProof/>
            <w:sz w:val="22"/>
            <w:szCs w:val="22"/>
            <w:lang w:val="en-IN" w:eastAsia="en-IN"/>
          </w:rPr>
          <w:tab/>
        </w:r>
        <w:r w:rsidR="00B33D61" w:rsidRPr="007B585B">
          <w:rPr>
            <w:rStyle w:val="Hyperlink"/>
            <w:noProof/>
          </w:rPr>
          <w:t>APIs (Dashboard)</w:t>
        </w:r>
        <w:r w:rsidR="00B33D61">
          <w:rPr>
            <w:noProof/>
            <w:webHidden/>
          </w:rPr>
          <w:tab/>
        </w:r>
        <w:r w:rsidR="00B33D61">
          <w:rPr>
            <w:noProof/>
            <w:webHidden/>
          </w:rPr>
          <w:fldChar w:fldCharType="begin"/>
        </w:r>
        <w:r w:rsidR="00B33D61">
          <w:rPr>
            <w:noProof/>
            <w:webHidden/>
          </w:rPr>
          <w:instrText xml:space="preserve"> PAGEREF _Toc482640686 \h </w:instrText>
        </w:r>
        <w:r w:rsidR="00B33D61">
          <w:rPr>
            <w:noProof/>
            <w:webHidden/>
          </w:rPr>
        </w:r>
        <w:r w:rsidR="00B33D61">
          <w:rPr>
            <w:noProof/>
            <w:webHidden/>
          </w:rPr>
          <w:fldChar w:fldCharType="separate"/>
        </w:r>
        <w:r w:rsidR="006C3FBC">
          <w:rPr>
            <w:noProof/>
            <w:webHidden/>
          </w:rPr>
          <w:t>18</w:t>
        </w:r>
        <w:r w:rsidR="00B33D61">
          <w:rPr>
            <w:noProof/>
            <w:webHidden/>
          </w:rPr>
          <w:fldChar w:fldCharType="end"/>
        </w:r>
      </w:hyperlink>
    </w:p>
    <w:p w:rsidR="00B33D61" w:rsidRDefault="00095A34">
      <w:pPr>
        <w:pStyle w:val="TOC2"/>
        <w:tabs>
          <w:tab w:val="left" w:pos="600"/>
          <w:tab w:val="right" w:leader="dot" w:pos="9350"/>
        </w:tabs>
        <w:rPr>
          <w:rFonts w:asciiTheme="minorHAnsi" w:eastAsiaTheme="minorEastAsia" w:hAnsiTheme="minorHAnsi" w:cstheme="minorBidi"/>
          <w:smallCaps w:val="0"/>
          <w:noProof/>
          <w:sz w:val="22"/>
          <w:szCs w:val="22"/>
          <w:lang w:val="en-IN" w:eastAsia="en-IN"/>
        </w:rPr>
      </w:pPr>
      <w:hyperlink w:anchor="_Toc482640688" w:history="1">
        <w:r w:rsidR="00B33D61" w:rsidRPr="007B585B">
          <w:rPr>
            <w:rStyle w:val="Hyperlink"/>
            <w:noProof/>
          </w:rPr>
          <w:t>5.</w:t>
        </w:r>
        <w:r w:rsidR="00B33D61">
          <w:rPr>
            <w:rFonts w:asciiTheme="minorHAnsi" w:eastAsiaTheme="minorEastAsia" w:hAnsiTheme="minorHAnsi" w:cstheme="minorBidi"/>
            <w:smallCaps w:val="0"/>
            <w:noProof/>
            <w:sz w:val="22"/>
            <w:szCs w:val="22"/>
            <w:lang w:val="en-IN" w:eastAsia="en-IN"/>
          </w:rPr>
          <w:tab/>
        </w:r>
        <w:r w:rsidR="00B33D61" w:rsidRPr="007B585B">
          <w:rPr>
            <w:rStyle w:val="Hyperlink"/>
            <w:noProof/>
          </w:rPr>
          <w:t>System Admin</w:t>
        </w:r>
        <w:r w:rsidR="00B33D61">
          <w:rPr>
            <w:noProof/>
            <w:webHidden/>
          </w:rPr>
          <w:tab/>
        </w:r>
        <w:r w:rsidR="00B33D61">
          <w:rPr>
            <w:noProof/>
            <w:webHidden/>
          </w:rPr>
          <w:fldChar w:fldCharType="begin"/>
        </w:r>
        <w:r w:rsidR="00B33D61">
          <w:rPr>
            <w:noProof/>
            <w:webHidden/>
          </w:rPr>
          <w:instrText xml:space="preserve"> PAGEREF _Toc482640688 \h </w:instrText>
        </w:r>
        <w:r w:rsidR="00B33D61">
          <w:rPr>
            <w:noProof/>
            <w:webHidden/>
          </w:rPr>
        </w:r>
        <w:r w:rsidR="00B33D61">
          <w:rPr>
            <w:noProof/>
            <w:webHidden/>
          </w:rPr>
          <w:fldChar w:fldCharType="separate"/>
        </w:r>
        <w:r w:rsidR="006C3FBC">
          <w:rPr>
            <w:noProof/>
            <w:webHidden/>
          </w:rPr>
          <w:t>19</w:t>
        </w:r>
        <w:r w:rsidR="00B33D61">
          <w:rPr>
            <w:noProof/>
            <w:webHidden/>
          </w:rPr>
          <w:fldChar w:fldCharType="end"/>
        </w:r>
      </w:hyperlink>
    </w:p>
    <w:p w:rsidR="00B33D61" w:rsidRDefault="00095A34">
      <w:pPr>
        <w:pStyle w:val="TOC2"/>
        <w:tabs>
          <w:tab w:val="left" w:pos="600"/>
          <w:tab w:val="right" w:leader="dot" w:pos="9350"/>
        </w:tabs>
        <w:rPr>
          <w:rFonts w:asciiTheme="minorHAnsi" w:eastAsiaTheme="minorEastAsia" w:hAnsiTheme="minorHAnsi" w:cstheme="minorBidi"/>
          <w:smallCaps w:val="0"/>
          <w:noProof/>
          <w:sz w:val="22"/>
          <w:szCs w:val="22"/>
          <w:lang w:val="en-IN" w:eastAsia="en-IN"/>
        </w:rPr>
      </w:pPr>
      <w:hyperlink w:anchor="_Toc482640689" w:history="1">
        <w:r w:rsidR="00B33D61" w:rsidRPr="007B585B">
          <w:rPr>
            <w:rStyle w:val="Hyperlink"/>
            <w:noProof/>
          </w:rPr>
          <w:t>6.</w:t>
        </w:r>
        <w:r w:rsidR="00B33D61">
          <w:rPr>
            <w:rFonts w:asciiTheme="minorHAnsi" w:eastAsiaTheme="minorEastAsia" w:hAnsiTheme="minorHAnsi" w:cstheme="minorBidi"/>
            <w:smallCaps w:val="0"/>
            <w:noProof/>
            <w:sz w:val="22"/>
            <w:szCs w:val="22"/>
            <w:lang w:val="en-IN" w:eastAsia="en-IN"/>
          </w:rPr>
          <w:tab/>
        </w:r>
        <w:r w:rsidR="00B33D61" w:rsidRPr="007B585B">
          <w:rPr>
            <w:rStyle w:val="Hyperlink"/>
            <w:noProof/>
          </w:rPr>
          <w:t>Tenant Admin</w:t>
        </w:r>
        <w:r w:rsidR="00B33D61">
          <w:rPr>
            <w:noProof/>
            <w:webHidden/>
          </w:rPr>
          <w:tab/>
        </w:r>
        <w:r w:rsidR="00B33D61">
          <w:rPr>
            <w:noProof/>
            <w:webHidden/>
          </w:rPr>
          <w:fldChar w:fldCharType="begin"/>
        </w:r>
        <w:r w:rsidR="00B33D61">
          <w:rPr>
            <w:noProof/>
            <w:webHidden/>
          </w:rPr>
          <w:instrText xml:space="preserve"> PAGEREF _Toc482640689 \h </w:instrText>
        </w:r>
        <w:r w:rsidR="00B33D61">
          <w:rPr>
            <w:noProof/>
            <w:webHidden/>
          </w:rPr>
        </w:r>
        <w:r w:rsidR="00B33D61">
          <w:rPr>
            <w:noProof/>
            <w:webHidden/>
          </w:rPr>
          <w:fldChar w:fldCharType="separate"/>
        </w:r>
        <w:r w:rsidR="006C3FBC">
          <w:rPr>
            <w:noProof/>
            <w:webHidden/>
          </w:rPr>
          <w:t>23</w:t>
        </w:r>
        <w:r w:rsidR="00B33D61">
          <w:rPr>
            <w:noProof/>
            <w:webHidden/>
          </w:rPr>
          <w:fldChar w:fldCharType="end"/>
        </w:r>
      </w:hyperlink>
    </w:p>
    <w:p w:rsidR="00B33D61" w:rsidRDefault="00095A34">
      <w:pPr>
        <w:pStyle w:val="TOC2"/>
        <w:tabs>
          <w:tab w:val="left" w:pos="600"/>
          <w:tab w:val="right" w:leader="dot" w:pos="9350"/>
        </w:tabs>
        <w:rPr>
          <w:rFonts w:asciiTheme="minorHAnsi" w:eastAsiaTheme="minorEastAsia" w:hAnsiTheme="minorHAnsi" w:cstheme="minorBidi"/>
          <w:smallCaps w:val="0"/>
          <w:noProof/>
          <w:sz w:val="22"/>
          <w:szCs w:val="22"/>
          <w:lang w:val="en-IN" w:eastAsia="en-IN"/>
        </w:rPr>
      </w:pPr>
      <w:hyperlink w:anchor="_Toc482640690" w:history="1">
        <w:r w:rsidR="00B33D61" w:rsidRPr="007B585B">
          <w:rPr>
            <w:rStyle w:val="Hyperlink"/>
            <w:noProof/>
          </w:rPr>
          <w:t>7.</w:t>
        </w:r>
        <w:r w:rsidR="00B33D61">
          <w:rPr>
            <w:rFonts w:asciiTheme="minorHAnsi" w:eastAsiaTheme="minorEastAsia" w:hAnsiTheme="minorHAnsi" w:cstheme="minorBidi"/>
            <w:smallCaps w:val="0"/>
            <w:noProof/>
            <w:sz w:val="22"/>
            <w:szCs w:val="22"/>
            <w:lang w:val="en-IN" w:eastAsia="en-IN"/>
          </w:rPr>
          <w:tab/>
        </w:r>
        <w:r w:rsidR="00B33D61" w:rsidRPr="007B585B">
          <w:rPr>
            <w:rStyle w:val="Hyperlink"/>
            <w:noProof/>
          </w:rPr>
          <w:t>Account Management</w:t>
        </w:r>
        <w:r w:rsidR="00B33D61">
          <w:rPr>
            <w:noProof/>
            <w:webHidden/>
          </w:rPr>
          <w:tab/>
        </w:r>
        <w:r w:rsidR="00B33D61">
          <w:rPr>
            <w:noProof/>
            <w:webHidden/>
          </w:rPr>
          <w:fldChar w:fldCharType="begin"/>
        </w:r>
        <w:r w:rsidR="00B33D61">
          <w:rPr>
            <w:noProof/>
            <w:webHidden/>
          </w:rPr>
          <w:instrText xml:space="preserve"> PAGEREF _Toc482640690 \h </w:instrText>
        </w:r>
        <w:r w:rsidR="00B33D61">
          <w:rPr>
            <w:noProof/>
            <w:webHidden/>
          </w:rPr>
        </w:r>
        <w:r w:rsidR="00B33D61">
          <w:rPr>
            <w:noProof/>
            <w:webHidden/>
          </w:rPr>
          <w:fldChar w:fldCharType="separate"/>
        </w:r>
        <w:r w:rsidR="006C3FBC">
          <w:rPr>
            <w:noProof/>
            <w:webHidden/>
          </w:rPr>
          <w:t>25</w:t>
        </w:r>
        <w:r w:rsidR="00B33D61">
          <w:rPr>
            <w:noProof/>
            <w:webHidden/>
          </w:rPr>
          <w:fldChar w:fldCharType="end"/>
        </w:r>
      </w:hyperlink>
    </w:p>
    <w:p w:rsidR="00755DD4" w:rsidRPr="006C0688" w:rsidRDefault="000F263D" w:rsidP="00F25E7F">
      <w:pPr>
        <w:pStyle w:val="TOC2"/>
        <w:tabs>
          <w:tab w:val="left" w:pos="600"/>
          <w:tab w:val="right" w:leader="dot" w:pos="9350"/>
        </w:tabs>
        <w:rPr>
          <w:rFonts w:cs="Calibri"/>
        </w:rPr>
      </w:pPr>
      <w:r w:rsidRPr="006C0688">
        <w:rPr>
          <w:rFonts w:cs="Arial"/>
          <w:b/>
          <w:color w:val="365F87"/>
          <w:sz w:val="32"/>
          <w:szCs w:val="32"/>
        </w:rPr>
        <w:fldChar w:fldCharType="end"/>
      </w:r>
    </w:p>
    <w:p w:rsidR="00451C0C" w:rsidRPr="006C0688" w:rsidRDefault="00451C0C" w:rsidP="000837B6">
      <w:pPr>
        <w:pStyle w:val="Heading2"/>
        <w:sectPr w:rsidR="00451C0C" w:rsidRPr="006C0688" w:rsidSect="00AE4B87">
          <w:pgSz w:w="12240" w:h="15840" w:code="1"/>
          <w:pgMar w:top="1293" w:right="1440" w:bottom="1350" w:left="1440" w:header="142" w:footer="432" w:gutter="0"/>
          <w:pgNumType w:start="3"/>
          <w:cols w:space="720"/>
          <w:docGrid w:linePitch="360"/>
        </w:sectPr>
      </w:pPr>
      <w:bookmarkStart w:id="106" w:name="_Toc439763460"/>
      <w:bookmarkStart w:id="107" w:name="_Toc439766100"/>
      <w:bookmarkStart w:id="108" w:name="_Toc439766177"/>
      <w:bookmarkStart w:id="109" w:name="_Toc439766253"/>
      <w:bookmarkStart w:id="110" w:name="_Toc439766328"/>
      <w:bookmarkStart w:id="111" w:name="_Toc439766595"/>
      <w:bookmarkStart w:id="112" w:name="_Toc439766776"/>
      <w:bookmarkStart w:id="113" w:name="_Toc439766847"/>
      <w:bookmarkStart w:id="114" w:name="_Toc439766918"/>
      <w:bookmarkStart w:id="115" w:name="_Toc439766988"/>
      <w:bookmarkStart w:id="116" w:name="_Toc439773787"/>
      <w:bookmarkStart w:id="117" w:name="_Toc439774824"/>
      <w:bookmarkStart w:id="118" w:name="_Toc439775144"/>
      <w:bookmarkStart w:id="119" w:name="_Toc439775514"/>
      <w:bookmarkStart w:id="120" w:name="_Toc439688777"/>
      <w:bookmarkStart w:id="121" w:name="_Toc439690293"/>
      <w:bookmarkStart w:id="122" w:name="__RefHeading__47_1185724255"/>
      <w:bookmarkStart w:id="123" w:name="_Toc444095668"/>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rsidR="0054787F" w:rsidRPr="00250221" w:rsidRDefault="0054787F" w:rsidP="0054787F">
      <w:pPr>
        <w:rPr>
          <w:b/>
          <w:color w:val="7030A0"/>
          <w:sz w:val="40"/>
          <w:szCs w:val="40"/>
        </w:rPr>
      </w:pPr>
      <w:bookmarkStart w:id="124" w:name="_Toc482640672"/>
      <w:r w:rsidRPr="00250221">
        <w:rPr>
          <w:b/>
          <w:color w:val="7030A0"/>
          <w:sz w:val="40"/>
          <w:szCs w:val="40"/>
        </w:rPr>
        <w:lastRenderedPageBreak/>
        <w:t>Cloning</w:t>
      </w:r>
      <w:r w:rsidR="00250221">
        <w:rPr>
          <w:b/>
          <w:color w:val="7030A0"/>
          <w:sz w:val="40"/>
          <w:szCs w:val="40"/>
        </w:rPr>
        <w:t xml:space="preserve"> this version in GIT</w:t>
      </w:r>
      <w:bookmarkStart w:id="125" w:name="_GoBack"/>
      <w:bookmarkEnd w:id="125"/>
    </w:p>
    <w:p w:rsidR="0054787F" w:rsidRDefault="0054787F" w:rsidP="0054787F"/>
    <w:p w:rsidR="0054787F" w:rsidRPr="0054787F" w:rsidRDefault="0054787F" w:rsidP="0054787F">
      <w:pPr>
        <w:sectPr w:rsidR="0054787F" w:rsidRPr="0054787F" w:rsidSect="00B133A0">
          <w:pgSz w:w="12240" w:h="15840" w:code="1"/>
          <w:pgMar w:top="1239" w:right="1440" w:bottom="1350" w:left="1276" w:header="284" w:footer="432" w:gutter="0"/>
          <w:cols w:space="720"/>
          <w:docGrid w:linePitch="360"/>
        </w:sectPr>
      </w:pPr>
    </w:p>
    <w:p w:rsidR="00B72A08" w:rsidRPr="006C0688" w:rsidRDefault="00CC546F" w:rsidP="000837B6">
      <w:pPr>
        <w:pStyle w:val="Heading2"/>
      </w:pPr>
      <w:r w:rsidRPr="006C0688">
        <w:lastRenderedPageBreak/>
        <w:t>Introduction</w:t>
      </w:r>
      <w:bookmarkEnd w:id="123"/>
      <w:bookmarkEnd w:id="124"/>
      <w:r w:rsidR="00D2740E" w:rsidRPr="006C0688">
        <w:t xml:space="preserve"> </w:t>
      </w:r>
    </w:p>
    <w:p w:rsidR="00F05F07" w:rsidRDefault="00E13B32" w:rsidP="00DB1D32">
      <w:pPr>
        <w:spacing w:line="276" w:lineRule="auto"/>
        <w:jc w:val="both"/>
      </w:pPr>
      <w:r>
        <w:rPr>
          <w:b/>
        </w:rPr>
        <w:t>Fabric Platform</w:t>
      </w:r>
      <w:r w:rsidR="00F44D6D" w:rsidRPr="006C0688">
        <w:t xml:space="preserve"> </w:t>
      </w:r>
      <w:r w:rsidR="008E0176">
        <w:t xml:space="preserve">is </w:t>
      </w:r>
      <w:r w:rsidR="00881ECE">
        <w:t>a cloud based</w:t>
      </w:r>
      <w:r w:rsidR="008E0176">
        <w:t xml:space="preserve"> application that consists of different Apps/APIs integrated on one platform. This unified type of </w:t>
      </w:r>
      <w:r w:rsidR="00881ECE">
        <w:t>App/APIs</w:t>
      </w:r>
      <w:r w:rsidR="008E0176">
        <w:t xml:space="preserve"> helps customer to choose the required </w:t>
      </w:r>
      <w:r w:rsidR="00881ECE">
        <w:t>one</w:t>
      </w:r>
      <w:r w:rsidR="00A46A9A">
        <w:t xml:space="preserve"> to fix</w:t>
      </w:r>
      <w:r w:rsidR="008E0176">
        <w:t xml:space="preserve"> their computational problem</w:t>
      </w:r>
      <w:r w:rsidR="00A46A9A">
        <w:t>s</w:t>
      </w:r>
      <w:r w:rsidR="008E0176">
        <w:t>.</w:t>
      </w:r>
    </w:p>
    <w:p w:rsidR="00F05F07" w:rsidRDefault="00F05F07" w:rsidP="00534438">
      <w:pPr>
        <w:spacing w:line="276" w:lineRule="auto"/>
        <w:jc w:val="both"/>
      </w:pPr>
      <w:r>
        <w:t xml:space="preserve">Product Access </w:t>
      </w:r>
      <w:r w:rsidR="008E7D1F">
        <w:t>is categorized</w:t>
      </w:r>
      <w:r>
        <w:t xml:space="preserve"> into three roles:</w:t>
      </w:r>
    </w:p>
    <w:p w:rsidR="00A252CC" w:rsidRDefault="00F05F07" w:rsidP="00077758">
      <w:pPr>
        <w:numPr>
          <w:ilvl w:val="0"/>
          <w:numId w:val="29"/>
        </w:numPr>
        <w:jc w:val="both"/>
      </w:pPr>
      <w:r w:rsidRPr="00A252CC">
        <w:rPr>
          <w:b/>
        </w:rPr>
        <w:t>SysAdmin:</w:t>
      </w:r>
      <w:r w:rsidRPr="00AE4627">
        <w:t xml:space="preserve"> Has capability to create, edit, </w:t>
      </w:r>
      <w:r w:rsidR="00A252CC">
        <w:t>and delete</w:t>
      </w:r>
      <w:r w:rsidR="00D15EE1">
        <w:t xml:space="preserve"> any information while configuring the App settings or permissions to the multiple </w:t>
      </w:r>
      <w:r w:rsidR="008E7D1F">
        <w:t>Tenants</w:t>
      </w:r>
      <w:r w:rsidR="00A252CC">
        <w:t>.</w:t>
      </w:r>
    </w:p>
    <w:p w:rsidR="00C6490F" w:rsidRDefault="00A252CC" w:rsidP="00077758">
      <w:pPr>
        <w:numPr>
          <w:ilvl w:val="0"/>
          <w:numId w:val="29"/>
        </w:numPr>
        <w:jc w:val="both"/>
      </w:pPr>
      <w:r w:rsidRPr="00C6490F">
        <w:rPr>
          <w:b/>
        </w:rPr>
        <w:t>TenantAdmin:</w:t>
      </w:r>
      <w:r w:rsidRPr="00AE4627">
        <w:t xml:space="preserve"> Has capability to add/edit </w:t>
      </w:r>
      <w:r w:rsidR="008E7D1F">
        <w:t>information of multiple users within the organization</w:t>
      </w:r>
      <w:r>
        <w:t>.</w:t>
      </w:r>
    </w:p>
    <w:p w:rsidR="00C6490F" w:rsidRDefault="00A252CC" w:rsidP="00077758">
      <w:pPr>
        <w:numPr>
          <w:ilvl w:val="0"/>
          <w:numId w:val="29"/>
        </w:numPr>
        <w:jc w:val="both"/>
      </w:pPr>
      <w:r w:rsidRPr="00C6490F">
        <w:rPr>
          <w:b/>
        </w:rPr>
        <w:t>Account Management:</w:t>
      </w:r>
      <w:r>
        <w:t xml:space="preserve"> Has capability to manage the account such as Making Payments for current dues, changing the plans for app subscription, </w:t>
      </w:r>
      <w:r w:rsidR="00246C5F">
        <w:t xml:space="preserve">scheduling future payments, View of API Library, </w:t>
      </w:r>
      <w:r w:rsidR="0049426C">
        <w:t xml:space="preserve">and </w:t>
      </w:r>
      <w:r w:rsidR="00246C5F">
        <w:t>Analytics.</w:t>
      </w:r>
      <w:bookmarkStart w:id="126" w:name="_Toc444095669"/>
    </w:p>
    <w:p w:rsidR="005018C6" w:rsidRPr="006C0688" w:rsidRDefault="005018C6" w:rsidP="00A27D47">
      <w:pPr>
        <w:pStyle w:val="Heading3"/>
      </w:pPr>
      <w:bookmarkStart w:id="127" w:name="_Toc482640673"/>
      <w:r w:rsidRPr="006C0688">
        <w:t>Purpose</w:t>
      </w:r>
      <w:bookmarkEnd w:id="126"/>
      <w:bookmarkEnd w:id="127"/>
      <w:r w:rsidRPr="006C0688">
        <w:t xml:space="preserve"> </w:t>
      </w:r>
    </w:p>
    <w:p w:rsidR="005018C6" w:rsidRPr="006C0688" w:rsidRDefault="005018C6" w:rsidP="005018C6">
      <w:pPr>
        <w:spacing w:line="276" w:lineRule="auto"/>
        <w:jc w:val="both"/>
      </w:pPr>
      <w:r w:rsidRPr="006C0688">
        <w:t xml:space="preserve">The user manual </w:t>
      </w:r>
      <w:r w:rsidR="006B4DDA">
        <w:t xml:space="preserve">explains about the </w:t>
      </w:r>
      <w:r w:rsidRPr="006C0688">
        <w:t xml:space="preserve">overall functionality of </w:t>
      </w:r>
      <w:r w:rsidR="00F4734E">
        <w:t xml:space="preserve">Fabric </w:t>
      </w:r>
      <w:r w:rsidR="00F7638C">
        <w:t>Platform</w:t>
      </w:r>
      <w:r w:rsidR="00F7638C" w:rsidRPr="006C0688">
        <w:t xml:space="preserve"> Application</w:t>
      </w:r>
      <w:r w:rsidRPr="006C0688">
        <w:t>. It explains you about navigating among different screens of the</w:t>
      </w:r>
      <w:r w:rsidR="00F4734E">
        <w:t xml:space="preserve"> platform application</w:t>
      </w:r>
      <w:r w:rsidR="00171ACE">
        <w:t>.</w:t>
      </w:r>
      <w:r w:rsidRPr="006C0688">
        <w:t xml:space="preserve">  </w:t>
      </w:r>
    </w:p>
    <w:p w:rsidR="005018C6" w:rsidRDefault="005018C6" w:rsidP="00A27D47">
      <w:pPr>
        <w:pStyle w:val="Heading3"/>
      </w:pPr>
      <w:bookmarkStart w:id="128" w:name="__RefHeading__1429_889416091"/>
      <w:bookmarkStart w:id="129" w:name="__RefHeading__2834_1951356949"/>
      <w:bookmarkStart w:id="130" w:name="_Toc444095670"/>
      <w:bookmarkStart w:id="131" w:name="_Toc482640674"/>
      <w:bookmarkEnd w:id="128"/>
      <w:bookmarkEnd w:id="129"/>
      <w:r w:rsidRPr="006C0688">
        <w:t>Scope</w:t>
      </w:r>
      <w:bookmarkEnd w:id="130"/>
      <w:bookmarkEnd w:id="131"/>
      <w:r w:rsidRPr="006C0688">
        <w:t xml:space="preserve"> </w:t>
      </w:r>
    </w:p>
    <w:p w:rsidR="00E06674" w:rsidRDefault="00E06674" w:rsidP="00E06674">
      <w:pPr>
        <w:spacing w:line="276" w:lineRule="auto"/>
        <w:jc w:val="both"/>
      </w:pPr>
      <w:r>
        <w:t xml:space="preserve">The main objectives of </w:t>
      </w:r>
      <w:r w:rsidR="00E44343">
        <w:t xml:space="preserve">Fabric Platform </w:t>
      </w:r>
      <w:r>
        <w:t>application are:</w:t>
      </w:r>
    </w:p>
    <w:p w:rsidR="00E06674" w:rsidRDefault="00E06674" w:rsidP="00E06674">
      <w:pPr>
        <w:pStyle w:val="ListParagraph"/>
        <w:numPr>
          <w:ilvl w:val="0"/>
          <w:numId w:val="27"/>
        </w:numPr>
        <w:spacing w:line="276" w:lineRule="auto"/>
        <w:jc w:val="both"/>
      </w:pPr>
      <w:r>
        <w:t xml:space="preserve">Access to </w:t>
      </w:r>
      <w:r w:rsidR="00226CBD">
        <w:t>Fabric Platform</w:t>
      </w:r>
      <w:r w:rsidR="00E44343">
        <w:t xml:space="preserve"> that consists of unified apps which gives computational solutions</w:t>
      </w:r>
      <w:r w:rsidR="00AE392A">
        <w:t xml:space="preserve"> to a customer</w:t>
      </w:r>
      <w:r>
        <w:t>.</w:t>
      </w:r>
    </w:p>
    <w:p w:rsidR="00E06674" w:rsidRPr="00427000" w:rsidRDefault="00226CBD" w:rsidP="00E06674">
      <w:pPr>
        <w:pStyle w:val="ListParagraph"/>
        <w:numPr>
          <w:ilvl w:val="0"/>
          <w:numId w:val="27"/>
        </w:numPr>
        <w:spacing w:line="276" w:lineRule="auto"/>
        <w:jc w:val="both"/>
      </w:pPr>
      <w:r>
        <w:t>To configure settings for App Admin,</w:t>
      </w:r>
      <w:r w:rsidR="00F86715">
        <w:t xml:space="preserve"> SysAdmin, Tenant Admin, and Account Management levels.</w:t>
      </w:r>
    </w:p>
    <w:p w:rsidR="005018C6" w:rsidRPr="006C0688" w:rsidRDefault="005018C6" w:rsidP="00A27D47">
      <w:pPr>
        <w:pStyle w:val="Heading3"/>
      </w:pPr>
      <w:bookmarkStart w:id="132" w:name="_Toc439775518"/>
      <w:bookmarkStart w:id="133" w:name="_Toc428868457"/>
      <w:bookmarkStart w:id="134" w:name="_Toc444095671"/>
      <w:bookmarkStart w:id="135" w:name="_Toc482640675"/>
      <w:bookmarkEnd w:id="132"/>
      <w:r w:rsidRPr="006C0688">
        <w:t>Acronyms and Abbreviations</w:t>
      </w:r>
      <w:bookmarkEnd w:id="133"/>
      <w:bookmarkEnd w:id="134"/>
      <w:bookmarkEnd w:id="135"/>
    </w:p>
    <w:p w:rsidR="005018C6" w:rsidRPr="006C0688" w:rsidRDefault="005018C6" w:rsidP="005018C6">
      <w:pPr>
        <w:pStyle w:val="ListParagraph"/>
        <w:keepNext/>
        <w:numPr>
          <w:ilvl w:val="0"/>
          <w:numId w:val="0"/>
        </w:numPr>
        <w:spacing w:after="200" w:line="276" w:lineRule="auto"/>
        <w:jc w:val="both"/>
      </w:pPr>
      <w:r w:rsidRPr="006C0688">
        <w:t>Following table provides a list of acronyms and their abbreviations that are used in the document.</w:t>
      </w:r>
    </w:p>
    <w:tbl>
      <w:tblPr>
        <w:tblW w:w="4969" w:type="pct"/>
        <w:tblInd w:w="58" w:type="dxa"/>
        <w:tblCellMar>
          <w:top w:w="14" w:type="dxa"/>
          <w:left w:w="58" w:type="dxa"/>
          <w:bottom w:w="14" w:type="dxa"/>
          <w:right w:w="58" w:type="dxa"/>
        </w:tblCellMar>
        <w:tblLook w:val="0000" w:firstRow="0" w:lastRow="0" w:firstColumn="0" w:lastColumn="0" w:noHBand="0" w:noVBand="0"/>
      </w:tblPr>
      <w:tblGrid>
        <w:gridCol w:w="3060"/>
        <w:gridCol w:w="6520"/>
      </w:tblGrid>
      <w:tr w:rsidR="005018C6" w:rsidRPr="006C0688" w:rsidTr="007246E1">
        <w:trPr>
          <w:trHeight w:val="23"/>
          <w:tblHeader/>
        </w:trPr>
        <w:tc>
          <w:tcPr>
            <w:tcW w:w="1597" w:type="pct"/>
            <w:tcBorders>
              <w:top w:val="single" w:sz="8" w:space="0" w:color="C0C0C0"/>
              <w:left w:val="single" w:sz="8" w:space="0" w:color="C0C0C0"/>
              <w:bottom w:val="single" w:sz="8" w:space="0" w:color="C0C0C0"/>
            </w:tcBorders>
            <w:shd w:val="clear" w:color="auto" w:fill="D9D9D9"/>
          </w:tcPr>
          <w:p w:rsidR="005018C6" w:rsidRPr="006C0688" w:rsidRDefault="005018C6" w:rsidP="007246E1">
            <w:pPr>
              <w:spacing w:line="360" w:lineRule="auto"/>
              <w:jc w:val="both"/>
              <w:rPr>
                <w:rFonts w:cs="Calibri"/>
                <w:b/>
                <w:color w:val="17365D"/>
                <w:sz w:val="18"/>
                <w:szCs w:val="18"/>
              </w:rPr>
            </w:pPr>
            <w:r w:rsidRPr="006C0688">
              <w:rPr>
                <w:rFonts w:cs="Calibri"/>
                <w:b/>
                <w:color w:val="17365D"/>
                <w:sz w:val="18"/>
                <w:szCs w:val="18"/>
              </w:rPr>
              <w:t>Acronym/Abbreviation</w:t>
            </w:r>
          </w:p>
        </w:tc>
        <w:tc>
          <w:tcPr>
            <w:tcW w:w="3403" w:type="pct"/>
            <w:tcBorders>
              <w:top w:val="single" w:sz="8" w:space="0" w:color="C0C0C0"/>
              <w:left w:val="single" w:sz="8" w:space="0" w:color="C0C0C0"/>
              <w:bottom w:val="single" w:sz="8" w:space="0" w:color="C0C0C0"/>
              <w:right w:val="single" w:sz="8" w:space="0" w:color="C0C0C0"/>
            </w:tcBorders>
            <w:shd w:val="clear" w:color="auto" w:fill="D9D9D9"/>
          </w:tcPr>
          <w:p w:rsidR="005018C6" w:rsidRPr="006C0688" w:rsidRDefault="005018C6" w:rsidP="007246E1">
            <w:pPr>
              <w:spacing w:line="360" w:lineRule="auto"/>
              <w:jc w:val="both"/>
              <w:rPr>
                <w:rFonts w:cs="Calibri"/>
                <w:b/>
                <w:color w:val="17365D"/>
                <w:sz w:val="18"/>
                <w:szCs w:val="18"/>
              </w:rPr>
            </w:pPr>
            <w:r w:rsidRPr="006C0688">
              <w:rPr>
                <w:rFonts w:cs="Calibri"/>
                <w:b/>
                <w:color w:val="17365D"/>
                <w:sz w:val="18"/>
                <w:szCs w:val="18"/>
              </w:rPr>
              <w:t>Description</w:t>
            </w:r>
          </w:p>
        </w:tc>
      </w:tr>
      <w:tr w:rsidR="000B70C0" w:rsidRPr="006C0688" w:rsidTr="000920C3">
        <w:trPr>
          <w:trHeight w:val="317"/>
        </w:trPr>
        <w:tc>
          <w:tcPr>
            <w:tcW w:w="1597" w:type="pct"/>
            <w:tcBorders>
              <w:top w:val="single" w:sz="8" w:space="0" w:color="C0C0C0"/>
              <w:left w:val="single" w:sz="8" w:space="0" w:color="C0C0C0"/>
              <w:bottom w:val="single" w:sz="8" w:space="0" w:color="C0C0C0"/>
            </w:tcBorders>
            <w:shd w:val="clear" w:color="auto" w:fill="auto"/>
            <w:vAlign w:val="center"/>
          </w:tcPr>
          <w:p w:rsidR="000B70C0" w:rsidRDefault="000B70C0" w:rsidP="000920C3">
            <w:pPr>
              <w:spacing w:before="0" w:after="0" w:line="360" w:lineRule="auto"/>
              <w:rPr>
                <w:rFonts w:cs="Arial"/>
                <w:szCs w:val="20"/>
              </w:rPr>
            </w:pPr>
            <w:r>
              <w:rPr>
                <w:rFonts w:cs="Arial"/>
                <w:szCs w:val="20"/>
              </w:rPr>
              <w:t>DSS</w:t>
            </w:r>
          </w:p>
        </w:tc>
        <w:tc>
          <w:tcPr>
            <w:tcW w:w="3403" w:type="pct"/>
            <w:tcBorders>
              <w:top w:val="single" w:sz="8" w:space="0" w:color="C0C0C0"/>
              <w:left w:val="single" w:sz="8" w:space="0" w:color="C0C0C0"/>
              <w:bottom w:val="single" w:sz="8" w:space="0" w:color="C0C0C0"/>
              <w:right w:val="single" w:sz="8" w:space="0" w:color="C0C0C0"/>
            </w:tcBorders>
            <w:shd w:val="clear" w:color="auto" w:fill="auto"/>
            <w:vAlign w:val="center"/>
          </w:tcPr>
          <w:p w:rsidR="000B70C0" w:rsidRDefault="000B70C0" w:rsidP="000920C3">
            <w:pPr>
              <w:spacing w:before="0" w:after="0" w:line="360" w:lineRule="auto"/>
              <w:rPr>
                <w:rFonts w:cs="Arial"/>
                <w:szCs w:val="20"/>
              </w:rPr>
            </w:pPr>
            <w:r>
              <w:rPr>
                <w:rFonts w:cs="Arial"/>
                <w:szCs w:val="20"/>
              </w:rPr>
              <w:t>Distribution Solution Suite</w:t>
            </w:r>
          </w:p>
        </w:tc>
      </w:tr>
      <w:tr w:rsidR="005018C6" w:rsidRPr="006C0688" w:rsidTr="000920C3">
        <w:trPr>
          <w:trHeight w:val="317"/>
        </w:trPr>
        <w:tc>
          <w:tcPr>
            <w:tcW w:w="1597" w:type="pct"/>
            <w:tcBorders>
              <w:top w:val="single" w:sz="8" w:space="0" w:color="C0C0C0"/>
              <w:left w:val="single" w:sz="8" w:space="0" w:color="C0C0C0"/>
              <w:bottom w:val="single" w:sz="8" w:space="0" w:color="C0C0C0"/>
            </w:tcBorders>
            <w:shd w:val="clear" w:color="auto" w:fill="auto"/>
            <w:vAlign w:val="center"/>
          </w:tcPr>
          <w:p w:rsidR="005018C6" w:rsidRPr="006C0688" w:rsidRDefault="00CE4033" w:rsidP="000920C3">
            <w:pPr>
              <w:spacing w:before="0" w:after="0" w:line="360" w:lineRule="auto"/>
              <w:rPr>
                <w:rFonts w:cs="Arial"/>
                <w:szCs w:val="20"/>
              </w:rPr>
            </w:pPr>
            <w:r>
              <w:rPr>
                <w:rFonts w:cs="Arial"/>
                <w:szCs w:val="20"/>
              </w:rPr>
              <w:t>MQ</w:t>
            </w:r>
          </w:p>
        </w:tc>
        <w:tc>
          <w:tcPr>
            <w:tcW w:w="3403" w:type="pct"/>
            <w:tcBorders>
              <w:top w:val="single" w:sz="8" w:space="0" w:color="C0C0C0"/>
              <w:left w:val="single" w:sz="8" w:space="0" w:color="C0C0C0"/>
              <w:bottom w:val="single" w:sz="8" w:space="0" w:color="C0C0C0"/>
              <w:right w:val="single" w:sz="8" w:space="0" w:color="C0C0C0"/>
            </w:tcBorders>
            <w:shd w:val="clear" w:color="auto" w:fill="auto"/>
            <w:vAlign w:val="center"/>
          </w:tcPr>
          <w:p w:rsidR="005018C6" w:rsidRPr="006C0688" w:rsidRDefault="00CE4033" w:rsidP="000920C3">
            <w:pPr>
              <w:spacing w:before="0" w:after="0" w:line="360" w:lineRule="auto"/>
              <w:rPr>
                <w:rFonts w:cs="Arial"/>
                <w:szCs w:val="20"/>
              </w:rPr>
            </w:pPr>
            <w:r>
              <w:rPr>
                <w:rFonts w:cs="Arial"/>
                <w:szCs w:val="20"/>
              </w:rPr>
              <w:t>Message Queue</w:t>
            </w:r>
          </w:p>
        </w:tc>
      </w:tr>
      <w:tr w:rsidR="00FD4526" w:rsidRPr="006C0688" w:rsidTr="000920C3">
        <w:trPr>
          <w:trHeight w:val="317"/>
        </w:trPr>
        <w:tc>
          <w:tcPr>
            <w:tcW w:w="1597" w:type="pct"/>
            <w:tcBorders>
              <w:top w:val="single" w:sz="8" w:space="0" w:color="C0C0C0"/>
              <w:left w:val="single" w:sz="8" w:space="0" w:color="C0C0C0"/>
              <w:bottom w:val="single" w:sz="8" w:space="0" w:color="C0C0C0"/>
            </w:tcBorders>
            <w:shd w:val="clear" w:color="auto" w:fill="auto"/>
            <w:vAlign w:val="center"/>
          </w:tcPr>
          <w:p w:rsidR="00FD4526" w:rsidRPr="006C0688" w:rsidDel="00CE4033" w:rsidRDefault="00FD4526" w:rsidP="000920C3">
            <w:pPr>
              <w:spacing w:before="0" w:after="0" w:line="360" w:lineRule="auto"/>
              <w:rPr>
                <w:rFonts w:cs="Arial"/>
                <w:szCs w:val="20"/>
              </w:rPr>
            </w:pPr>
            <w:bookmarkStart w:id="136" w:name="_Toc439703326"/>
            <w:bookmarkStart w:id="137" w:name="_Toc439703412"/>
            <w:bookmarkStart w:id="138" w:name="_Toc439703555"/>
            <w:bookmarkStart w:id="139" w:name="_Toc439703914"/>
            <w:bookmarkStart w:id="140" w:name="_Toc439704061"/>
            <w:bookmarkStart w:id="141" w:name="_Toc439704144"/>
            <w:bookmarkStart w:id="142" w:name="_Toc439704225"/>
            <w:bookmarkStart w:id="143" w:name="_Toc439704307"/>
            <w:bookmarkStart w:id="144" w:name="_Toc439704389"/>
            <w:bookmarkStart w:id="145" w:name="_Toc439704467"/>
            <w:bookmarkStart w:id="146" w:name="_Toc439704545"/>
            <w:bookmarkStart w:id="147" w:name="_Toc439704621"/>
            <w:bookmarkStart w:id="148" w:name="_Toc439704696"/>
            <w:bookmarkStart w:id="149" w:name="_Toc439704770"/>
            <w:bookmarkStart w:id="150" w:name="_Toc439704843"/>
            <w:bookmarkStart w:id="151" w:name="_Toc439704915"/>
            <w:bookmarkStart w:id="152" w:name="_Toc439704986"/>
            <w:bookmarkStart w:id="153" w:name="_Toc439762711"/>
            <w:bookmarkStart w:id="154" w:name="_Toc439763341"/>
            <w:bookmarkStart w:id="155" w:name="_Toc439763465"/>
            <w:bookmarkStart w:id="156" w:name="_Toc439766105"/>
            <w:bookmarkStart w:id="157" w:name="_Toc439766182"/>
            <w:bookmarkStart w:id="158" w:name="_Toc439766258"/>
            <w:bookmarkStart w:id="159" w:name="_Toc439766333"/>
            <w:bookmarkStart w:id="160" w:name="_Toc439766600"/>
            <w:bookmarkStart w:id="161" w:name="_Toc439766781"/>
            <w:bookmarkStart w:id="162" w:name="_Toc439766852"/>
            <w:bookmarkStart w:id="163" w:name="_Toc439766923"/>
            <w:bookmarkStart w:id="164" w:name="_Toc439766993"/>
            <w:bookmarkStart w:id="165" w:name="_Toc439774829"/>
            <w:bookmarkStart w:id="166" w:name="_Toc439775149"/>
            <w:bookmarkStart w:id="167" w:name="_Toc439775520"/>
            <w:bookmarkStart w:id="168" w:name="_Toc428868459"/>
            <w:bookmarkStart w:id="169" w:name="_Toc444095673"/>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r>
              <w:rPr>
                <w:rFonts w:cs="Arial"/>
                <w:szCs w:val="20"/>
              </w:rPr>
              <w:t>NA</w:t>
            </w:r>
          </w:p>
        </w:tc>
        <w:tc>
          <w:tcPr>
            <w:tcW w:w="3403" w:type="pct"/>
            <w:tcBorders>
              <w:top w:val="single" w:sz="8" w:space="0" w:color="C0C0C0"/>
              <w:left w:val="single" w:sz="8" w:space="0" w:color="C0C0C0"/>
              <w:bottom w:val="single" w:sz="8" w:space="0" w:color="C0C0C0"/>
              <w:right w:val="single" w:sz="8" w:space="0" w:color="C0C0C0"/>
            </w:tcBorders>
            <w:shd w:val="clear" w:color="auto" w:fill="auto"/>
            <w:vAlign w:val="center"/>
          </w:tcPr>
          <w:p w:rsidR="00FD4526" w:rsidRPr="006C0688" w:rsidDel="00CE4033" w:rsidRDefault="00FD4526" w:rsidP="000920C3">
            <w:pPr>
              <w:spacing w:before="0" w:after="0" w:line="360" w:lineRule="auto"/>
              <w:rPr>
                <w:rFonts w:cs="Arial"/>
                <w:szCs w:val="20"/>
              </w:rPr>
            </w:pPr>
            <w:r>
              <w:rPr>
                <w:rFonts w:cs="Arial"/>
                <w:szCs w:val="20"/>
              </w:rPr>
              <w:t>Not Applicable</w:t>
            </w:r>
          </w:p>
        </w:tc>
      </w:tr>
    </w:tbl>
    <w:p w:rsidR="005018C6" w:rsidRPr="006C0688" w:rsidRDefault="005018C6" w:rsidP="00A27D47">
      <w:pPr>
        <w:pStyle w:val="Heading3"/>
        <w:sectPr w:rsidR="005018C6" w:rsidRPr="006C0688" w:rsidSect="00B133A0">
          <w:pgSz w:w="12240" w:h="15840" w:code="1"/>
          <w:pgMar w:top="1239" w:right="1440" w:bottom="1350" w:left="1276" w:header="284" w:footer="432" w:gutter="0"/>
          <w:cols w:space="720"/>
          <w:docGrid w:linePitch="360"/>
        </w:sectPr>
      </w:pPr>
    </w:p>
    <w:p w:rsidR="005018C6" w:rsidRPr="006C0688" w:rsidRDefault="005018C6" w:rsidP="00A27D47">
      <w:pPr>
        <w:pStyle w:val="Heading3"/>
      </w:pPr>
      <w:bookmarkStart w:id="170" w:name="_Toc482640676"/>
      <w:r w:rsidRPr="006C0688">
        <w:lastRenderedPageBreak/>
        <w:t>Function of Buttons</w:t>
      </w:r>
      <w:bookmarkEnd w:id="168"/>
      <w:bookmarkEnd w:id="169"/>
      <w:bookmarkEnd w:id="170"/>
    </w:p>
    <w:p w:rsidR="005018C6" w:rsidRPr="006C0688" w:rsidRDefault="005018C6" w:rsidP="001428E4">
      <w:pPr>
        <w:spacing w:before="0"/>
        <w:jc w:val="both"/>
        <w:rPr>
          <w:rFonts w:cs="Arial"/>
        </w:rPr>
      </w:pPr>
      <w:r w:rsidRPr="006C0688">
        <w:rPr>
          <w:rFonts w:cs="Arial"/>
        </w:rPr>
        <w:t xml:space="preserve">In </w:t>
      </w:r>
      <w:r w:rsidR="00171ACE">
        <w:rPr>
          <w:rFonts w:cs="Arial"/>
        </w:rPr>
        <w:t>Fabric</w:t>
      </w:r>
      <w:r w:rsidR="00226CBD">
        <w:rPr>
          <w:rFonts w:cs="Arial"/>
        </w:rPr>
        <w:t xml:space="preserve"> Platform a</w:t>
      </w:r>
      <w:r w:rsidRPr="006C0688">
        <w:rPr>
          <w:rFonts w:cs="Arial"/>
        </w:rPr>
        <w:t>pplication, different buttons perform different functionality as mentioned below:</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79"/>
        <w:gridCol w:w="7877"/>
      </w:tblGrid>
      <w:tr w:rsidR="005018C6" w:rsidRPr="006C0688" w:rsidTr="00CA1075">
        <w:tc>
          <w:tcPr>
            <w:tcW w:w="1479" w:type="dxa"/>
            <w:shd w:val="clear" w:color="auto" w:fill="4F81BD"/>
          </w:tcPr>
          <w:p w:rsidR="005018C6" w:rsidRPr="006C0688" w:rsidRDefault="005018C6" w:rsidP="007246E1">
            <w:pPr>
              <w:rPr>
                <w:rFonts w:cs="Arial"/>
                <w:b/>
                <w:bCs/>
                <w:color w:val="FFFFFF"/>
                <w:sz w:val="18"/>
                <w:szCs w:val="18"/>
              </w:rPr>
            </w:pPr>
            <w:r w:rsidRPr="006C0688">
              <w:rPr>
                <w:rFonts w:cs="Arial"/>
                <w:b/>
                <w:bCs/>
                <w:color w:val="FFFFFF"/>
                <w:sz w:val="18"/>
                <w:szCs w:val="18"/>
              </w:rPr>
              <w:t xml:space="preserve">List of Options </w:t>
            </w:r>
          </w:p>
        </w:tc>
        <w:tc>
          <w:tcPr>
            <w:tcW w:w="7877" w:type="dxa"/>
            <w:shd w:val="clear" w:color="auto" w:fill="4F81BD"/>
          </w:tcPr>
          <w:p w:rsidR="005018C6" w:rsidRPr="006C0688" w:rsidRDefault="005018C6" w:rsidP="007246E1">
            <w:pPr>
              <w:jc w:val="both"/>
              <w:rPr>
                <w:rFonts w:cs="Arial"/>
                <w:b/>
                <w:bCs/>
                <w:color w:val="FFFFFF"/>
                <w:sz w:val="18"/>
                <w:szCs w:val="18"/>
              </w:rPr>
            </w:pPr>
            <w:r w:rsidRPr="006C0688">
              <w:rPr>
                <w:rFonts w:cs="Arial"/>
                <w:b/>
                <w:bCs/>
                <w:color w:val="FFFFFF"/>
                <w:sz w:val="18"/>
                <w:szCs w:val="18"/>
              </w:rPr>
              <w:t xml:space="preserve">Outcome </w:t>
            </w:r>
          </w:p>
        </w:tc>
      </w:tr>
      <w:tr w:rsidR="005018C6" w:rsidRPr="006C0688" w:rsidTr="00CA1075">
        <w:tc>
          <w:tcPr>
            <w:tcW w:w="1479" w:type="dxa"/>
          </w:tcPr>
          <w:p w:rsidR="005018C6" w:rsidRPr="00171ACE" w:rsidRDefault="00171ACE" w:rsidP="007246E1">
            <w:pPr>
              <w:jc w:val="both"/>
              <w:rPr>
                <w:rFonts w:cs="Arial"/>
                <w:sz w:val="18"/>
                <w:szCs w:val="18"/>
              </w:rPr>
            </w:pPr>
            <w:r w:rsidRPr="00171ACE">
              <w:rPr>
                <w:rFonts w:cs="Arial"/>
                <w:sz w:val="18"/>
                <w:szCs w:val="18"/>
              </w:rPr>
              <w:t>Save</w:t>
            </w:r>
          </w:p>
        </w:tc>
        <w:tc>
          <w:tcPr>
            <w:tcW w:w="7877" w:type="dxa"/>
            <w:vAlign w:val="center"/>
          </w:tcPr>
          <w:p w:rsidR="005018C6" w:rsidRPr="006C0688" w:rsidRDefault="00400EFE" w:rsidP="00C9496F">
            <w:pPr>
              <w:rPr>
                <w:rFonts w:cs="Arial"/>
                <w:sz w:val="18"/>
                <w:szCs w:val="18"/>
              </w:rPr>
            </w:pPr>
            <w:r>
              <w:rPr>
                <w:rFonts w:cs="Arial"/>
                <w:sz w:val="18"/>
                <w:szCs w:val="18"/>
              </w:rPr>
              <w:t>Submits and sa</w:t>
            </w:r>
            <w:r w:rsidR="009F4C65">
              <w:rPr>
                <w:rFonts w:cs="Arial"/>
                <w:sz w:val="18"/>
                <w:szCs w:val="18"/>
              </w:rPr>
              <w:t>ves the given</w:t>
            </w:r>
            <w:r w:rsidR="005018C6" w:rsidRPr="006C0688">
              <w:rPr>
                <w:rFonts w:cs="Arial"/>
                <w:sz w:val="18"/>
                <w:szCs w:val="18"/>
              </w:rPr>
              <w:t xml:space="preserve"> information</w:t>
            </w:r>
            <w:r w:rsidR="00C9496F">
              <w:rPr>
                <w:rFonts w:cs="Arial"/>
                <w:sz w:val="18"/>
                <w:szCs w:val="18"/>
              </w:rPr>
              <w:t xml:space="preserve"> – specific to</w:t>
            </w:r>
            <w:r w:rsidR="00CD4A72">
              <w:rPr>
                <w:rFonts w:cs="Arial"/>
                <w:sz w:val="18"/>
                <w:szCs w:val="18"/>
              </w:rPr>
              <w:t xml:space="preserve"> </w:t>
            </w:r>
            <w:r>
              <w:rPr>
                <w:rFonts w:cs="Arial"/>
                <w:sz w:val="18"/>
                <w:szCs w:val="18"/>
              </w:rPr>
              <w:t>page</w:t>
            </w:r>
            <w:r w:rsidR="005018C6" w:rsidRPr="006C0688">
              <w:rPr>
                <w:rFonts w:cs="Arial"/>
                <w:sz w:val="18"/>
                <w:szCs w:val="18"/>
              </w:rPr>
              <w:t>.</w:t>
            </w:r>
          </w:p>
        </w:tc>
      </w:tr>
      <w:tr w:rsidR="00171ACE" w:rsidRPr="006C0688" w:rsidTr="00CA1075">
        <w:tc>
          <w:tcPr>
            <w:tcW w:w="1479" w:type="dxa"/>
          </w:tcPr>
          <w:p w:rsidR="00171ACE" w:rsidRPr="00CD4A72" w:rsidDel="00171ACE" w:rsidRDefault="00171ACE" w:rsidP="007246E1">
            <w:pPr>
              <w:jc w:val="both"/>
              <w:rPr>
                <w:rFonts w:cs="Arial"/>
                <w:sz w:val="18"/>
                <w:szCs w:val="18"/>
              </w:rPr>
            </w:pPr>
            <w:r w:rsidRPr="00CD4A72">
              <w:rPr>
                <w:rFonts w:cs="Arial"/>
                <w:sz w:val="18"/>
                <w:szCs w:val="18"/>
              </w:rPr>
              <w:t>Add New App</w:t>
            </w:r>
          </w:p>
        </w:tc>
        <w:tc>
          <w:tcPr>
            <w:tcW w:w="7877" w:type="dxa"/>
            <w:vAlign w:val="center"/>
          </w:tcPr>
          <w:p w:rsidR="00171ACE" w:rsidRPr="00CD4A72" w:rsidRDefault="009F4C65" w:rsidP="006E68E6">
            <w:pPr>
              <w:rPr>
                <w:rFonts w:cs="Arial"/>
                <w:sz w:val="18"/>
                <w:szCs w:val="18"/>
              </w:rPr>
            </w:pPr>
            <w:r w:rsidRPr="00CD4A72">
              <w:rPr>
                <w:rFonts w:cs="Arial"/>
                <w:sz w:val="18"/>
                <w:szCs w:val="18"/>
              </w:rPr>
              <w:t xml:space="preserve">Allows </w:t>
            </w:r>
            <w:r w:rsidR="00722023" w:rsidRPr="00CD4A72">
              <w:rPr>
                <w:rFonts w:cs="Arial"/>
                <w:sz w:val="18"/>
                <w:szCs w:val="18"/>
              </w:rPr>
              <w:t>adding</w:t>
            </w:r>
            <w:r w:rsidR="00845440">
              <w:rPr>
                <w:rFonts w:cs="Arial"/>
                <w:sz w:val="18"/>
                <w:szCs w:val="18"/>
              </w:rPr>
              <w:t xml:space="preserve"> new app.</w:t>
            </w:r>
          </w:p>
        </w:tc>
      </w:tr>
    </w:tbl>
    <w:p w:rsidR="005018C6" w:rsidRPr="006C0688" w:rsidRDefault="005018C6" w:rsidP="005018C6">
      <w:pPr>
        <w:spacing w:line="276" w:lineRule="auto"/>
        <w:jc w:val="both"/>
        <w:rPr>
          <w:rFonts w:cs="Arial"/>
        </w:rPr>
      </w:pPr>
      <w:r w:rsidRPr="006C0688">
        <w:rPr>
          <w:rFonts w:cs="Arial"/>
          <w:b/>
        </w:rPr>
        <w:t>Error Messages:</w:t>
      </w:r>
      <w:r w:rsidRPr="006C0688">
        <w:rPr>
          <w:rFonts w:cs="Arial"/>
        </w:rPr>
        <w:t xml:space="preserve"> The system displays warnings and error messages with appropriate levels of narrative description. Messages usually contain the descriptions of the error condition, possible reasons for occurrence, and instructions either for interactive correction or for alternate avenues of investigation.</w:t>
      </w:r>
    </w:p>
    <w:p w:rsidR="005018C6" w:rsidRPr="006C0688" w:rsidRDefault="005018C6" w:rsidP="00A46912">
      <w:pPr>
        <w:spacing w:line="276" w:lineRule="auto"/>
        <w:jc w:val="both"/>
        <w:rPr>
          <w:rFonts w:cs="Arial"/>
        </w:rPr>
      </w:pPr>
      <w:r w:rsidRPr="006C0688">
        <w:rPr>
          <w:rFonts w:cs="Arial"/>
          <w:b/>
        </w:rPr>
        <w:t>Error Handling:</w:t>
      </w:r>
      <w:r w:rsidRPr="006C0688">
        <w:rPr>
          <w:rFonts w:cs="Arial"/>
        </w:rPr>
        <w:t xml:space="preserve"> If you enter any incorrect/invalid input during the operation of the system, the system displays error message. Such errors usually arise in on-line system. Whenever the system displays any error or wrong message, the screen displays the message with appropriate levels of narrative description.</w:t>
      </w:r>
    </w:p>
    <w:p w:rsidR="005018C6" w:rsidRPr="006C0688" w:rsidRDefault="005018C6" w:rsidP="005018C6">
      <w:pPr>
        <w:spacing w:before="0" w:after="0" w:line="276" w:lineRule="auto"/>
        <w:jc w:val="both"/>
        <w:rPr>
          <w:rFonts w:ascii="Calibri" w:hAnsi="Calibri" w:cs="Calibri"/>
          <w:b/>
        </w:rPr>
        <w:sectPr w:rsidR="005018C6" w:rsidRPr="006C0688" w:rsidSect="000138A2">
          <w:pgSz w:w="12240" w:h="15840" w:code="1"/>
          <w:pgMar w:top="1097" w:right="1440" w:bottom="1350" w:left="1440" w:header="142" w:footer="432" w:gutter="0"/>
          <w:cols w:space="720"/>
          <w:docGrid w:linePitch="360"/>
        </w:sectPr>
      </w:pPr>
    </w:p>
    <w:p w:rsidR="005018C6" w:rsidRDefault="005018C6" w:rsidP="000837B6">
      <w:pPr>
        <w:pStyle w:val="Heading2"/>
      </w:pPr>
      <w:bookmarkStart w:id="171" w:name="__RefHeading__1289_889416091"/>
      <w:bookmarkStart w:id="172" w:name="__RefHeading__2294_1951356949"/>
      <w:bookmarkStart w:id="173" w:name="__RefHeading__1291_889416091"/>
      <w:bookmarkStart w:id="174" w:name="__RefHeading__2296_1951356949"/>
      <w:bookmarkStart w:id="175" w:name="__RefHeading__1293_889416091"/>
      <w:bookmarkStart w:id="176" w:name="__RefHeading__2298_1951356949"/>
      <w:bookmarkStart w:id="177" w:name="__RefHeading__1295_889416091"/>
      <w:bookmarkStart w:id="178" w:name="__RefHeading__2300_1951356949"/>
      <w:bookmarkStart w:id="179" w:name="__RefHeading__1445_889416091"/>
      <w:bookmarkStart w:id="180" w:name="__RefHeading__2850_1951356949"/>
      <w:bookmarkStart w:id="181" w:name="_Toc437341278"/>
      <w:bookmarkStart w:id="182" w:name="_Toc444095674"/>
      <w:bookmarkStart w:id="183" w:name="_Toc482640677"/>
      <w:bookmarkEnd w:id="171"/>
      <w:bookmarkEnd w:id="172"/>
      <w:bookmarkEnd w:id="173"/>
      <w:bookmarkEnd w:id="174"/>
      <w:bookmarkEnd w:id="175"/>
      <w:bookmarkEnd w:id="176"/>
      <w:bookmarkEnd w:id="177"/>
      <w:bookmarkEnd w:id="178"/>
      <w:bookmarkEnd w:id="179"/>
      <w:bookmarkEnd w:id="180"/>
      <w:r w:rsidRPr="006C0688">
        <w:lastRenderedPageBreak/>
        <w:t xml:space="preserve">Log-In </w:t>
      </w:r>
      <w:bookmarkEnd w:id="181"/>
      <w:r w:rsidRPr="006C0688">
        <w:t>Procedure/Screen</w:t>
      </w:r>
      <w:bookmarkEnd w:id="182"/>
      <w:bookmarkEnd w:id="183"/>
      <w:r w:rsidRPr="006C0688">
        <w:t xml:space="preserve"> </w:t>
      </w:r>
    </w:p>
    <w:p w:rsidR="00C92A02" w:rsidRDefault="00C92A02" w:rsidP="00C92A02">
      <w:pPr>
        <w:keepNext/>
        <w:keepLines/>
        <w:spacing w:line="276" w:lineRule="auto"/>
        <w:jc w:val="both"/>
        <w:rPr>
          <w:rFonts w:cs="Arial"/>
          <w:color w:val="000000"/>
        </w:rPr>
      </w:pPr>
      <w:r w:rsidRPr="00A8312B">
        <w:rPr>
          <w:rFonts w:cs="Arial"/>
        </w:rPr>
        <w:t xml:space="preserve">The process flow begins at the </w:t>
      </w:r>
      <w:r>
        <w:rPr>
          <w:rFonts w:cs="Arial"/>
        </w:rPr>
        <w:t>Fabric Platform</w:t>
      </w:r>
      <w:r w:rsidRPr="00A8312B">
        <w:rPr>
          <w:rFonts w:cs="Arial"/>
        </w:rPr>
        <w:t xml:space="preserve"> application login page</w:t>
      </w:r>
      <w:r w:rsidRPr="00A8312B">
        <w:rPr>
          <w:rFonts w:cs="Arial"/>
          <w:color w:val="000000"/>
        </w:rPr>
        <w:t xml:space="preserve">. Use your login credentials to </w:t>
      </w:r>
      <w:r>
        <w:rPr>
          <w:rFonts w:cs="Arial"/>
          <w:color w:val="000000"/>
        </w:rPr>
        <w:t xml:space="preserve">access the </w:t>
      </w:r>
      <w:r w:rsidRPr="00A8312B">
        <w:rPr>
          <w:rFonts w:cs="Arial"/>
          <w:color w:val="000000"/>
        </w:rPr>
        <w:t>application.</w:t>
      </w:r>
    </w:p>
    <w:p w:rsidR="00C92A02" w:rsidRDefault="00C92A02" w:rsidP="00C92A02">
      <w:pPr>
        <w:keepNext/>
        <w:keepLines/>
        <w:spacing w:line="276" w:lineRule="auto"/>
        <w:jc w:val="both"/>
        <w:rPr>
          <w:rFonts w:cs="Arial"/>
          <w:color w:val="000000"/>
        </w:rPr>
      </w:pPr>
      <w:r>
        <w:rPr>
          <w:rFonts w:cs="Arial"/>
          <w:color w:val="000000"/>
        </w:rPr>
        <w:t xml:space="preserve">URL: </w:t>
      </w:r>
      <w:hyperlink r:id="rId17" w:history="1">
        <w:r w:rsidRPr="00C92A02">
          <w:rPr>
            <w:rStyle w:val="Hyperlink"/>
            <w:rFonts w:cs="Arial"/>
          </w:rPr>
          <w:t>admin.intellectseecapps.com/Login</w:t>
        </w:r>
      </w:hyperlink>
    </w:p>
    <w:p w:rsidR="00C92A02" w:rsidRPr="00C92A02" w:rsidRDefault="00C92A02" w:rsidP="00C92A02">
      <w:pPr>
        <w:pStyle w:val="ListParagraph"/>
        <w:keepNext/>
        <w:keepLines/>
        <w:numPr>
          <w:ilvl w:val="0"/>
          <w:numId w:val="9"/>
        </w:numPr>
        <w:tabs>
          <w:tab w:val="left" w:pos="360"/>
        </w:tabs>
        <w:suppressAutoHyphens/>
        <w:autoSpaceDN w:val="0"/>
        <w:spacing w:line="240" w:lineRule="auto"/>
        <w:outlineLvl w:val="2"/>
        <w:rPr>
          <w:rFonts w:eastAsia="Times New Roman"/>
          <w:b/>
          <w:bCs/>
          <w:vanish/>
          <w:color w:val="4F81BD"/>
          <w:sz w:val="26"/>
        </w:rPr>
      </w:pPr>
      <w:bookmarkStart w:id="184" w:name="_Toc482640678"/>
      <w:bookmarkEnd w:id="184"/>
    </w:p>
    <w:p w:rsidR="00C92A02" w:rsidRDefault="00C92A02" w:rsidP="00C92A02">
      <w:pPr>
        <w:pStyle w:val="Heading3"/>
      </w:pPr>
      <w:bookmarkStart w:id="185" w:name="_Toc482640679"/>
      <w:r>
        <w:t>Step to access Fabric Platform application</w:t>
      </w:r>
      <w:bookmarkEnd w:id="185"/>
    </w:p>
    <w:p w:rsidR="003D0374" w:rsidRPr="00A8312B" w:rsidRDefault="003D0374" w:rsidP="00E16E8C">
      <w:pPr>
        <w:pStyle w:val="ListParagraph"/>
        <w:numPr>
          <w:ilvl w:val="0"/>
          <w:numId w:val="27"/>
        </w:numPr>
        <w:spacing w:line="276" w:lineRule="auto"/>
        <w:jc w:val="both"/>
      </w:pPr>
      <w:r w:rsidRPr="00A8312B">
        <w:t>If you already have an account, provide your login credentials (User Name and Password) and click ‘Sign in’.</w:t>
      </w:r>
    </w:p>
    <w:p w:rsidR="00B56434" w:rsidRDefault="003969C7" w:rsidP="003969C7">
      <w:pPr>
        <w:ind w:left="720"/>
        <w:rPr>
          <w:b/>
        </w:rPr>
      </w:pPr>
      <w:bookmarkStart w:id="186" w:name="__RefHeading__1447_889416091"/>
      <w:bookmarkStart w:id="187" w:name="__RefHeading__2852_1951356949"/>
      <w:bookmarkEnd w:id="186"/>
      <w:bookmarkEnd w:id="187"/>
      <w:r>
        <w:rPr>
          <w:noProof/>
          <w:lang w:val="en-IN" w:eastAsia="en-IN"/>
        </w:rPr>
        <w:drawing>
          <wp:inline distT="0" distB="0" distL="0" distR="0" wp14:anchorId="39FA0C37" wp14:editId="48B3729F">
            <wp:extent cx="2990850" cy="3638354"/>
            <wp:effectExtent l="19050" t="19050" r="19050" b="196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3654" t="18244" r="35256" b="14481"/>
                    <a:stretch/>
                  </pic:blipFill>
                  <pic:spPr bwMode="auto">
                    <a:xfrm>
                      <a:off x="0" y="0"/>
                      <a:ext cx="2994165" cy="36423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969C7" w:rsidRDefault="003969C7" w:rsidP="003969C7">
      <w:pPr>
        <w:pStyle w:val="Heading3"/>
      </w:pPr>
      <w:bookmarkStart w:id="188" w:name="_Toc482640680"/>
      <w:r>
        <w:t>Reset password</w:t>
      </w:r>
      <w:bookmarkEnd w:id="188"/>
    </w:p>
    <w:p w:rsidR="003969C7" w:rsidRPr="00A8312B" w:rsidRDefault="003969C7" w:rsidP="003969C7">
      <w:pPr>
        <w:spacing w:line="276" w:lineRule="auto"/>
        <w:jc w:val="both"/>
        <w:rPr>
          <w:rFonts w:cs="Arial"/>
        </w:rPr>
      </w:pPr>
      <w:r w:rsidRPr="00A8312B">
        <w:rPr>
          <w:rFonts w:cs="Arial"/>
        </w:rPr>
        <w:t>When password is lost or forgotten, ‘Forgot Password’ is used to navigate the following screen where you need to provide your registered ‘Email ID’ and click ‘Request Reset Link’. Check your email for reset link and provide your new password.</w:t>
      </w:r>
    </w:p>
    <w:p w:rsidR="003969C7" w:rsidRDefault="003969C7" w:rsidP="003969C7">
      <w:r>
        <w:rPr>
          <w:noProof/>
          <w:lang w:val="en-IN" w:eastAsia="en-IN"/>
        </w:rPr>
        <w:lastRenderedPageBreak/>
        <w:drawing>
          <wp:inline distT="0" distB="0" distL="0" distR="0" wp14:anchorId="56A0986E" wp14:editId="4CFFD4CA">
            <wp:extent cx="2468393" cy="2857500"/>
            <wp:effectExtent l="19050" t="19050" r="27305"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852" t="18530" r="34616" b="14480"/>
                    <a:stretch/>
                  </pic:blipFill>
                  <pic:spPr bwMode="auto">
                    <a:xfrm>
                      <a:off x="0" y="0"/>
                      <a:ext cx="2468393" cy="28575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969C7" w:rsidRDefault="003969C7" w:rsidP="003969C7">
      <w:pPr>
        <w:pStyle w:val="Heading3"/>
      </w:pPr>
      <w:bookmarkStart w:id="189" w:name="_Toc482640681"/>
      <w:r>
        <w:t>Sign Up</w:t>
      </w:r>
      <w:bookmarkEnd w:id="189"/>
    </w:p>
    <w:p w:rsidR="00E40453" w:rsidRDefault="00513E06" w:rsidP="00E40453">
      <w:r>
        <w:t>When you click Sign Up on Login page, the application naviga</w:t>
      </w:r>
      <w:r w:rsidR="00BC3F4E">
        <w:t xml:space="preserve">tes to Pricing and Plans screen </w:t>
      </w:r>
      <w:r>
        <w:t>for Distribution Solution Suite.</w:t>
      </w:r>
    </w:p>
    <w:p w:rsidR="0045683C" w:rsidRDefault="0045683C" w:rsidP="0045683C">
      <w:r>
        <w:t>List of DS apps are displayed in series, click Sign Up button on required app.</w:t>
      </w:r>
    </w:p>
    <w:p w:rsidR="00513E06" w:rsidRPr="00B44CD0" w:rsidRDefault="00513E06" w:rsidP="00484D98">
      <w:pPr>
        <w:jc w:val="both"/>
      </w:pPr>
      <w:r w:rsidRPr="00417DB2">
        <w:rPr>
          <w:b/>
        </w:rPr>
        <w:t>Lead Closer:</w:t>
      </w:r>
      <w:r w:rsidR="00417DB2" w:rsidRPr="00417DB2">
        <w:rPr>
          <w:b/>
        </w:rPr>
        <w:t xml:space="preserve"> </w:t>
      </w:r>
      <w:r w:rsidR="00B44CD0">
        <w:t>To track the stages of an enquiry or consumer interest in to a Lead or Prospect.</w:t>
      </w:r>
    </w:p>
    <w:p w:rsidR="00B44CD0" w:rsidRPr="00870F39" w:rsidRDefault="00513E06" w:rsidP="00484D98">
      <w:pPr>
        <w:jc w:val="both"/>
        <w:rPr>
          <w:rFonts w:cs="Arial"/>
        </w:rPr>
      </w:pPr>
      <w:r w:rsidRPr="00417DB2">
        <w:rPr>
          <w:b/>
        </w:rPr>
        <w:t>Needs Analysis</w:t>
      </w:r>
      <w:r w:rsidRPr="002E0EC4">
        <w:rPr>
          <w:b/>
        </w:rPr>
        <w:t>:</w:t>
      </w:r>
      <w:r w:rsidR="00B44CD0">
        <w:rPr>
          <w:b/>
        </w:rPr>
        <w:t xml:space="preserve"> </w:t>
      </w:r>
      <w:r w:rsidR="00B44CD0">
        <w:rPr>
          <w:rFonts w:cs="Arial"/>
        </w:rPr>
        <w:t>The Needs Analysis</w:t>
      </w:r>
      <w:r w:rsidR="00B44CD0" w:rsidRPr="00870F39">
        <w:rPr>
          <w:rFonts w:cs="Arial"/>
        </w:rPr>
        <w:t xml:space="preserve"> is used to determine product options that will assist a lead/customer to meet their identified financial goals. </w:t>
      </w:r>
    </w:p>
    <w:p w:rsidR="00B44CD0" w:rsidRPr="0078736B" w:rsidRDefault="00513E06" w:rsidP="00484D98">
      <w:pPr>
        <w:jc w:val="both"/>
      </w:pPr>
      <w:r w:rsidRPr="00417DB2">
        <w:rPr>
          <w:b/>
        </w:rPr>
        <w:t>Quotes and Illustration:</w:t>
      </w:r>
      <w:r w:rsidR="00B44CD0">
        <w:rPr>
          <w:b/>
        </w:rPr>
        <w:t xml:space="preserve"> </w:t>
      </w:r>
      <w:r w:rsidR="00B44CD0">
        <w:t>Quotes helps to estimate the premium that has to be paid by the insured for the agreement with insurance company.</w:t>
      </w:r>
    </w:p>
    <w:p w:rsidR="00513E06" w:rsidRPr="00295760" w:rsidRDefault="00513E06" w:rsidP="00484D98">
      <w:pPr>
        <w:jc w:val="both"/>
      </w:pPr>
      <w:r w:rsidRPr="00417DB2">
        <w:rPr>
          <w:b/>
        </w:rPr>
        <w:t>E-app:</w:t>
      </w:r>
      <w:r w:rsidR="00295760">
        <w:rPr>
          <w:b/>
        </w:rPr>
        <w:t xml:space="preserve"> </w:t>
      </w:r>
      <w:r w:rsidR="00833A09">
        <w:t>To register for a policy contract electronically.</w:t>
      </w:r>
    </w:p>
    <w:p w:rsidR="00513E06" w:rsidRPr="00295760" w:rsidRDefault="00513E06" w:rsidP="00484D98">
      <w:pPr>
        <w:jc w:val="both"/>
      </w:pPr>
      <w:r w:rsidRPr="00417DB2">
        <w:rPr>
          <w:b/>
        </w:rPr>
        <w:t>Profile Management:</w:t>
      </w:r>
      <w:r w:rsidR="00295760">
        <w:rPr>
          <w:b/>
        </w:rPr>
        <w:t xml:space="preserve"> </w:t>
      </w:r>
      <w:r w:rsidR="00295760" w:rsidRPr="00295760">
        <w:t>Manage details of the customer such as Personal Information, service related documents etc.</w:t>
      </w:r>
    </w:p>
    <w:p w:rsidR="00513E06" w:rsidRPr="00295760" w:rsidRDefault="00513E06" w:rsidP="00484D98">
      <w:pPr>
        <w:jc w:val="both"/>
      </w:pPr>
      <w:r w:rsidRPr="00417DB2">
        <w:rPr>
          <w:b/>
        </w:rPr>
        <w:t>Customer Servicing:</w:t>
      </w:r>
      <w:r w:rsidR="00295760">
        <w:rPr>
          <w:b/>
        </w:rPr>
        <w:t xml:space="preserve"> </w:t>
      </w:r>
      <w:r w:rsidR="00295760">
        <w:t>Allows customer to handle financial and non-financial transactions.</w:t>
      </w:r>
    </w:p>
    <w:p w:rsidR="00513E06" w:rsidRPr="00B44CD0" w:rsidRDefault="00513E06" w:rsidP="00484D98">
      <w:pPr>
        <w:jc w:val="both"/>
      </w:pPr>
      <w:r w:rsidRPr="00417DB2">
        <w:rPr>
          <w:b/>
        </w:rPr>
        <w:t>Product Configurator:</w:t>
      </w:r>
      <w:r w:rsidR="00B44CD0">
        <w:rPr>
          <w:b/>
        </w:rPr>
        <w:t xml:space="preserve"> </w:t>
      </w:r>
      <w:r w:rsidR="00B44CD0" w:rsidRPr="00B44CD0">
        <w:t>Configure the product features</w:t>
      </w:r>
      <w:r w:rsidR="00B44CD0">
        <w:rPr>
          <w:b/>
        </w:rPr>
        <w:t xml:space="preserve"> </w:t>
      </w:r>
      <w:r w:rsidR="00B44CD0">
        <w:t>such as Product Details, Coverages, Riders, Benefits and Investment Property Details.</w:t>
      </w:r>
    </w:p>
    <w:p w:rsidR="00513E06" w:rsidRDefault="00513E06" w:rsidP="00B56434"/>
    <w:p w:rsidR="00B56434" w:rsidRDefault="00B56434" w:rsidP="00B56434">
      <w:r>
        <w:rPr>
          <w:noProof/>
          <w:lang w:val="en-IN" w:eastAsia="en-IN"/>
        </w:rPr>
        <w:lastRenderedPageBreak/>
        <w:drawing>
          <wp:inline distT="0" distB="0" distL="0" distR="0">
            <wp:extent cx="6172200" cy="3829050"/>
            <wp:effectExtent l="19050" t="19050" r="1905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extLst>
                        <a:ext uri="{28A0092B-C50C-407E-A947-70E740481C1C}">
                          <a14:useLocalDpi xmlns:a14="http://schemas.microsoft.com/office/drawing/2010/main" val="0"/>
                        </a:ext>
                      </a:extLst>
                    </a:blip>
                    <a:srcRect t="1244" b="-1244"/>
                    <a:stretch/>
                  </pic:blipFill>
                  <pic:spPr bwMode="auto">
                    <a:xfrm>
                      <a:off x="0" y="0"/>
                      <a:ext cx="6172200" cy="382905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132082" w:rsidRDefault="008A40F9" w:rsidP="001B4C9C">
      <w:pPr>
        <w:jc w:val="both"/>
      </w:pPr>
      <w:r>
        <w:t>Create your account by giving the required details to register and also subscribe by selecting the plan (Free, Silver, Gold and Platinum) and then click Sign Up.</w:t>
      </w:r>
    </w:p>
    <w:p w:rsidR="00132082" w:rsidRDefault="00132082" w:rsidP="00B56434">
      <w:r>
        <w:rPr>
          <w:noProof/>
          <w:lang w:val="en-IN" w:eastAsia="en-IN"/>
        </w:rPr>
        <w:drawing>
          <wp:inline distT="0" distB="0" distL="0" distR="0" wp14:anchorId="33552346" wp14:editId="64370E57">
            <wp:extent cx="6172200" cy="3133725"/>
            <wp:effectExtent l="19050" t="19050" r="1905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11834" r="4659" b="9437"/>
                    <a:stretch/>
                  </pic:blipFill>
                  <pic:spPr bwMode="auto">
                    <a:xfrm>
                      <a:off x="0" y="0"/>
                      <a:ext cx="6179732" cy="313754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32082" w:rsidRDefault="0056686B" w:rsidP="001B4C9C">
      <w:pPr>
        <w:jc w:val="both"/>
      </w:pPr>
      <w:r>
        <w:t>A new window appears with Sign Up confirmation message, Click Sign in now to navigate back to the Login screen.</w:t>
      </w:r>
    </w:p>
    <w:p w:rsidR="00132082" w:rsidRDefault="00132082" w:rsidP="00B56434">
      <w:r>
        <w:rPr>
          <w:noProof/>
          <w:lang w:val="en-IN" w:eastAsia="en-IN"/>
        </w:rPr>
        <w:lastRenderedPageBreak/>
        <w:drawing>
          <wp:inline distT="0" distB="0" distL="0" distR="0" wp14:anchorId="5091BB26" wp14:editId="01C58F67">
            <wp:extent cx="3762375" cy="2371725"/>
            <wp:effectExtent l="19050" t="19050" r="2857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5974" t="12426" r="18303" b="13876"/>
                    <a:stretch/>
                  </pic:blipFill>
                  <pic:spPr bwMode="auto">
                    <a:xfrm>
                      <a:off x="0" y="0"/>
                      <a:ext cx="3766967" cy="237461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6686F" w:rsidRDefault="006F45E9" w:rsidP="00B56434">
      <w:r>
        <w:t>When existing customers click Sign In on Create account page, a new window appears aski</w:t>
      </w:r>
      <w:r w:rsidR="0006444A">
        <w:t>ng for the domain to set.</w:t>
      </w:r>
      <w:r w:rsidR="00A136F7">
        <w:t xml:space="preserve"> Enter you domain name and then cl</w:t>
      </w:r>
      <w:r w:rsidR="0056686F">
        <w:t>ick Set Domain and then Sign In.</w:t>
      </w:r>
    </w:p>
    <w:p w:rsidR="00132082" w:rsidRDefault="00132082" w:rsidP="00B56434">
      <w:r>
        <w:rPr>
          <w:noProof/>
          <w:lang w:val="en-IN" w:eastAsia="en-IN"/>
        </w:rPr>
        <w:drawing>
          <wp:inline distT="0" distB="0" distL="0" distR="0" wp14:anchorId="2D57C054" wp14:editId="1A7A1C20">
            <wp:extent cx="6134100" cy="2894626"/>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12130" r="2329" b="5886"/>
                    <a:stretch/>
                  </pic:blipFill>
                  <pic:spPr bwMode="auto">
                    <a:xfrm>
                      <a:off x="0" y="0"/>
                      <a:ext cx="6141584" cy="2898158"/>
                    </a:xfrm>
                    <a:prstGeom prst="rect">
                      <a:avLst/>
                    </a:prstGeom>
                    <a:ln>
                      <a:noFill/>
                    </a:ln>
                    <a:extLst>
                      <a:ext uri="{53640926-AAD7-44D8-BBD7-CCE9431645EC}">
                        <a14:shadowObscured xmlns:a14="http://schemas.microsoft.com/office/drawing/2010/main"/>
                      </a:ext>
                    </a:extLst>
                  </pic:spPr>
                </pic:pic>
              </a:graphicData>
            </a:graphic>
          </wp:inline>
        </w:drawing>
      </w:r>
    </w:p>
    <w:p w:rsidR="00B6029C" w:rsidRPr="00A8312B" w:rsidRDefault="00B6029C" w:rsidP="00B6029C">
      <w:pPr>
        <w:jc w:val="both"/>
        <w:rPr>
          <w:b/>
        </w:rPr>
      </w:pPr>
      <w:r w:rsidRPr="00A8312B">
        <w:rPr>
          <w:b/>
        </w:rPr>
        <w:t>Common Functions Found in Header:</w:t>
      </w:r>
    </w:p>
    <w:p w:rsidR="00B6029C" w:rsidRPr="00A8312B" w:rsidRDefault="00B6029C" w:rsidP="00B6029C">
      <w:pPr>
        <w:pStyle w:val="ListParagraph"/>
        <w:spacing w:line="276" w:lineRule="auto"/>
        <w:ind w:left="284" w:hanging="284"/>
        <w:jc w:val="both"/>
        <w:rPr>
          <w:rFonts w:cs="Arial"/>
          <w:b/>
        </w:rPr>
      </w:pPr>
      <w:r w:rsidRPr="00A8312B">
        <w:rPr>
          <w:rFonts w:cs="Arial"/>
          <w:b/>
        </w:rPr>
        <w:t xml:space="preserve">Invite Colleague: </w:t>
      </w:r>
      <w:r w:rsidRPr="00A8312B">
        <w:rPr>
          <w:rFonts w:cs="Arial"/>
        </w:rPr>
        <w:t xml:space="preserve">Invite your colleague by clicking on group </w:t>
      </w:r>
      <w:r w:rsidRPr="00A8312B">
        <w:rPr>
          <w:rFonts w:cs="Arial"/>
          <w:noProof/>
          <w:lang w:val="en-IN" w:eastAsia="en-IN"/>
        </w:rPr>
        <w:drawing>
          <wp:inline distT="0" distB="0" distL="0" distR="0" wp14:anchorId="5C72E74C" wp14:editId="3F204286">
            <wp:extent cx="224433" cy="24765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600" cy="252248"/>
                    </a:xfrm>
                    <a:prstGeom prst="rect">
                      <a:avLst/>
                    </a:prstGeom>
                    <a:noFill/>
                    <a:ln>
                      <a:noFill/>
                    </a:ln>
                  </pic:spPr>
                </pic:pic>
              </a:graphicData>
            </a:graphic>
          </wp:inline>
        </w:drawing>
      </w:r>
      <w:r w:rsidRPr="00A8312B">
        <w:rPr>
          <w:rFonts w:cs="Arial"/>
        </w:rPr>
        <w:t xml:space="preserve"> icon and then type First Name, Last Name and E-mail address of the person to whom you would like to send an invitation. Click ‘Add More’ to invite more than one colleague and click ‘Send Invite’.  </w:t>
      </w:r>
    </w:p>
    <w:p w:rsidR="00B6029C" w:rsidRPr="00B90466" w:rsidRDefault="00B6029C" w:rsidP="00B6029C">
      <w:pPr>
        <w:pStyle w:val="ListParagraph"/>
        <w:spacing w:line="276" w:lineRule="auto"/>
        <w:ind w:left="284" w:hanging="284"/>
        <w:jc w:val="both"/>
        <w:rPr>
          <w:rFonts w:cs="Arial"/>
          <w:b/>
        </w:rPr>
      </w:pPr>
      <w:r w:rsidRPr="00A8312B">
        <w:rPr>
          <w:rFonts w:cs="Arial"/>
          <w:b/>
        </w:rPr>
        <w:t>Alerts &amp; Notifications:</w:t>
      </w:r>
      <w:r w:rsidRPr="00A8312B">
        <w:rPr>
          <w:rFonts w:cs="Arial"/>
        </w:rPr>
        <w:t xml:space="preserve"> The system displays the number of alerts &amp; notifications for the customer that are unread. Notifications display date, time and message. Color change is introduced for immediate follow-up of colored notifications.</w:t>
      </w:r>
    </w:p>
    <w:p w:rsidR="006D430B" w:rsidRDefault="006D430B" w:rsidP="006D430B">
      <w:pPr>
        <w:spacing w:line="276" w:lineRule="auto"/>
        <w:jc w:val="both"/>
        <w:rPr>
          <w:rFonts w:cs="Arial"/>
          <w:b/>
        </w:rPr>
      </w:pPr>
      <w:r>
        <w:rPr>
          <w:noProof/>
          <w:lang w:val="en-IN" w:eastAsia="en-IN"/>
        </w:rPr>
        <w:lastRenderedPageBreak/>
        <w:drawing>
          <wp:inline distT="0" distB="0" distL="0" distR="0" wp14:anchorId="05D15246" wp14:editId="4A4E0924">
            <wp:extent cx="6191250" cy="2847578"/>
            <wp:effectExtent l="19050" t="19050" r="19050" b="10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2258" b="5929"/>
                    <a:stretch/>
                  </pic:blipFill>
                  <pic:spPr bwMode="auto">
                    <a:xfrm>
                      <a:off x="0" y="0"/>
                      <a:ext cx="6191250" cy="28475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90466" w:rsidRPr="00B90466" w:rsidRDefault="00B90466" w:rsidP="006D430B">
      <w:pPr>
        <w:spacing w:line="276" w:lineRule="auto"/>
        <w:jc w:val="both"/>
        <w:rPr>
          <w:rFonts w:cs="Arial"/>
        </w:rPr>
      </w:pPr>
      <w:r>
        <w:rPr>
          <w:rFonts w:cs="Arial"/>
        </w:rPr>
        <w:t>Click See All to view all alerts and notification received and also allows you to refine the results by selecting the check box provided against Alerts or Notifications specific to Date and App.</w:t>
      </w:r>
    </w:p>
    <w:p w:rsidR="00B90466" w:rsidRPr="006D430B" w:rsidRDefault="00B90466" w:rsidP="006D430B">
      <w:pPr>
        <w:spacing w:line="276" w:lineRule="auto"/>
        <w:jc w:val="both"/>
        <w:rPr>
          <w:rFonts w:cs="Arial"/>
          <w:b/>
        </w:rPr>
      </w:pPr>
      <w:r>
        <w:rPr>
          <w:noProof/>
          <w:lang w:val="en-IN" w:eastAsia="en-IN"/>
        </w:rPr>
        <w:drawing>
          <wp:inline distT="0" distB="0" distL="0" distR="0" wp14:anchorId="5C63DDEB" wp14:editId="7E455A48">
            <wp:extent cx="6191250" cy="2847578"/>
            <wp:effectExtent l="19050" t="19050" r="19050"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2258" b="5929"/>
                    <a:stretch/>
                  </pic:blipFill>
                  <pic:spPr bwMode="auto">
                    <a:xfrm>
                      <a:off x="0" y="0"/>
                      <a:ext cx="6191250" cy="28475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6029C" w:rsidRPr="00A8312B" w:rsidRDefault="00B6029C" w:rsidP="00B6029C">
      <w:pPr>
        <w:pStyle w:val="ListParagraph"/>
        <w:spacing w:line="276" w:lineRule="auto"/>
        <w:ind w:left="284" w:hanging="284"/>
        <w:jc w:val="both"/>
        <w:rPr>
          <w:rFonts w:cs="Arial"/>
          <w:b/>
        </w:rPr>
      </w:pPr>
      <w:r>
        <w:rPr>
          <w:rFonts w:cs="Arial"/>
          <w:b/>
        </w:rPr>
        <w:t>Log</w:t>
      </w:r>
      <w:r w:rsidRPr="00A8312B">
        <w:rPr>
          <w:rFonts w:cs="Arial"/>
          <w:b/>
        </w:rPr>
        <w:t xml:space="preserve"> Out: </w:t>
      </w:r>
      <w:r w:rsidRPr="00A8312B">
        <w:rPr>
          <w:rFonts w:cs="Arial"/>
        </w:rPr>
        <w:t>End session and navigate</w:t>
      </w:r>
      <w:r w:rsidRPr="00A8312B">
        <w:rPr>
          <w:rFonts w:cs="Arial"/>
          <w:b/>
        </w:rPr>
        <w:t xml:space="preserve"> </w:t>
      </w:r>
      <w:r w:rsidRPr="00A8312B">
        <w:rPr>
          <w:rFonts w:cs="Arial"/>
        </w:rPr>
        <w:t>to login page.</w:t>
      </w:r>
    </w:p>
    <w:p w:rsidR="00862BEE" w:rsidRDefault="00862BEE" w:rsidP="00B56434"/>
    <w:p w:rsidR="00862BEE" w:rsidRDefault="00862BEE" w:rsidP="00B56434">
      <w:pPr>
        <w:sectPr w:rsidR="00862BEE" w:rsidSect="00F27981">
          <w:pgSz w:w="12240" w:h="15840" w:code="1"/>
          <w:pgMar w:top="1418" w:right="1080" w:bottom="1080" w:left="1350" w:header="180" w:footer="486" w:gutter="0"/>
          <w:cols w:space="720"/>
          <w:titlePg/>
          <w:docGrid w:linePitch="360"/>
        </w:sectPr>
      </w:pPr>
    </w:p>
    <w:p w:rsidR="00AB568A" w:rsidRPr="006C0688" w:rsidRDefault="00717102" w:rsidP="000837B6">
      <w:pPr>
        <w:pStyle w:val="Heading2"/>
      </w:pPr>
      <w:bookmarkStart w:id="190" w:name="_Toc482640682"/>
      <w:r>
        <w:lastRenderedPageBreak/>
        <w:t xml:space="preserve">App </w:t>
      </w:r>
      <w:r w:rsidR="00A1153F">
        <w:t>(Dashboard)</w:t>
      </w:r>
      <w:bookmarkEnd w:id="190"/>
    </w:p>
    <w:p w:rsidR="009277E2" w:rsidRDefault="00CD6C25" w:rsidP="00E13B32">
      <w:pPr>
        <w:spacing w:line="276" w:lineRule="auto"/>
        <w:jc w:val="both"/>
      </w:pPr>
      <w:bookmarkStart w:id="191" w:name="_Toc465681647"/>
      <w:bookmarkStart w:id="192" w:name="_Toc465760981"/>
      <w:bookmarkStart w:id="193" w:name="_Toc465761108"/>
      <w:bookmarkStart w:id="194" w:name="_Toc467591042"/>
      <w:bookmarkStart w:id="195" w:name="_Toc467669016"/>
      <w:bookmarkStart w:id="196" w:name="_Toc467669337"/>
      <w:bookmarkStart w:id="197" w:name="_Toc467682490"/>
      <w:bookmarkStart w:id="198" w:name="_Toc467682531"/>
      <w:bookmarkStart w:id="199" w:name="_Toc467682580"/>
      <w:bookmarkStart w:id="200" w:name="_Toc467682770"/>
      <w:bookmarkStart w:id="201" w:name="_Toc467682812"/>
      <w:bookmarkStart w:id="202" w:name="_Toc467683035"/>
      <w:bookmarkStart w:id="203" w:name="_Toc465681662"/>
      <w:bookmarkStart w:id="204" w:name="_Toc465760995"/>
      <w:bookmarkStart w:id="205" w:name="_Toc465761122"/>
      <w:bookmarkStart w:id="206" w:name="_Toc467591056"/>
      <w:bookmarkStart w:id="207" w:name="_Toc467669029"/>
      <w:bookmarkStart w:id="208" w:name="_Toc467669350"/>
      <w:bookmarkStart w:id="209" w:name="_Toc467682503"/>
      <w:bookmarkStart w:id="210" w:name="_Toc467682544"/>
      <w:bookmarkStart w:id="211" w:name="_Toc467682593"/>
      <w:bookmarkStart w:id="212" w:name="_Toc467682784"/>
      <w:bookmarkStart w:id="213" w:name="_Toc467682825"/>
      <w:bookmarkStart w:id="214" w:name="_Toc467683048"/>
      <w:bookmarkStart w:id="215" w:name="_Toc467669030"/>
      <w:bookmarkStart w:id="216" w:name="_Toc467669351"/>
      <w:bookmarkStart w:id="217" w:name="_Toc467682504"/>
      <w:bookmarkStart w:id="218" w:name="_Toc467682545"/>
      <w:bookmarkStart w:id="219" w:name="_Toc467682594"/>
      <w:bookmarkStart w:id="220" w:name="_Toc467682785"/>
      <w:bookmarkStart w:id="221" w:name="_Toc467682826"/>
      <w:bookmarkStart w:id="222" w:name="_Toc467683049"/>
      <w:bookmarkStart w:id="223" w:name="_Toc467669036"/>
      <w:bookmarkStart w:id="224" w:name="_Toc467669357"/>
      <w:bookmarkStart w:id="225" w:name="_Toc467682510"/>
      <w:bookmarkStart w:id="226" w:name="_Toc467682551"/>
      <w:bookmarkStart w:id="227" w:name="_Toc467682600"/>
      <w:bookmarkStart w:id="228" w:name="_Toc467682791"/>
      <w:bookmarkStart w:id="229" w:name="_Toc467682832"/>
      <w:bookmarkStart w:id="230" w:name="_Toc467683055"/>
      <w:bookmarkStart w:id="231" w:name="_Toc467669037"/>
      <w:bookmarkStart w:id="232" w:name="_Toc467669358"/>
      <w:bookmarkStart w:id="233" w:name="_Toc467682511"/>
      <w:bookmarkStart w:id="234" w:name="_Toc467682552"/>
      <w:bookmarkStart w:id="235" w:name="_Toc467682601"/>
      <w:bookmarkStart w:id="236" w:name="_Toc467682792"/>
      <w:bookmarkStart w:id="237" w:name="_Toc467682833"/>
      <w:bookmarkStart w:id="238" w:name="_Toc467683056"/>
      <w:bookmarkStart w:id="239" w:name="_Toc467669038"/>
      <w:bookmarkStart w:id="240" w:name="_Toc467669359"/>
      <w:bookmarkStart w:id="241" w:name="_Toc467682512"/>
      <w:bookmarkStart w:id="242" w:name="_Toc467682553"/>
      <w:bookmarkStart w:id="243" w:name="_Toc467682602"/>
      <w:bookmarkStart w:id="244" w:name="_Toc467682793"/>
      <w:bookmarkStart w:id="245" w:name="_Toc467682834"/>
      <w:bookmarkStart w:id="246" w:name="_Toc467683057"/>
      <w:bookmarkStart w:id="247" w:name="_Toc467669039"/>
      <w:bookmarkStart w:id="248" w:name="_Toc467669360"/>
      <w:bookmarkStart w:id="249" w:name="_Toc467682513"/>
      <w:bookmarkStart w:id="250" w:name="_Toc467682554"/>
      <w:bookmarkStart w:id="251" w:name="_Toc467682603"/>
      <w:bookmarkStart w:id="252" w:name="_Toc467682794"/>
      <w:bookmarkStart w:id="253" w:name="_Toc467682835"/>
      <w:bookmarkStart w:id="254" w:name="_Toc467683058"/>
      <w:bookmarkStart w:id="255" w:name="_Toc467669040"/>
      <w:bookmarkStart w:id="256" w:name="_Toc467669361"/>
      <w:bookmarkStart w:id="257" w:name="_Toc467682514"/>
      <w:bookmarkStart w:id="258" w:name="_Toc467682555"/>
      <w:bookmarkStart w:id="259" w:name="_Toc467682604"/>
      <w:bookmarkStart w:id="260" w:name="_Toc467682795"/>
      <w:bookmarkStart w:id="261" w:name="_Toc467682836"/>
      <w:bookmarkStart w:id="262" w:name="_Toc467683059"/>
      <w:bookmarkStart w:id="263" w:name="_Toc467669041"/>
      <w:bookmarkStart w:id="264" w:name="_Toc467669362"/>
      <w:bookmarkStart w:id="265" w:name="_Toc467682515"/>
      <w:bookmarkStart w:id="266" w:name="_Toc467682556"/>
      <w:bookmarkStart w:id="267" w:name="_Toc467682605"/>
      <w:bookmarkStart w:id="268" w:name="_Toc467682796"/>
      <w:bookmarkStart w:id="269" w:name="_Toc467682837"/>
      <w:bookmarkStart w:id="270" w:name="_Toc467683060"/>
      <w:bookmarkStart w:id="271" w:name="_Toc467669042"/>
      <w:bookmarkStart w:id="272" w:name="_Toc467669363"/>
      <w:bookmarkStart w:id="273" w:name="_Toc467682516"/>
      <w:bookmarkStart w:id="274" w:name="_Toc467682557"/>
      <w:bookmarkStart w:id="275" w:name="_Toc467682606"/>
      <w:bookmarkStart w:id="276" w:name="_Toc467682797"/>
      <w:bookmarkStart w:id="277" w:name="_Toc467682838"/>
      <w:bookmarkStart w:id="278" w:name="_Toc467683061"/>
      <w:bookmarkStart w:id="279" w:name="_Toc467669043"/>
      <w:bookmarkStart w:id="280" w:name="_Toc467669364"/>
      <w:bookmarkStart w:id="281" w:name="_Toc467682517"/>
      <w:bookmarkStart w:id="282" w:name="_Toc467682558"/>
      <w:bookmarkStart w:id="283" w:name="_Toc467682607"/>
      <w:bookmarkStart w:id="284" w:name="_Toc467682798"/>
      <w:bookmarkStart w:id="285" w:name="_Toc467682839"/>
      <w:bookmarkStart w:id="286" w:name="_Toc467683062"/>
      <w:bookmarkStart w:id="287" w:name="_Toc479157945"/>
      <w:bookmarkStart w:id="288" w:name="_Toc479159883"/>
      <w:bookmarkStart w:id="289" w:name="_Toc479172410"/>
      <w:bookmarkStart w:id="290" w:name="_Toc479174516"/>
      <w:bookmarkStart w:id="291" w:name="_Toc479948468"/>
      <w:bookmarkStart w:id="292" w:name="_Toc480211418"/>
      <w:bookmarkStart w:id="293" w:name="_Toc480211631"/>
      <w:bookmarkStart w:id="294" w:name="_Toc480470083"/>
      <w:bookmarkStart w:id="295" w:name="_Toc480898498"/>
      <w:bookmarkStart w:id="296" w:name="_Toc480898911"/>
      <w:bookmarkStart w:id="297" w:name="_Toc480899097"/>
      <w:bookmarkStart w:id="298" w:name="_Toc480899130"/>
      <w:bookmarkStart w:id="299" w:name="_Toc480470084"/>
      <w:bookmarkStart w:id="300" w:name="_Toc480898499"/>
      <w:bookmarkStart w:id="301" w:name="_Toc480898912"/>
      <w:bookmarkStart w:id="302" w:name="_Toc480899098"/>
      <w:bookmarkStart w:id="303" w:name="_Toc480899131"/>
      <w:bookmarkStart w:id="304" w:name="_Toc479157953"/>
      <w:bookmarkStart w:id="305" w:name="_Toc479159891"/>
      <w:bookmarkStart w:id="306" w:name="_Toc479172418"/>
      <w:bookmarkStart w:id="307" w:name="_Toc479174525"/>
      <w:bookmarkStart w:id="308" w:name="_Toc479948477"/>
      <w:bookmarkStart w:id="309" w:name="_Toc480211429"/>
      <w:bookmarkStart w:id="310" w:name="_Toc480211642"/>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r>
        <w:t>In App</w:t>
      </w:r>
      <w:r w:rsidR="001B7A18">
        <w:t xml:space="preserve"> section all apps are integrated or unified under one platform, </w:t>
      </w:r>
      <w:r w:rsidR="00FC130A">
        <w:t>the</w:t>
      </w:r>
      <w:r w:rsidR="001B7A18">
        <w:t xml:space="preserve"> main advantag</w:t>
      </w:r>
      <w:r w:rsidR="00B861AE">
        <w:t>e of this section is the Admin U</w:t>
      </w:r>
      <w:r w:rsidR="001B7A18">
        <w:t xml:space="preserve">ser </w:t>
      </w:r>
      <w:r w:rsidR="00717102">
        <w:t>configuring</w:t>
      </w:r>
      <w:r w:rsidR="001B7A18">
        <w:t xml:space="preserve"> the App settings for the app</w:t>
      </w:r>
      <w:r w:rsidR="00717102">
        <w:t>s</w:t>
      </w:r>
      <w:r w:rsidR="001B7A18">
        <w:t xml:space="preserve"> </w:t>
      </w:r>
      <w:r w:rsidR="00717102">
        <w:t>that are existing with the</w:t>
      </w:r>
      <w:r w:rsidR="001B7A18">
        <w:t xml:space="preserve"> customer and also </w:t>
      </w:r>
      <w:r w:rsidR="00912CA9">
        <w:t>can connect the new app trial version.</w:t>
      </w:r>
      <w:r w:rsidR="001B7A18">
        <w:t xml:space="preserve"> </w:t>
      </w:r>
    </w:p>
    <w:p w:rsidR="001E5852" w:rsidRDefault="00132082" w:rsidP="00E13B32">
      <w:pPr>
        <w:spacing w:line="276" w:lineRule="auto"/>
        <w:jc w:val="both"/>
      </w:pPr>
      <w:r>
        <w:rPr>
          <w:noProof/>
          <w:lang w:val="en-IN" w:eastAsia="en-IN"/>
        </w:rPr>
        <w:drawing>
          <wp:inline distT="0" distB="0" distL="0" distR="0" wp14:anchorId="10BDD960" wp14:editId="2E06B28B">
            <wp:extent cx="5943600" cy="2705100"/>
            <wp:effectExtent l="19050" t="1905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1973" b="7069"/>
                    <a:stretch/>
                  </pic:blipFill>
                  <pic:spPr bwMode="auto">
                    <a:xfrm>
                      <a:off x="0" y="0"/>
                      <a:ext cx="5943600" cy="27051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652A0" w:rsidRDefault="00717102" w:rsidP="00E13B32">
      <w:pPr>
        <w:spacing w:line="276" w:lineRule="auto"/>
        <w:jc w:val="both"/>
      </w:pPr>
      <w:r>
        <w:t>Green check</w:t>
      </w:r>
      <w:r w:rsidR="00912CA9">
        <w:t xml:space="preserve"> mark is shown on the left hand side of the card for the existing apps an</w:t>
      </w:r>
      <w:r w:rsidR="003652A0">
        <w:t xml:space="preserve">d further it allows the admin user to configure the settings by clicking on </w:t>
      </w:r>
      <w:r w:rsidR="003652A0" w:rsidRPr="00A1153F">
        <w:rPr>
          <w:b/>
        </w:rPr>
        <w:t>Configure</w:t>
      </w:r>
      <w:r w:rsidR="003652A0">
        <w:t xml:space="preserve"> button.</w:t>
      </w:r>
    </w:p>
    <w:p w:rsidR="008B4B50" w:rsidRPr="008B4B50" w:rsidRDefault="008B4B50" w:rsidP="008B4B50">
      <w:pPr>
        <w:pStyle w:val="ListParagraph"/>
        <w:keepNext/>
        <w:keepLines/>
        <w:numPr>
          <w:ilvl w:val="0"/>
          <w:numId w:val="9"/>
        </w:numPr>
        <w:tabs>
          <w:tab w:val="left" w:pos="360"/>
        </w:tabs>
        <w:suppressAutoHyphens/>
        <w:autoSpaceDN w:val="0"/>
        <w:spacing w:line="240" w:lineRule="auto"/>
        <w:outlineLvl w:val="2"/>
        <w:rPr>
          <w:rFonts w:eastAsia="Times New Roman"/>
          <w:b/>
          <w:bCs/>
          <w:vanish/>
          <w:color w:val="4F81BD"/>
          <w:sz w:val="26"/>
        </w:rPr>
      </w:pPr>
      <w:bookmarkStart w:id="311" w:name="_Toc482625077"/>
      <w:bookmarkStart w:id="312" w:name="_Toc482625191"/>
      <w:bookmarkStart w:id="313" w:name="_Toc482625927"/>
      <w:bookmarkStart w:id="314" w:name="_Toc482626183"/>
      <w:bookmarkStart w:id="315" w:name="_Toc482640683"/>
      <w:bookmarkEnd w:id="311"/>
      <w:bookmarkEnd w:id="312"/>
      <w:bookmarkEnd w:id="313"/>
      <w:bookmarkEnd w:id="314"/>
      <w:bookmarkEnd w:id="315"/>
    </w:p>
    <w:p w:rsidR="008B4B50" w:rsidRPr="008B4B50" w:rsidRDefault="008B4B50" w:rsidP="008B4B50">
      <w:pPr>
        <w:pStyle w:val="ListParagraph"/>
        <w:keepNext/>
        <w:keepLines/>
        <w:numPr>
          <w:ilvl w:val="0"/>
          <w:numId w:val="9"/>
        </w:numPr>
        <w:tabs>
          <w:tab w:val="left" w:pos="360"/>
        </w:tabs>
        <w:suppressAutoHyphens/>
        <w:autoSpaceDN w:val="0"/>
        <w:spacing w:line="240" w:lineRule="auto"/>
        <w:outlineLvl w:val="2"/>
        <w:rPr>
          <w:rFonts w:eastAsia="Times New Roman"/>
          <w:b/>
          <w:bCs/>
          <w:vanish/>
          <w:color w:val="4F81BD"/>
          <w:sz w:val="26"/>
        </w:rPr>
      </w:pPr>
      <w:bookmarkStart w:id="316" w:name="_Toc482625078"/>
      <w:bookmarkStart w:id="317" w:name="_Toc482625192"/>
      <w:bookmarkStart w:id="318" w:name="_Toc482625928"/>
      <w:bookmarkStart w:id="319" w:name="_Toc482626184"/>
      <w:bookmarkStart w:id="320" w:name="_Toc482640684"/>
      <w:bookmarkEnd w:id="316"/>
      <w:bookmarkEnd w:id="317"/>
      <w:bookmarkEnd w:id="318"/>
      <w:bookmarkEnd w:id="319"/>
      <w:bookmarkEnd w:id="320"/>
    </w:p>
    <w:p w:rsidR="008B4B50" w:rsidRDefault="008B4B50" w:rsidP="008B4B50">
      <w:pPr>
        <w:pStyle w:val="Heading3"/>
      </w:pPr>
      <w:bookmarkStart w:id="321" w:name="_Toc482640685"/>
      <w:r>
        <w:t>App Administration</w:t>
      </w:r>
      <w:bookmarkEnd w:id="321"/>
    </w:p>
    <w:p w:rsidR="008118FE" w:rsidRPr="00292D96" w:rsidRDefault="003652A0" w:rsidP="00A96CE0">
      <w:pPr>
        <w:spacing w:before="0" w:after="0" w:line="276" w:lineRule="auto"/>
        <w:jc w:val="both"/>
        <w:rPr>
          <w:b/>
        </w:rPr>
      </w:pPr>
      <w:r w:rsidRPr="00292D96">
        <w:rPr>
          <w:b/>
        </w:rPr>
        <w:t xml:space="preserve">General: </w:t>
      </w:r>
    </w:p>
    <w:p w:rsidR="00912CA9" w:rsidRDefault="003652A0" w:rsidP="00E13B32">
      <w:pPr>
        <w:spacing w:line="276" w:lineRule="auto"/>
        <w:jc w:val="both"/>
      </w:pPr>
      <w:r>
        <w:t xml:space="preserve">General </w:t>
      </w:r>
      <w:r w:rsidR="00931404">
        <w:t xml:space="preserve">tab </w:t>
      </w:r>
      <w:r>
        <w:t xml:space="preserve">consist of </w:t>
      </w:r>
      <w:r w:rsidR="00931404">
        <w:t xml:space="preserve">the </w:t>
      </w:r>
      <w:r>
        <w:t xml:space="preserve">following information such as Application Name, </w:t>
      </w:r>
      <w:r w:rsidR="00931404">
        <w:t>Application URL</w:t>
      </w:r>
      <w:r>
        <w:t xml:space="preserve">, Application Version and also allows </w:t>
      </w:r>
      <w:r w:rsidR="00D90806">
        <w:t>adding</w:t>
      </w:r>
      <w:r w:rsidR="00E37ECF">
        <w:t xml:space="preserve"> the logo of the Tenant or customer</w:t>
      </w:r>
      <w:r w:rsidR="007B3A01">
        <w:t>.</w:t>
      </w:r>
    </w:p>
    <w:p w:rsidR="008B4B50" w:rsidRDefault="00132082" w:rsidP="00E13B32">
      <w:pPr>
        <w:spacing w:line="276" w:lineRule="auto"/>
        <w:jc w:val="both"/>
      </w:pPr>
      <w:r>
        <w:rPr>
          <w:noProof/>
          <w:lang w:val="en-IN" w:eastAsia="en-IN"/>
        </w:rPr>
        <w:drawing>
          <wp:inline distT="0" distB="0" distL="0" distR="0" wp14:anchorId="06CDA3E6" wp14:editId="40A0E71D">
            <wp:extent cx="5943600" cy="2771775"/>
            <wp:effectExtent l="19050" t="19050" r="1905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1973" b="5073"/>
                    <a:stretch/>
                  </pic:blipFill>
                  <pic:spPr bwMode="auto">
                    <a:xfrm>
                      <a:off x="0" y="0"/>
                      <a:ext cx="5943600" cy="27717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E2F4B" w:rsidRDefault="00DE2F4B" w:rsidP="00E13B32">
      <w:pPr>
        <w:spacing w:line="276" w:lineRule="auto"/>
        <w:jc w:val="both"/>
        <w:rPr>
          <w:b/>
        </w:rPr>
        <w:sectPr w:rsidR="00DE2F4B" w:rsidSect="00AB5CED">
          <w:pgSz w:w="12240" w:h="15840" w:code="1"/>
          <w:pgMar w:top="1239" w:right="1440" w:bottom="1350" w:left="1440" w:header="284" w:footer="432" w:gutter="0"/>
          <w:cols w:space="720"/>
          <w:docGrid w:linePitch="360"/>
        </w:sectPr>
      </w:pPr>
    </w:p>
    <w:p w:rsidR="008118FE" w:rsidRPr="00292D96" w:rsidRDefault="007B3A01" w:rsidP="00E13B32">
      <w:pPr>
        <w:spacing w:line="276" w:lineRule="auto"/>
        <w:jc w:val="both"/>
        <w:rPr>
          <w:b/>
        </w:rPr>
      </w:pPr>
      <w:r w:rsidRPr="00292D96">
        <w:rPr>
          <w:b/>
        </w:rPr>
        <w:lastRenderedPageBreak/>
        <w:t xml:space="preserve">Roles: </w:t>
      </w:r>
    </w:p>
    <w:p w:rsidR="008B4B50" w:rsidRDefault="00F03C27" w:rsidP="00E13B32">
      <w:pPr>
        <w:spacing w:line="276" w:lineRule="auto"/>
        <w:jc w:val="both"/>
        <w:rPr>
          <w:noProof/>
          <w:lang w:val="en-IN" w:eastAsia="en-IN"/>
        </w:rPr>
      </w:pPr>
      <w:r>
        <w:t>Click Add New Role, a new window appears on the screen asking to add the role as per the client requirement.</w:t>
      </w:r>
      <w:r>
        <w:rPr>
          <w:noProof/>
          <w:lang w:val="en-IN" w:eastAsia="en-IN"/>
        </w:rPr>
        <w:t xml:space="preserve"> </w:t>
      </w:r>
      <w:r w:rsidR="007F324A">
        <w:rPr>
          <w:noProof/>
          <w:lang w:val="en-IN" w:eastAsia="en-IN"/>
        </w:rPr>
        <w:drawing>
          <wp:inline distT="0" distB="0" distL="0" distR="0" wp14:anchorId="0F79E7CF" wp14:editId="52BEB834">
            <wp:extent cx="5943600" cy="2771775"/>
            <wp:effectExtent l="19050" t="19050" r="19050" b="285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1687" b="5359"/>
                    <a:stretch/>
                  </pic:blipFill>
                  <pic:spPr bwMode="auto">
                    <a:xfrm>
                      <a:off x="0" y="0"/>
                      <a:ext cx="5943600" cy="27717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03C27" w:rsidRDefault="00F03C27" w:rsidP="00F03C27">
      <w:pPr>
        <w:spacing w:line="276" w:lineRule="auto"/>
        <w:jc w:val="both"/>
      </w:pPr>
      <w:r>
        <w:t>Set the status to active or inactive as required against each role (SysAdmin, Admin, User, Superuser, etc).</w:t>
      </w:r>
    </w:p>
    <w:p w:rsidR="007F324A" w:rsidRDefault="007F324A" w:rsidP="00E13B32">
      <w:pPr>
        <w:spacing w:line="276" w:lineRule="auto"/>
        <w:jc w:val="both"/>
      </w:pPr>
      <w:r>
        <w:rPr>
          <w:noProof/>
          <w:lang w:val="en-IN" w:eastAsia="en-IN"/>
        </w:rPr>
        <w:drawing>
          <wp:inline distT="0" distB="0" distL="0" distR="0" wp14:anchorId="79AD9215" wp14:editId="12CA1EC0">
            <wp:extent cx="5943600" cy="2762250"/>
            <wp:effectExtent l="19050" t="19050" r="1905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11973" b="5358"/>
                    <a:stretch/>
                  </pic:blipFill>
                  <pic:spPr bwMode="auto">
                    <a:xfrm>
                      <a:off x="0" y="0"/>
                      <a:ext cx="5943600" cy="27622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92D96" w:rsidRDefault="002C1035" w:rsidP="00E13B32">
      <w:pPr>
        <w:spacing w:line="276" w:lineRule="auto"/>
        <w:jc w:val="both"/>
      </w:pPr>
      <w:r w:rsidRPr="00292D96">
        <w:rPr>
          <w:b/>
        </w:rPr>
        <w:t>Group</w:t>
      </w:r>
      <w:r w:rsidR="008B4B50">
        <w:rPr>
          <w:b/>
        </w:rPr>
        <w:t>s</w:t>
      </w:r>
      <w:r w:rsidRPr="00292D96">
        <w:rPr>
          <w:b/>
        </w:rPr>
        <w:t>:</w:t>
      </w:r>
      <w:r>
        <w:t xml:space="preserve"> </w:t>
      </w:r>
    </w:p>
    <w:p w:rsidR="00D3778F" w:rsidRDefault="00D3778F" w:rsidP="00E13B32">
      <w:pPr>
        <w:spacing w:line="276" w:lineRule="auto"/>
        <w:jc w:val="both"/>
      </w:pPr>
      <w:r>
        <w:t>Click Add New Group, a new window appears which allows you to enter the details of the group as required.</w:t>
      </w:r>
    </w:p>
    <w:p w:rsidR="008B4B50" w:rsidRDefault="007F324A" w:rsidP="00E13B32">
      <w:pPr>
        <w:spacing w:line="276" w:lineRule="auto"/>
        <w:jc w:val="both"/>
      </w:pPr>
      <w:r>
        <w:rPr>
          <w:noProof/>
          <w:lang w:val="en-IN" w:eastAsia="en-IN"/>
        </w:rPr>
        <w:lastRenderedPageBreak/>
        <w:drawing>
          <wp:inline distT="0" distB="0" distL="0" distR="0" wp14:anchorId="6F0A6D9C" wp14:editId="7E1BECE8">
            <wp:extent cx="5943600" cy="2762250"/>
            <wp:effectExtent l="19050" t="19050" r="1905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11973" b="5358"/>
                    <a:stretch/>
                  </pic:blipFill>
                  <pic:spPr bwMode="auto">
                    <a:xfrm>
                      <a:off x="0" y="0"/>
                      <a:ext cx="5943600" cy="27622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D3778F" w:rsidRDefault="00D3778F" w:rsidP="00D3778F">
      <w:pPr>
        <w:spacing w:line="276" w:lineRule="auto"/>
        <w:jc w:val="both"/>
      </w:pPr>
      <w:r>
        <w:t>Click Save to add the details of the group created.</w:t>
      </w:r>
    </w:p>
    <w:p w:rsidR="007F324A" w:rsidRDefault="007F324A" w:rsidP="00E13B32">
      <w:pPr>
        <w:spacing w:line="276" w:lineRule="auto"/>
        <w:jc w:val="both"/>
      </w:pPr>
      <w:r>
        <w:rPr>
          <w:noProof/>
          <w:lang w:val="en-IN" w:eastAsia="en-IN"/>
        </w:rPr>
        <w:drawing>
          <wp:inline distT="0" distB="0" distL="0" distR="0" wp14:anchorId="105C8E93" wp14:editId="49D64E7B">
            <wp:extent cx="5943600" cy="3038475"/>
            <wp:effectExtent l="19050" t="19050" r="19050"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11973" b="5073"/>
                    <a:stretch/>
                  </pic:blipFill>
                  <pic:spPr bwMode="auto">
                    <a:xfrm>
                      <a:off x="0" y="0"/>
                      <a:ext cx="5943600" cy="30384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92D96" w:rsidRDefault="00344746" w:rsidP="00E13B32">
      <w:pPr>
        <w:spacing w:line="276" w:lineRule="auto"/>
        <w:jc w:val="both"/>
      </w:pPr>
      <w:r w:rsidRPr="00292D96">
        <w:rPr>
          <w:b/>
        </w:rPr>
        <w:t>Role Mapping:</w:t>
      </w:r>
      <w:r>
        <w:t xml:space="preserve"> </w:t>
      </w:r>
    </w:p>
    <w:p w:rsidR="002C1035" w:rsidRDefault="00344746" w:rsidP="00E13B32">
      <w:pPr>
        <w:spacing w:line="276" w:lineRule="auto"/>
        <w:jc w:val="both"/>
      </w:pPr>
      <w:r>
        <w:t xml:space="preserve">This is a key step since the users are dynamically mapped </w:t>
      </w:r>
      <w:r w:rsidR="009A1D00">
        <w:t xml:space="preserve">to security </w:t>
      </w:r>
      <w:r w:rsidR="005203C6">
        <w:t>roles;</w:t>
      </w:r>
      <w:r w:rsidR="009A1D00">
        <w:t xml:space="preserve"> each organization has different roles with respect to their domain or organization structure. Admin user can map the roles with respect to the inputs given by the client.</w:t>
      </w:r>
    </w:p>
    <w:p w:rsidR="008B4B50" w:rsidRDefault="008B4B50" w:rsidP="00E13B32">
      <w:pPr>
        <w:spacing w:line="276" w:lineRule="auto"/>
        <w:jc w:val="both"/>
      </w:pPr>
      <w:r>
        <w:rPr>
          <w:noProof/>
          <w:lang w:val="en-IN" w:eastAsia="en-IN"/>
        </w:rPr>
        <w:lastRenderedPageBreak/>
        <w:drawing>
          <wp:inline distT="0" distB="0" distL="0" distR="0" wp14:anchorId="294FB44E" wp14:editId="71C4D05A">
            <wp:extent cx="5852535" cy="3067050"/>
            <wp:effectExtent l="19050" t="19050" r="1524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885" t="7127" r="3846" b="5929"/>
                    <a:stretch/>
                  </pic:blipFill>
                  <pic:spPr bwMode="auto">
                    <a:xfrm>
                      <a:off x="0" y="0"/>
                      <a:ext cx="5852535" cy="30670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A1D00" w:rsidRDefault="00D47FD0" w:rsidP="00E13B32">
      <w:pPr>
        <w:spacing w:line="276" w:lineRule="auto"/>
        <w:jc w:val="both"/>
        <w:rPr>
          <w:b/>
        </w:rPr>
      </w:pPr>
      <w:r w:rsidRPr="00485BF6">
        <w:rPr>
          <w:b/>
        </w:rPr>
        <w:t xml:space="preserve">Feature Mapping: </w:t>
      </w:r>
    </w:p>
    <w:p w:rsidR="000D71DD" w:rsidRDefault="00E0526F" w:rsidP="00E13B32">
      <w:pPr>
        <w:spacing w:line="276" w:lineRule="auto"/>
        <w:jc w:val="both"/>
      </w:pPr>
      <w:r>
        <w:t xml:space="preserve">Map according to specific roles </w:t>
      </w:r>
      <w:r w:rsidR="00C841E4">
        <w:t>that</w:t>
      </w:r>
      <w:r>
        <w:t xml:space="preserve"> will have privileges to configure the settings to other users to Add, Edit, and View</w:t>
      </w:r>
      <w:r w:rsidR="005509A7">
        <w:t>.</w:t>
      </w:r>
    </w:p>
    <w:p w:rsidR="00F27981" w:rsidRDefault="007F324A" w:rsidP="00E13B32">
      <w:pPr>
        <w:spacing w:line="276" w:lineRule="auto"/>
        <w:jc w:val="both"/>
      </w:pPr>
      <w:r>
        <w:rPr>
          <w:noProof/>
          <w:lang w:val="en-IN" w:eastAsia="en-IN"/>
        </w:rPr>
        <w:drawing>
          <wp:inline distT="0" distB="0" distL="0" distR="0" wp14:anchorId="2679F97E" wp14:editId="306526B9">
            <wp:extent cx="5943600" cy="2714625"/>
            <wp:effectExtent l="19050" t="19050" r="19050"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12543" b="6214"/>
                    <a:stretch/>
                  </pic:blipFill>
                  <pic:spPr bwMode="auto">
                    <a:xfrm>
                      <a:off x="0" y="0"/>
                      <a:ext cx="5943600" cy="27146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27981" w:rsidRDefault="00F27981" w:rsidP="00F27981">
      <w:r>
        <w:t>Add name of the</w:t>
      </w:r>
      <w:r w:rsidR="005F02C3">
        <w:t xml:space="preserve"> feature, Status and ID</w:t>
      </w:r>
      <w:r w:rsidR="005377A1">
        <w:t xml:space="preserve"> and then click Save to save the settings configured.</w:t>
      </w:r>
    </w:p>
    <w:p w:rsidR="007F324A" w:rsidRDefault="007F324A" w:rsidP="00E13B32">
      <w:pPr>
        <w:spacing w:line="276" w:lineRule="auto"/>
        <w:jc w:val="both"/>
      </w:pPr>
      <w:r>
        <w:rPr>
          <w:noProof/>
          <w:lang w:val="en-IN" w:eastAsia="en-IN"/>
        </w:rPr>
        <w:lastRenderedPageBreak/>
        <w:drawing>
          <wp:inline distT="0" distB="0" distL="0" distR="0" wp14:anchorId="338B59C7" wp14:editId="04000794">
            <wp:extent cx="5943600" cy="2714625"/>
            <wp:effectExtent l="19050" t="19050" r="19050"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11974" b="6784"/>
                    <a:stretch/>
                  </pic:blipFill>
                  <pic:spPr bwMode="auto">
                    <a:xfrm>
                      <a:off x="0" y="0"/>
                      <a:ext cx="5943600" cy="27146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841E4" w:rsidRPr="00C841E4" w:rsidRDefault="00C841E4" w:rsidP="00E13B32">
      <w:pPr>
        <w:spacing w:line="276" w:lineRule="auto"/>
        <w:jc w:val="both"/>
        <w:rPr>
          <w:b/>
        </w:rPr>
      </w:pPr>
      <w:r w:rsidRPr="00C841E4">
        <w:rPr>
          <w:b/>
        </w:rPr>
        <w:t>License Management:</w:t>
      </w:r>
    </w:p>
    <w:p w:rsidR="00C841E4" w:rsidRDefault="00D44663" w:rsidP="00E13B32">
      <w:pPr>
        <w:spacing w:line="276" w:lineRule="auto"/>
        <w:jc w:val="both"/>
      </w:pPr>
      <w:r>
        <w:t>A contract plan for the app or product taken by the user allowing an individual or group to use the software and adhering to end-user license agreement.</w:t>
      </w:r>
    </w:p>
    <w:p w:rsidR="00D44663" w:rsidRDefault="00D44663" w:rsidP="00E13B32">
      <w:pPr>
        <w:spacing w:line="276" w:lineRule="auto"/>
        <w:jc w:val="both"/>
      </w:pPr>
      <w:r>
        <w:t>They are four plans set under License Management such</w:t>
      </w:r>
      <w:r w:rsidR="00D57569">
        <w:t xml:space="preserve"> as</w:t>
      </w:r>
      <w:r>
        <w:t xml:space="preserve"> Silver, Gold, Platinum, and Enterprise.</w:t>
      </w:r>
    </w:p>
    <w:p w:rsidR="008B4B50" w:rsidRDefault="008B4B50" w:rsidP="00E13B32">
      <w:pPr>
        <w:spacing w:line="276" w:lineRule="auto"/>
        <w:jc w:val="both"/>
      </w:pPr>
      <w:r>
        <w:rPr>
          <w:noProof/>
          <w:lang w:val="en-IN" w:eastAsia="en-IN"/>
        </w:rPr>
        <w:drawing>
          <wp:inline distT="0" distB="0" distL="0" distR="0" wp14:anchorId="102F7BE8" wp14:editId="08B11D2B">
            <wp:extent cx="5943600" cy="3114040"/>
            <wp:effectExtent l="19050" t="19050" r="1905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564" t="7127" r="3846" b="5644"/>
                    <a:stretch/>
                  </pic:blipFill>
                  <pic:spPr bwMode="auto">
                    <a:xfrm>
                      <a:off x="0" y="0"/>
                      <a:ext cx="5943600" cy="311404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26EB6" w:rsidRPr="00F83533" w:rsidRDefault="00926EB6" w:rsidP="00E13B32">
      <w:pPr>
        <w:spacing w:line="276" w:lineRule="auto"/>
        <w:jc w:val="both"/>
        <w:rPr>
          <w:b/>
        </w:rPr>
      </w:pPr>
      <w:r w:rsidRPr="00F83533">
        <w:rPr>
          <w:b/>
        </w:rPr>
        <w:t>Audit Logs:</w:t>
      </w:r>
    </w:p>
    <w:p w:rsidR="00926EB6" w:rsidRDefault="00F83533" w:rsidP="00E13B32">
      <w:pPr>
        <w:spacing w:line="276" w:lineRule="auto"/>
        <w:jc w:val="both"/>
      </w:pPr>
      <w:r>
        <w:t>Audit Logs allows admin to view or track the activities performed by the tenant admins.</w:t>
      </w:r>
    </w:p>
    <w:p w:rsidR="008B4B50" w:rsidRDefault="008B4B50" w:rsidP="00E13B32">
      <w:pPr>
        <w:spacing w:line="276" w:lineRule="auto"/>
        <w:jc w:val="both"/>
      </w:pPr>
      <w:r>
        <w:rPr>
          <w:noProof/>
          <w:lang w:val="en-IN" w:eastAsia="en-IN"/>
        </w:rPr>
        <w:lastRenderedPageBreak/>
        <w:drawing>
          <wp:inline distT="0" distB="0" distL="0" distR="0" wp14:anchorId="0DB8C2B5" wp14:editId="04124331">
            <wp:extent cx="5943600" cy="3140027"/>
            <wp:effectExtent l="19050" t="19050" r="1905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884" t="6841" r="3686" b="5359"/>
                    <a:stretch/>
                  </pic:blipFill>
                  <pic:spPr bwMode="auto">
                    <a:xfrm>
                      <a:off x="0" y="0"/>
                      <a:ext cx="5943600" cy="314002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9241D" w:rsidRDefault="00A9241D" w:rsidP="00E13B32">
      <w:pPr>
        <w:spacing w:line="276" w:lineRule="auto"/>
        <w:jc w:val="both"/>
        <w:rPr>
          <w:b/>
        </w:rPr>
      </w:pPr>
      <w:r w:rsidRPr="00F83533">
        <w:rPr>
          <w:b/>
        </w:rPr>
        <w:t>Key Values:</w:t>
      </w:r>
    </w:p>
    <w:p w:rsidR="00F83533" w:rsidRPr="00F83533" w:rsidRDefault="00F83533" w:rsidP="00E13B32">
      <w:pPr>
        <w:spacing w:line="276" w:lineRule="auto"/>
        <w:jc w:val="both"/>
      </w:pPr>
      <w:r>
        <w:t>Enter key value in number, further it can be treated as unique id for tenant admin to pull up the details when required.</w:t>
      </w:r>
    </w:p>
    <w:p w:rsidR="008B4B50" w:rsidRDefault="007F324A" w:rsidP="00E13B32">
      <w:pPr>
        <w:spacing w:line="276" w:lineRule="auto"/>
        <w:jc w:val="both"/>
      </w:pPr>
      <w:r>
        <w:rPr>
          <w:noProof/>
          <w:lang w:val="en-IN" w:eastAsia="en-IN"/>
        </w:rPr>
        <w:drawing>
          <wp:inline distT="0" distB="0" distL="0" distR="0" wp14:anchorId="4BA8736F" wp14:editId="186151DA">
            <wp:extent cx="5943600" cy="2781300"/>
            <wp:effectExtent l="19050" t="19050" r="1905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11687" b="5075"/>
                    <a:stretch/>
                  </pic:blipFill>
                  <pic:spPr bwMode="auto">
                    <a:xfrm>
                      <a:off x="0" y="0"/>
                      <a:ext cx="5943600" cy="27813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21993" w:rsidRDefault="00021993" w:rsidP="00E13B32">
      <w:pPr>
        <w:spacing w:line="276" w:lineRule="auto"/>
        <w:jc w:val="both"/>
      </w:pPr>
      <w:r>
        <w:t>Click Save to submit the data entered.</w:t>
      </w:r>
    </w:p>
    <w:p w:rsidR="007F324A" w:rsidRDefault="007F324A" w:rsidP="00E13B32">
      <w:pPr>
        <w:spacing w:line="276" w:lineRule="auto"/>
        <w:jc w:val="both"/>
      </w:pPr>
      <w:r>
        <w:rPr>
          <w:noProof/>
          <w:lang w:val="en-IN" w:eastAsia="en-IN"/>
        </w:rPr>
        <w:lastRenderedPageBreak/>
        <w:drawing>
          <wp:inline distT="0" distB="0" distL="0" distR="0" wp14:anchorId="688DDA94" wp14:editId="25075D6C">
            <wp:extent cx="5943600" cy="2714625"/>
            <wp:effectExtent l="19050" t="19050" r="19050"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12543" b="6214"/>
                    <a:stretch/>
                  </pic:blipFill>
                  <pic:spPr bwMode="auto">
                    <a:xfrm>
                      <a:off x="0" y="0"/>
                      <a:ext cx="5943600" cy="271462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8B4B50" w:rsidRDefault="008B4B50" w:rsidP="008B4B50">
      <w:pPr>
        <w:pStyle w:val="Heading2"/>
        <w:sectPr w:rsidR="008B4B50" w:rsidSect="00AB5CED">
          <w:pgSz w:w="12240" w:h="15840" w:code="1"/>
          <w:pgMar w:top="1239" w:right="1440" w:bottom="1350" w:left="1440" w:header="284" w:footer="432" w:gutter="0"/>
          <w:cols w:space="720"/>
          <w:docGrid w:linePitch="360"/>
        </w:sectPr>
      </w:pPr>
    </w:p>
    <w:p w:rsidR="00C841E4" w:rsidRDefault="00A9241D" w:rsidP="008B4B50">
      <w:pPr>
        <w:pStyle w:val="Heading2"/>
      </w:pPr>
      <w:bookmarkStart w:id="322" w:name="_Toc482640686"/>
      <w:r>
        <w:lastRenderedPageBreak/>
        <w:t>APIs</w:t>
      </w:r>
      <w:r w:rsidR="00021993">
        <w:t xml:space="preserve"> (Dashboard)</w:t>
      </w:r>
      <w:bookmarkEnd w:id="322"/>
    </w:p>
    <w:p w:rsidR="00A9241D" w:rsidRDefault="00A9241D" w:rsidP="00E13B32">
      <w:pPr>
        <w:spacing w:line="276" w:lineRule="auto"/>
        <w:jc w:val="both"/>
      </w:pPr>
      <w:r>
        <w:t>Sea</w:t>
      </w:r>
      <w:r w:rsidR="008E107E">
        <w:t>rch APIs consists of pool of APIs;</w:t>
      </w:r>
      <w:r>
        <w:t xml:space="preserve"> it has a search box and a filter by category. Select the category among Tools, Finance, Other, Location, Business, Social, Data, and Travel, upon selecting the category ente</w:t>
      </w:r>
      <w:r w:rsidR="00FC17A0">
        <w:t xml:space="preserve">r the keyword to search the </w:t>
      </w:r>
      <w:r w:rsidR="008E107E">
        <w:t>required API/Program</w:t>
      </w:r>
      <w:r w:rsidR="00FC17A0">
        <w:t>.</w:t>
      </w:r>
    </w:p>
    <w:p w:rsidR="00FC17A0" w:rsidRDefault="00FC17A0" w:rsidP="00E13B32">
      <w:pPr>
        <w:spacing w:line="276" w:lineRule="auto"/>
        <w:jc w:val="both"/>
      </w:pPr>
      <w:r>
        <w:rPr>
          <w:noProof/>
          <w:lang w:val="en-IN" w:eastAsia="en-IN"/>
        </w:rPr>
        <w:drawing>
          <wp:inline distT="0" distB="0" distL="0" distR="0" wp14:anchorId="08C49E73" wp14:editId="79FF4F2E">
            <wp:extent cx="5991225" cy="3144622"/>
            <wp:effectExtent l="19050" t="19050" r="9525" b="177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885" t="6842" r="3685" b="5929"/>
                    <a:stretch/>
                  </pic:blipFill>
                  <pic:spPr bwMode="auto">
                    <a:xfrm>
                      <a:off x="0" y="0"/>
                      <a:ext cx="5991225" cy="314462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9241D" w:rsidRDefault="00A9241D" w:rsidP="00E13B32">
      <w:pPr>
        <w:spacing w:line="276" w:lineRule="auto"/>
        <w:jc w:val="both"/>
      </w:pPr>
      <w:r>
        <w:t xml:space="preserve">The application gets refresh and shows the results that match with the search criteria. </w:t>
      </w:r>
    </w:p>
    <w:p w:rsidR="006379D6" w:rsidRPr="006379D6" w:rsidRDefault="006379D6" w:rsidP="006379D6">
      <w:pPr>
        <w:pStyle w:val="ListParagraph"/>
        <w:keepNext/>
        <w:keepLines/>
        <w:numPr>
          <w:ilvl w:val="0"/>
          <w:numId w:val="9"/>
        </w:numPr>
        <w:tabs>
          <w:tab w:val="left" w:pos="360"/>
        </w:tabs>
        <w:suppressAutoHyphens/>
        <w:autoSpaceDN w:val="0"/>
        <w:spacing w:line="240" w:lineRule="auto"/>
        <w:outlineLvl w:val="2"/>
        <w:rPr>
          <w:rFonts w:eastAsia="Times New Roman"/>
          <w:b/>
          <w:bCs/>
          <w:vanish/>
          <w:color w:val="4F81BD"/>
          <w:sz w:val="26"/>
        </w:rPr>
      </w:pPr>
      <w:bookmarkStart w:id="323" w:name="_Toc482625081"/>
      <w:bookmarkStart w:id="324" w:name="_Toc482625195"/>
      <w:bookmarkStart w:id="325" w:name="_Toc482625931"/>
      <w:bookmarkStart w:id="326" w:name="_Toc482626187"/>
      <w:bookmarkStart w:id="327" w:name="_Toc482640687"/>
      <w:bookmarkEnd w:id="323"/>
      <w:bookmarkEnd w:id="324"/>
      <w:bookmarkEnd w:id="325"/>
      <w:bookmarkEnd w:id="326"/>
      <w:bookmarkEnd w:id="327"/>
    </w:p>
    <w:p w:rsidR="00B549E9" w:rsidRDefault="00B549E9" w:rsidP="00B262CD">
      <w:pPr>
        <w:pStyle w:val="Heading2"/>
        <w:sectPr w:rsidR="00B549E9" w:rsidSect="00AB5CED">
          <w:pgSz w:w="12240" w:h="15840" w:code="1"/>
          <w:pgMar w:top="1239" w:right="1440" w:bottom="1350" w:left="1440" w:header="284" w:footer="432" w:gutter="0"/>
          <w:cols w:space="720"/>
          <w:docGrid w:linePitch="360"/>
        </w:sectPr>
      </w:pPr>
    </w:p>
    <w:p w:rsidR="001E5852" w:rsidRDefault="001E5852" w:rsidP="00B262CD">
      <w:pPr>
        <w:pStyle w:val="Heading2"/>
      </w:pPr>
      <w:bookmarkStart w:id="328" w:name="_Toc482640688"/>
      <w:r w:rsidRPr="006379D6">
        <w:lastRenderedPageBreak/>
        <w:t>System Admin</w:t>
      </w:r>
      <w:bookmarkEnd w:id="328"/>
    </w:p>
    <w:p w:rsidR="00BC60B2" w:rsidRDefault="00B549E9" w:rsidP="00E13B32">
      <w:pPr>
        <w:spacing w:line="276" w:lineRule="auto"/>
        <w:jc w:val="both"/>
      </w:pPr>
      <w:r>
        <w:t>SysAdmin should enter the below URL to access the application:</w:t>
      </w:r>
    </w:p>
    <w:p w:rsidR="00B549E9" w:rsidRDefault="00B549E9" w:rsidP="00E13B32">
      <w:pPr>
        <w:spacing w:line="276" w:lineRule="auto"/>
        <w:jc w:val="both"/>
      </w:pPr>
      <w:r>
        <w:t xml:space="preserve">URL: </w:t>
      </w:r>
      <w:hyperlink r:id="rId41" w:history="1">
        <w:r w:rsidRPr="00B549E9">
          <w:rPr>
            <w:rStyle w:val="Hyperlink"/>
          </w:rPr>
          <w:t>admin.intellectseecapps.com/Login</w:t>
        </w:r>
      </w:hyperlink>
    </w:p>
    <w:p w:rsidR="00BC60B2" w:rsidRDefault="00BC60B2" w:rsidP="00E13B32">
      <w:pPr>
        <w:spacing w:line="276" w:lineRule="auto"/>
        <w:jc w:val="both"/>
      </w:pPr>
      <w:r>
        <w:t>SysAdmin is one who understand</w:t>
      </w:r>
      <w:r w:rsidR="00913435">
        <w:t xml:space="preserve">s process requirements and further configures the settings to the users as per the duties </w:t>
      </w:r>
      <w:r w:rsidR="006474A8">
        <w:t>or role.</w:t>
      </w:r>
    </w:p>
    <w:p w:rsidR="001E5852" w:rsidRDefault="007F324A" w:rsidP="00E13B32">
      <w:pPr>
        <w:spacing w:line="276" w:lineRule="auto"/>
        <w:jc w:val="both"/>
      </w:pPr>
      <w:r>
        <w:rPr>
          <w:noProof/>
          <w:lang w:val="en-IN" w:eastAsia="en-IN"/>
        </w:rPr>
        <w:drawing>
          <wp:inline distT="0" distB="0" distL="0" distR="0" wp14:anchorId="46718B03" wp14:editId="0CEEC1AB">
            <wp:extent cx="5924550" cy="274320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21" t="12258" b="5644"/>
                    <a:stretch/>
                  </pic:blipFill>
                  <pic:spPr bwMode="auto">
                    <a:xfrm>
                      <a:off x="0" y="0"/>
                      <a:ext cx="5924550" cy="27432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13435" w:rsidRDefault="00913435" w:rsidP="00E13B32">
      <w:pPr>
        <w:spacing w:line="276" w:lineRule="auto"/>
        <w:jc w:val="both"/>
      </w:pPr>
      <w:r>
        <w:t>Clicking on SysAdmin the application navigates to System Administration dashboard which helps the admin to take control of Database, Message Queues, Email Settings, Document Server, Security,  Social Connect, Applications, Tenants, Notifications, Audit Logs, and Key Values.</w:t>
      </w:r>
    </w:p>
    <w:p w:rsidR="00107635" w:rsidRDefault="00913435" w:rsidP="00E13B32">
      <w:pPr>
        <w:spacing w:line="276" w:lineRule="auto"/>
        <w:jc w:val="both"/>
      </w:pPr>
      <w:r w:rsidRPr="006C5B12">
        <w:rPr>
          <w:b/>
        </w:rPr>
        <w:t>Message Queues:</w:t>
      </w:r>
      <w:r w:rsidR="00F45690">
        <w:t xml:space="preserve"> </w:t>
      </w:r>
      <w:r w:rsidR="00A46CCB">
        <w:t xml:space="preserve">Send any message to the group user as a queue </w:t>
      </w:r>
      <w:r w:rsidR="00564BCD">
        <w:t xml:space="preserve">by configuring </w:t>
      </w:r>
      <w:r w:rsidR="00A46CCB">
        <w:t xml:space="preserve">at server level. </w:t>
      </w:r>
      <w:r w:rsidR="00107635">
        <w:t>M</w:t>
      </w:r>
      <w:r w:rsidR="005A6213">
        <w:t>essage Queue C</w:t>
      </w:r>
      <w:r w:rsidR="00107635">
        <w:t>onfiguration is for handling messages posted to different set of queues and their load configuration.</w:t>
      </w:r>
    </w:p>
    <w:p w:rsidR="00624326" w:rsidRDefault="00624326" w:rsidP="00E13B32">
      <w:pPr>
        <w:spacing w:line="276" w:lineRule="auto"/>
        <w:jc w:val="both"/>
      </w:pPr>
      <w:r>
        <w:rPr>
          <w:noProof/>
          <w:lang w:val="en-IN" w:eastAsia="en-IN"/>
        </w:rPr>
        <w:lastRenderedPageBreak/>
        <w:drawing>
          <wp:inline distT="0" distB="0" distL="0" distR="0" wp14:anchorId="3E886CDA" wp14:editId="12C4B5B9">
            <wp:extent cx="5895975" cy="3089329"/>
            <wp:effectExtent l="19050" t="19050" r="9525" b="15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95975" cy="3089329"/>
                    </a:xfrm>
                    <a:prstGeom prst="rect">
                      <a:avLst/>
                    </a:prstGeom>
                    <a:noFill/>
                    <a:ln>
                      <a:solidFill>
                        <a:schemeClr val="accent1"/>
                      </a:solidFill>
                    </a:ln>
                  </pic:spPr>
                </pic:pic>
              </a:graphicData>
            </a:graphic>
          </wp:inline>
        </w:drawing>
      </w:r>
    </w:p>
    <w:p w:rsidR="00107635" w:rsidRDefault="00107635" w:rsidP="00E13B32">
      <w:pPr>
        <w:spacing w:line="276" w:lineRule="auto"/>
        <w:jc w:val="both"/>
      </w:pPr>
      <w:r>
        <w:t>In MQ JMS Configuration enter cache size and redelivery time delay for the message to get posted.</w:t>
      </w:r>
    </w:p>
    <w:p w:rsidR="00913435" w:rsidRDefault="00913435" w:rsidP="00E13B32">
      <w:pPr>
        <w:spacing w:line="276" w:lineRule="auto"/>
        <w:jc w:val="both"/>
      </w:pPr>
      <w:r w:rsidRPr="006C5B12">
        <w:rPr>
          <w:b/>
        </w:rPr>
        <w:t>Email Settings:</w:t>
      </w:r>
      <w:r w:rsidR="00690481">
        <w:t xml:space="preserve"> </w:t>
      </w:r>
      <w:r w:rsidR="000F4C19">
        <w:t xml:space="preserve"> </w:t>
      </w:r>
      <w:r w:rsidR="00107635">
        <w:t xml:space="preserve">Configure the email settings such as SMTP Authentication ID, Password, Transport Protocol, </w:t>
      </w:r>
      <w:r w:rsidR="00624326">
        <w:t>and Port.</w:t>
      </w:r>
    </w:p>
    <w:p w:rsidR="00624326" w:rsidRDefault="00624326" w:rsidP="00E13B32">
      <w:pPr>
        <w:spacing w:line="276" w:lineRule="auto"/>
        <w:jc w:val="both"/>
      </w:pPr>
      <w:r>
        <w:rPr>
          <w:noProof/>
          <w:lang w:val="en-IN" w:eastAsia="en-IN"/>
        </w:rPr>
        <w:drawing>
          <wp:inline distT="0" distB="0" distL="0" distR="0" wp14:anchorId="1F7C3B79" wp14:editId="7C024C72">
            <wp:extent cx="5943600" cy="3108960"/>
            <wp:effectExtent l="19050" t="19050" r="1905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solidFill>
                        <a:schemeClr val="accent1"/>
                      </a:solidFill>
                    </a:ln>
                  </pic:spPr>
                </pic:pic>
              </a:graphicData>
            </a:graphic>
          </wp:inline>
        </w:drawing>
      </w:r>
    </w:p>
    <w:p w:rsidR="00913435" w:rsidRDefault="00913435" w:rsidP="00E13B32">
      <w:pPr>
        <w:spacing w:line="276" w:lineRule="auto"/>
        <w:jc w:val="both"/>
      </w:pPr>
      <w:r w:rsidRPr="006C5B12">
        <w:rPr>
          <w:b/>
        </w:rPr>
        <w:t>Applications:</w:t>
      </w:r>
      <w:r w:rsidR="00107635">
        <w:t xml:space="preserve"> Applications </w:t>
      </w:r>
      <w:r w:rsidR="00CF74DC">
        <w:t xml:space="preserve">screen </w:t>
      </w:r>
      <w:r w:rsidR="00107635">
        <w:t xml:space="preserve">shows the list </w:t>
      </w:r>
      <w:r w:rsidR="00597E10">
        <w:t xml:space="preserve">of apps that are accessible and further it allows to </w:t>
      </w:r>
      <w:r w:rsidR="00C54C98">
        <w:rPr>
          <w:b/>
        </w:rPr>
        <w:t>A</w:t>
      </w:r>
      <w:r w:rsidR="00C54C98" w:rsidRPr="00C54C98">
        <w:rPr>
          <w:b/>
        </w:rPr>
        <w:t xml:space="preserve">dd </w:t>
      </w:r>
      <w:r w:rsidR="00C54C98">
        <w:rPr>
          <w:b/>
        </w:rPr>
        <w:t>N</w:t>
      </w:r>
      <w:r w:rsidR="00597E10" w:rsidRPr="00C54C98">
        <w:rPr>
          <w:b/>
        </w:rPr>
        <w:t xml:space="preserve">ew </w:t>
      </w:r>
      <w:r w:rsidR="00C54C98">
        <w:rPr>
          <w:b/>
        </w:rPr>
        <w:t>A</w:t>
      </w:r>
      <w:r w:rsidR="00597E10" w:rsidRPr="00C54C98">
        <w:rPr>
          <w:b/>
        </w:rPr>
        <w:t>pp</w:t>
      </w:r>
      <w:r w:rsidR="00597E10">
        <w:t>.</w:t>
      </w:r>
    </w:p>
    <w:p w:rsidR="001F73C0" w:rsidRDefault="00672E7A" w:rsidP="00E13B32">
      <w:pPr>
        <w:spacing w:line="276" w:lineRule="auto"/>
        <w:jc w:val="both"/>
      </w:pPr>
      <w:r>
        <w:rPr>
          <w:noProof/>
          <w:lang w:val="en-IN" w:eastAsia="en-IN"/>
        </w:rPr>
        <w:lastRenderedPageBreak/>
        <w:drawing>
          <wp:inline distT="0" distB="0" distL="0" distR="0" wp14:anchorId="7F3BBA28" wp14:editId="31617D67">
            <wp:extent cx="5924550" cy="3711767"/>
            <wp:effectExtent l="19050" t="19050" r="19050" b="222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853" r="1"/>
                    <a:stretch/>
                  </pic:blipFill>
                  <pic:spPr bwMode="auto">
                    <a:xfrm>
                      <a:off x="0" y="0"/>
                      <a:ext cx="5927167" cy="3713406"/>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913435" w:rsidRDefault="00913435" w:rsidP="00E13B32">
      <w:pPr>
        <w:spacing w:line="276" w:lineRule="auto"/>
        <w:jc w:val="both"/>
      </w:pPr>
      <w:r w:rsidRPr="00624326">
        <w:rPr>
          <w:b/>
        </w:rPr>
        <w:t>Tenants:</w:t>
      </w:r>
      <w:r w:rsidR="00C54C98">
        <w:t xml:space="preserve"> </w:t>
      </w:r>
      <w:r w:rsidR="0076020C">
        <w:t>The list of tenants or the pr</w:t>
      </w:r>
      <w:r w:rsidR="00FD2C8E">
        <w:t>ocess of giving access to multi-</w:t>
      </w:r>
      <w:r w:rsidR="0076020C">
        <w:t>user</w:t>
      </w:r>
      <w:r w:rsidR="00FD2C8E">
        <w:t>s or clients</w:t>
      </w:r>
      <w:r w:rsidR="0076020C">
        <w:t>. On this screen you can search the required tenant by e</w:t>
      </w:r>
      <w:r w:rsidR="00FD2C8E">
        <w:t>ntering the Tenant Email ID</w:t>
      </w:r>
      <w:r w:rsidR="0076020C">
        <w:t xml:space="preserve"> in search box provided top right corner of the screen.</w:t>
      </w:r>
    </w:p>
    <w:p w:rsidR="00672E7A" w:rsidRDefault="00672E7A" w:rsidP="00E13B32">
      <w:pPr>
        <w:spacing w:line="276" w:lineRule="auto"/>
        <w:jc w:val="both"/>
      </w:pPr>
      <w:r>
        <w:rPr>
          <w:noProof/>
          <w:lang w:val="en-IN" w:eastAsia="en-IN"/>
        </w:rPr>
        <w:drawing>
          <wp:inline distT="0" distB="0" distL="0" distR="0" wp14:anchorId="0414AF6A" wp14:editId="289A2491">
            <wp:extent cx="5943600" cy="2924175"/>
            <wp:effectExtent l="19050" t="19050" r="1905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564" t="6841" r="3846" b="5644"/>
                    <a:stretch/>
                  </pic:blipFill>
                  <pic:spPr bwMode="auto">
                    <a:xfrm>
                      <a:off x="0" y="0"/>
                      <a:ext cx="5943600" cy="29241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72E7A" w:rsidRDefault="00672E7A" w:rsidP="00E13B32">
      <w:pPr>
        <w:spacing w:line="276" w:lineRule="auto"/>
        <w:jc w:val="both"/>
      </w:pPr>
    </w:p>
    <w:p w:rsidR="00672E7A" w:rsidRDefault="00672E7A" w:rsidP="00E13B32">
      <w:pPr>
        <w:spacing w:line="276" w:lineRule="auto"/>
        <w:jc w:val="both"/>
      </w:pPr>
    </w:p>
    <w:p w:rsidR="00672E7A" w:rsidRDefault="00672E7A" w:rsidP="00E13B32">
      <w:pPr>
        <w:spacing w:line="276" w:lineRule="auto"/>
        <w:jc w:val="both"/>
        <w:rPr>
          <w:b/>
        </w:rPr>
        <w:sectPr w:rsidR="00672E7A" w:rsidSect="00AB5CED">
          <w:pgSz w:w="12240" w:h="15840" w:code="1"/>
          <w:pgMar w:top="1239" w:right="1440" w:bottom="1350" w:left="1440" w:header="284" w:footer="432" w:gutter="0"/>
          <w:cols w:space="720"/>
          <w:docGrid w:linePitch="360"/>
        </w:sectPr>
      </w:pPr>
    </w:p>
    <w:p w:rsidR="00D50786" w:rsidRPr="006C5B12" w:rsidRDefault="00913435" w:rsidP="00E13B32">
      <w:pPr>
        <w:spacing w:line="276" w:lineRule="auto"/>
        <w:jc w:val="both"/>
        <w:rPr>
          <w:b/>
        </w:rPr>
      </w:pPr>
      <w:r w:rsidRPr="006C5B12">
        <w:rPr>
          <w:b/>
        </w:rPr>
        <w:lastRenderedPageBreak/>
        <w:t>Notifications:</w:t>
      </w:r>
      <w:r w:rsidR="006C5B12">
        <w:rPr>
          <w:b/>
        </w:rPr>
        <w:t xml:space="preserve"> </w:t>
      </w:r>
      <w:r w:rsidR="0076020C">
        <w:t>Send new message to all user as an Application Update or Notification.</w:t>
      </w:r>
      <w:r w:rsidR="00D50786">
        <w:t xml:space="preserve"> </w:t>
      </w:r>
    </w:p>
    <w:p w:rsidR="0002579D" w:rsidRDefault="00672E7A" w:rsidP="00E13B32">
      <w:pPr>
        <w:spacing w:line="276" w:lineRule="auto"/>
        <w:jc w:val="both"/>
      </w:pPr>
      <w:r>
        <w:rPr>
          <w:noProof/>
          <w:lang w:val="en-IN" w:eastAsia="en-IN"/>
        </w:rPr>
        <w:drawing>
          <wp:inline distT="0" distB="0" distL="0" distR="0" wp14:anchorId="0BAFCAD8" wp14:editId="72056ED9">
            <wp:extent cx="5920616" cy="3124200"/>
            <wp:effectExtent l="19050" t="19050" r="2349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725" t="7696" r="4646" b="5359"/>
                    <a:stretch/>
                  </pic:blipFill>
                  <pic:spPr bwMode="auto">
                    <a:xfrm>
                      <a:off x="0" y="0"/>
                      <a:ext cx="5920616" cy="31242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2579D" w:rsidRDefault="0002579D" w:rsidP="00E13B32">
      <w:pPr>
        <w:spacing w:line="276" w:lineRule="auto"/>
        <w:jc w:val="both"/>
      </w:pPr>
    </w:p>
    <w:p w:rsidR="0002579D" w:rsidRDefault="0002579D" w:rsidP="00E13B32">
      <w:pPr>
        <w:spacing w:line="276" w:lineRule="auto"/>
        <w:jc w:val="both"/>
      </w:pPr>
    </w:p>
    <w:p w:rsidR="0002579D" w:rsidRDefault="0002579D" w:rsidP="00E13B32">
      <w:pPr>
        <w:spacing w:line="276" w:lineRule="auto"/>
        <w:jc w:val="both"/>
      </w:pPr>
    </w:p>
    <w:p w:rsidR="0002579D" w:rsidRDefault="0002579D" w:rsidP="00E13B32">
      <w:pPr>
        <w:spacing w:line="276" w:lineRule="auto"/>
        <w:jc w:val="both"/>
      </w:pPr>
    </w:p>
    <w:p w:rsidR="0002579D" w:rsidRDefault="0002579D" w:rsidP="00E13B32">
      <w:pPr>
        <w:spacing w:line="276" w:lineRule="auto"/>
        <w:jc w:val="both"/>
      </w:pPr>
    </w:p>
    <w:p w:rsidR="0002579D" w:rsidRDefault="0002579D" w:rsidP="00E13B32">
      <w:pPr>
        <w:spacing w:line="276" w:lineRule="auto"/>
        <w:jc w:val="both"/>
      </w:pPr>
    </w:p>
    <w:p w:rsidR="0002579D" w:rsidRDefault="0002579D" w:rsidP="00E13B32">
      <w:pPr>
        <w:spacing w:line="276" w:lineRule="auto"/>
        <w:jc w:val="both"/>
      </w:pPr>
    </w:p>
    <w:p w:rsidR="0002579D" w:rsidRDefault="0002579D" w:rsidP="00E13B32">
      <w:pPr>
        <w:spacing w:line="276" w:lineRule="auto"/>
        <w:jc w:val="both"/>
      </w:pPr>
    </w:p>
    <w:p w:rsidR="0002579D" w:rsidRDefault="0002579D" w:rsidP="00E13B32">
      <w:pPr>
        <w:spacing w:line="276" w:lineRule="auto"/>
        <w:jc w:val="both"/>
      </w:pPr>
    </w:p>
    <w:p w:rsidR="0002579D" w:rsidRDefault="0002579D" w:rsidP="00E13B32">
      <w:pPr>
        <w:spacing w:line="276" w:lineRule="auto"/>
        <w:jc w:val="both"/>
      </w:pPr>
    </w:p>
    <w:p w:rsidR="0002579D" w:rsidRDefault="0002579D" w:rsidP="00E13B32">
      <w:pPr>
        <w:spacing w:line="276" w:lineRule="auto"/>
        <w:jc w:val="both"/>
      </w:pPr>
    </w:p>
    <w:p w:rsidR="0002579D" w:rsidRDefault="0002579D" w:rsidP="00E13B32">
      <w:pPr>
        <w:spacing w:line="276" w:lineRule="auto"/>
        <w:jc w:val="both"/>
      </w:pPr>
    </w:p>
    <w:p w:rsidR="0002579D" w:rsidRDefault="0002579D" w:rsidP="00E13B32">
      <w:pPr>
        <w:spacing w:line="276" w:lineRule="auto"/>
        <w:jc w:val="both"/>
      </w:pPr>
    </w:p>
    <w:p w:rsidR="0002579D" w:rsidRDefault="0002579D" w:rsidP="00E13B32">
      <w:pPr>
        <w:spacing w:line="276" w:lineRule="auto"/>
        <w:jc w:val="both"/>
      </w:pPr>
    </w:p>
    <w:p w:rsidR="0002579D" w:rsidRDefault="0002579D" w:rsidP="00E13B32">
      <w:pPr>
        <w:spacing w:line="276" w:lineRule="auto"/>
        <w:jc w:val="both"/>
      </w:pPr>
    </w:p>
    <w:p w:rsidR="0002579D" w:rsidRDefault="0002579D" w:rsidP="0002579D">
      <w:pPr>
        <w:spacing w:line="276" w:lineRule="auto"/>
        <w:sectPr w:rsidR="0002579D" w:rsidSect="00AB5CED">
          <w:pgSz w:w="12240" w:h="15840" w:code="1"/>
          <w:pgMar w:top="1239" w:right="1440" w:bottom="1350" w:left="1440" w:header="284" w:footer="432" w:gutter="0"/>
          <w:cols w:space="720"/>
          <w:docGrid w:linePitch="360"/>
        </w:sectPr>
      </w:pPr>
    </w:p>
    <w:p w:rsidR="00FD2C8E" w:rsidRDefault="0002579D" w:rsidP="00672E7A">
      <w:pPr>
        <w:pStyle w:val="Heading2"/>
      </w:pPr>
      <w:bookmarkStart w:id="329" w:name="_Toc482640689"/>
      <w:r>
        <w:lastRenderedPageBreak/>
        <w:t>Tenant Admin</w:t>
      </w:r>
      <w:bookmarkEnd w:id="329"/>
    </w:p>
    <w:p w:rsidR="00FD2C8E" w:rsidRDefault="00D50786" w:rsidP="0002579D">
      <w:pPr>
        <w:spacing w:line="276" w:lineRule="auto"/>
      </w:pPr>
      <w:r>
        <w:t>Tenant Admins are the customers w</w:t>
      </w:r>
      <w:r w:rsidR="00B84860">
        <w:t>ho avail our platform services.</w:t>
      </w:r>
    </w:p>
    <w:p w:rsidR="00235052" w:rsidRDefault="00D50786" w:rsidP="0002579D">
      <w:pPr>
        <w:spacing w:line="276" w:lineRule="auto"/>
      </w:pPr>
      <w:r w:rsidRPr="00672E7A">
        <w:rPr>
          <w:b/>
        </w:rPr>
        <w:t xml:space="preserve">User Management: </w:t>
      </w:r>
      <w:r>
        <w:t>Adding user names and passwords to files and folders along with the assignment of rights to access the data.</w:t>
      </w:r>
    </w:p>
    <w:p w:rsidR="00D50786" w:rsidRDefault="00235052" w:rsidP="00FC130A">
      <w:pPr>
        <w:spacing w:line="276" w:lineRule="auto"/>
        <w:jc w:val="both"/>
      </w:pPr>
      <w:r>
        <w:t>List of added users gets displayed on User Management screen, enter the required User or Tenant Name or Email ID</w:t>
      </w:r>
      <w:r w:rsidR="00D50786">
        <w:t xml:space="preserve"> </w:t>
      </w:r>
      <w:r>
        <w:t xml:space="preserve">and further it allows </w:t>
      </w:r>
      <w:r w:rsidR="00A3243F">
        <w:t>to edit the tenant information, to view audit log/task performed and to send any notification to selected tenant.</w:t>
      </w:r>
    </w:p>
    <w:p w:rsidR="00672E7A" w:rsidRDefault="00672E7A" w:rsidP="0002579D">
      <w:pPr>
        <w:spacing w:line="276" w:lineRule="auto"/>
      </w:pPr>
      <w:r>
        <w:rPr>
          <w:noProof/>
          <w:lang w:val="en-IN" w:eastAsia="en-IN"/>
        </w:rPr>
        <w:drawing>
          <wp:inline distT="0" distB="0" distL="0" distR="0">
            <wp:extent cx="5819775" cy="3064616"/>
            <wp:effectExtent l="19050" t="19050" r="9525" b="215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9775" cy="3064616"/>
                    </a:xfrm>
                    <a:prstGeom prst="rect">
                      <a:avLst/>
                    </a:prstGeom>
                    <a:noFill/>
                    <a:ln>
                      <a:solidFill>
                        <a:schemeClr val="accent1"/>
                      </a:solidFill>
                    </a:ln>
                  </pic:spPr>
                </pic:pic>
              </a:graphicData>
            </a:graphic>
          </wp:inline>
        </w:drawing>
      </w:r>
    </w:p>
    <w:p w:rsidR="00FC130A" w:rsidRDefault="00FC130A" w:rsidP="0002579D">
      <w:pPr>
        <w:spacing w:line="276" w:lineRule="auto"/>
        <w:rPr>
          <w:b/>
        </w:rPr>
        <w:sectPr w:rsidR="00FC130A" w:rsidSect="00AB5CED">
          <w:pgSz w:w="12240" w:h="15840" w:code="1"/>
          <w:pgMar w:top="1239" w:right="1440" w:bottom="1350" w:left="1440" w:header="284" w:footer="432" w:gutter="0"/>
          <w:cols w:space="720"/>
          <w:docGrid w:linePitch="360"/>
        </w:sectPr>
      </w:pPr>
    </w:p>
    <w:p w:rsidR="00A3243F" w:rsidRPr="00672E7A" w:rsidRDefault="00672E7A" w:rsidP="0002579D">
      <w:pPr>
        <w:spacing w:line="276" w:lineRule="auto"/>
        <w:rPr>
          <w:b/>
        </w:rPr>
      </w:pPr>
      <w:r>
        <w:rPr>
          <w:b/>
        </w:rPr>
        <w:lastRenderedPageBreak/>
        <w:t xml:space="preserve">Applications: </w:t>
      </w:r>
      <w:r w:rsidR="00A3243F">
        <w:t xml:space="preserve">Tenant Admin can access the available applications and also can </w:t>
      </w:r>
      <w:r w:rsidR="00A3243F" w:rsidRPr="00F50253">
        <w:rPr>
          <w:b/>
        </w:rPr>
        <w:t>Add New App</w:t>
      </w:r>
      <w:r w:rsidR="00A3243F">
        <w:t>.</w:t>
      </w:r>
    </w:p>
    <w:p w:rsidR="001E5852" w:rsidRDefault="00672E7A" w:rsidP="0002579D">
      <w:pPr>
        <w:spacing w:line="276" w:lineRule="auto"/>
      </w:pPr>
      <w:r>
        <w:rPr>
          <w:noProof/>
          <w:lang w:val="en-IN" w:eastAsia="en-IN"/>
        </w:rPr>
        <w:drawing>
          <wp:inline distT="0" distB="0" distL="0" distR="0" wp14:anchorId="16086739" wp14:editId="5B6CBFBC">
            <wp:extent cx="5867400" cy="3667125"/>
            <wp:effectExtent l="19050" t="1905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67400" cy="3667125"/>
                    </a:xfrm>
                    <a:prstGeom prst="rect">
                      <a:avLst/>
                    </a:prstGeom>
                    <a:noFill/>
                    <a:ln>
                      <a:solidFill>
                        <a:schemeClr val="accent1"/>
                      </a:solidFill>
                    </a:ln>
                  </pic:spPr>
                </pic:pic>
              </a:graphicData>
            </a:graphic>
          </wp:inline>
        </w:drawing>
      </w:r>
    </w:p>
    <w:p w:rsidR="0002579D" w:rsidRDefault="0002579D" w:rsidP="00E13B32">
      <w:pPr>
        <w:spacing w:line="276" w:lineRule="auto"/>
        <w:jc w:val="both"/>
      </w:pPr>
    </w:p>
    <w:p w:rsidR="0002579D" w:rsidRDefault="0002579D" w:rsidP="00E13B32">
      <w:pPr>
        <w:spacing w:line="276" w:lineRule="auto"/>
        <w:jc w:val="both"/>
      </w:pPr>
    </w:p>
    <w:p w:rsidR="00BC6061" w:rsidRDefault="00BC6061" w:rsidP="00E13B32">
      <w:pPr>
        <w:spacing w:line="276" w:lineRule="auto"/>
        <w:jc w:val="both"/>
      </w:pPr>
    </w:p>
    <w:p w:rsidR="00BC6061" w:rsidRDefault="00BC6061" w:rsidP="00E13B32">
      <w:pPr>
        <w:spacing w:line="276" w:lineRule="auto"/>
        <w:jc w:val="both"/>
        <w:sectPr w:rsidR="00BC6061" w:rsidSect="00AB5CED">
          <w:pgSz w:w="12240" w:h="15840" w:code="1"/>
          <w:pgMar w:top="1239" w:right="1440" w:bottom="1350" w:left="1440" w:header="284" w:footer="432" w:gutter="0"/>
          <w:cols w:space="720"/>
          <w:docGrid w:linePitch="360"/>
        </w:sectPr>
      </w:pPr>
    </w:p>
    <w:p w:rsidR="00BC6061" w:rsidRPr="00B262CD" w:rsidRDefault="00BC6061" w:rsidP="00B262CD">
      <w:pPr>
        <w:pStyle w:val="Heading2"/>
      </w:pPr>
      <w:bookmarkStart w:id="330" w:name="_Toc482640690"/>
      <w:r w:rsidRPr="00B262CD">
        <w:lastRenderedPageBreak/>
        <w:t>Account Management</w:t>
      </w:r>
      <w:bookmarkEnd w:id="330"/>
    </w:p>
    <w:p w:rsidR="00C94A24" w:rsidRDefault="008F228F" w:rsidP="00E13B32">
      <w:pPr>
        <w:spacing w:line="276" w:lineRule="auto"/>
        <w:jc w:val="both"/>
      </w:pPr>
      <w:r>
        <w:t>Clicking on Account Management option from the Hamburger menu, the application navigates to API Manager Dashboard screen that consists of My Apps, My APIs, Activities and Billing.</w:t>
      </w:r>
    </w:p>
    <w:p w:rsidR="00FC17A0" w:rsidRDefault="00FC17A0" w:rsidP="00E13B32">
      <w:pPr>
        <w:spacing w:line="276" w:lineRule="auto"/>
        <w:jc w:val="both"/>
      </w:pPr>
      <w:r>
        <w:rPr>
          <w:noProof/>
          <w:lang w:val="en-IN" w:eastAsia="en-IN"/>
        </w:rPr>
        <w:drawing>
          <wp:inline distT="0" distB="0" distL="0" distR="0" wp14:anchorId="79875DCC" wp14:editId="592658B0">
            <wp:extent cx="5924550" cy="3710369"/>
            <wp:effectExtent l="19050" t="19050" r="19050" b="234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a:extLst>
                        <a:ext uri="{28A0092B-C50C-407E-A947-70E740481C1C}">
                          <a14:useLocalDpi xmlns:a14="http://schemas.microsoft.com/office/drawing/2010/main" val="0"/>
                        </a:ext>
                      </a:extLst>
                    </a:blip>
                    <a:srcRect r="809"/>
                    <a:stretch/>
                  </pic:blipFill>
                  <pic:spPr bwMode="auto">
                    <a:xfrm>
                      <a:off x="0" y="0"/>
                      <a:ext cx="5924550" cy="3710369"/>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7C06BD" w:rsidRDefault="007C06BD" w:rsidP="00E13B32">
      <w:pPr>
        <w:spacing w:line="276" w:lineRule="auto"/>
        <w:jc w:val="both"/>
        <w:rPr>
          <w:b/>
        </w:rPr>
        <w:sectPr w:rsidR="007C06BD" w:rsidSect="00AB5CED">
          <w:pgSz w:w="12240" w:h="15840" w:code="1"/>
          <w:pgMar w:top="1239" w:right="1440" w:bottom="1350" w:left="1440" w:header="284" w:footer="432" w:gutter="0"/>
          <w:cols w:space="720"/>
          <w:docGrid w:linePitch="360"/>
        </w:sectPr>
      </w:pPr>
    </w:p>
    <w:p w:rsidR="008F228F" w:rsidRPr="00672E7A" w:rsidRDefault="008F228F" w:rsidP="00E13B32">
      <w:pPr>
        <w:spacing w:line="276" w:lineRule="auto"/>
        <w:jc w:val="both"/>
        <w:rPr>
          <w:b/>
        </w:rPr>
      </w:pPr>
      <w:r w:rsidRPr="00672E7A">
        <w:rPr>
          <w:b/>
        </w:rPr>
        <w:lastRenderedPageBreak/>
        <w:t>Billing:</w:t>
      </w:r>
    </w:p>
    <w:p w:rsidR="008F228F" w:rsidRDefault="008F228F" w:rsidP="007C06BD">
      <w:pPr>
        <w:spacing w:line="276" w:lineRule="auto"/>
        <w:jc w:val="both"/>
      </w:pPr>
      <w:r>
        <w:t xml:space="preserve">Billing screen shows the summary of the payment details along with upcoming payments, </w:t>
      </w:r>
      <w:r w:rsidR="007C06BD">
        <w:t>few</w:t>
      </w:r>
      <w:r>
        <w:t xml:space="preserve"> common solutions are included such </w:t>
      </w:r>
      <w:r w:rsidR="008E7A59">
        <w:t xml:space="preserve">as </w:t>
      </w:r>
      <w:r>
        <w:t xml:space="preserve">Bill and Payment Settings, View Bill History by downloading in document format, Schedule a payment for future purposes, and </w:t>
      </w:r>
      <w:r w:rsidR="00946408">
        <w:t>modifying the service plan.</w:t>
      </w:r>
    </w:p>
    <w:p w:rsidR="00C44850" w:rsidRDefault="00C44850" w:rsidP="00FC130A">
      <w:pPr>
        <w:spacing w:line="276" w:lineRule="auto"/>
        <w:jc w:val="both"/>
      </w:pPr>
      <w:r>
        <w:t>Click Make Payment to pay the current pending amount or dues.</w:t>
      </w:r>
    </w:p>
    <w:p w:rsidR="00BC6061" w:rsidRDefault="00FC17A0" w:rsidP="00E13B32">
      <w:pPr>
        <w:spacing w:line="276" w:lineRule="auto"/>
        <w:jc w:val="both"/>
      </w:pPr>
      <w:r>
        <w:rPr>
          <w:noProof/>
          <w:lang w:val="en-IN" w:eastAsia="en-IN"/>
        </w:rPr>
        <w:drawing>
          <wp:inline distT="0" distB="0" distL="0" distR="0" wp14:anchorId="18CB143D" wp14:editId="41D4242E">
            <wp:extent cx="5924550" cy="3685029"/>
            <wp:effectExtent l="19050" t="19050" r="19050" b="107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24550" cy="3685029"/>
                    </a:xfrm>
                    <a:prstGeom prst="rect">
                      <a:avLst/>
                    </a:prstGeom>
                    <a:noFill/>
                    <a:ln>
                      <a:solidFill>
                        <a:schemeClr val="accent1"/>
                      </a:solidFill>
                    </a:ln>
                  </pic:spPr>
                </pic:pic>
              </a:graphicData>
            </a:graphic>
          </wp:inline>
        </w:drawing>
      </w:r>
    </w:p>
    <w:p w:rsidR="00BC6061" w:rsidRDefault="00BC6061" w:rsidP="00E13B32">
      <w:pPr>
        <w:spacing w:line="276" w:lineRule="auto"/>
        <w:jc w:val="both"/>
      </w:pPr>
    </w:p>
    <w:sectPr w:rsidR="00BC6061" w:rsidSect="00AB5CED">
      <w:pgSz w:w="12240" w:h="15840" w:code="1"/>
      <w:pgMar w:top="1239" w:right="1440" w:bottom="1350" w:left="1440" w:header="284" w:footer="432"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5A34" w:rsidRDefault="00095A34" w:rsidP="00553CF1">
      <w:r>
        <w:separator/>
      </w:r>
    </w:p>
  </w:endnote>
  <w:endnote w:type="continuationSeparator" w:id="0">
    <w:p w:rsidR="00095A34" w:rsidRDefault="00095A34" w:rsidP="00553C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font106">
    <w:altName w:val="Times New Roman"/>
    <w:charset w:val="00"/>
    <w:family w:val="auto"/>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charset w:val="00"/>
    <w:family w:val="auto"/>
    <w:pitch w:val="variable"/>
    <w:sig w:usb0="800000AF" w:usb1="1001ECEA"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MS Mincho">
    <w:altName w:val="Yu Gothic UI"/>
    <w:panose1 w:val="02020609040205080304"/>
    <w:charset w:val="80"/>
    <w:family w:val="modern"/>
    <w:pitch w:val="fixed"/>
    <w:sig w:usb0="E00002FF" w:usb1="6AC7FDFB" w:usb2="00000012" w:usb3="00000000" w:csb0="0002009F" w:csb1="00000000"/>
  </w:font>
  <w:font w:name="Mangal">
    <w:panose1 w:val="00000400000000000000"/>
    <w:charset w:val="01"/>
    <w:family w:val="roman"/>
    <w:notTrueType/>
    <w:pitch w:val="variable"/>
    <w:sig w:usb0="00002000" w:usb1="00000000" w:usb2="00000000" w:usb3="00000000" w:csb0="00000000"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7981" w:rsidRPr="005B36EF" w:rsidRDefault="00F27981" w:rsidP="008749B8">
    <w:pPr>
      <w:pStyle w:val="Footer"/>
      <w:jc w:val="right"/>
      <w:rPr>
        <w:szCs w:val="20"/>
      </w:rPr>
    </w:pPr>
    <w:r>
      <w:rPr>
        <w:rFonts w:cs="Arial"/>
        <w:szCs w:val="20"/>
      </w:rPr>
      <w:t>Intellect</w:t>
    </w:r>
    <w:r w:rsidRPr="005B36EF">
      <w:rPr>
        <w:rFonts w:cs="Arial"/>
        <w:szCs w:val="20"/>
      </w:rPr>
      <w:t xml:space="preserve"> </w:t>
    </w:r>
    <w:r>
      <w:rPr>
        <w:rFonts w:cs="Arial"/>
        <w:szCs w:val="20"/>
      </w:rPr>
      <w:t xml:space="preserve">Design Arena </w:t>
    </w:r>
    <w:r w:rsidRPr="005B36EF">
      <w:rPr>
        <w:rFonts w:cs="Arial"/>
        <w:szCs w:val="20"/>
      </w:rPr>
      <w:t>Confidential Information</w:t>
    </w:r>
    <w:r w:rsidRPr="005B36EF">
      <w:rPr>
        <w:rFonts w:cs="Arial"/>
        <w:szCs w:val="20"/>
      </w:rPr>
      <w:tab/>
    </w:r>
    <w:r>
      <w:rPr>
        <w:rFonts w:cs="Arial"/>
        <w:szCs w:val="20"/>
      </w:rP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7981" w:rsidRDefault="00F27981" w:rsidP="005B36EF">
    <w:pPr>
      <w:pStyle w:val="Footer"/>
      <w:jc w:val="right"/>
    </w:pPr>
    <w:r>
      <w:t>Polaris Confidential Information</w:t>
    </w:r>
    <w:r>
      <w:tab/>
    </w:r>
    <w:r>
      <w:tab/>
    </w:r>
    <w:r>
      <w:fldChar w:fldCharType="begin"/>
    </w:r>
    <w:r>
      <w:instrText xml:space="preserve"> PAGE   \* MERGEFORMAT </w:instrText>
    </w:r>
    <w:r>
      <w:fldChar w:fldCharType="separate"/>
    </w:r>
    <w:r>
      <w:rPr>
        <w:noProof/>
      </w:rPr>
      <w:t>1</w:t>
    </w:r>
    <w:r>
      <w:rPr>
        <w:noProof/>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7981" w:rsidRDefault="00F27981"/>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7981" w:rsidRDefault="00F27981">
    <w:pPr>
      <w:pStyle w:val="Footer"/>
      <w:jc w:val="both"/>
    </w:pPr>
    <w:r>
      <w:rPr>
        <w:rFonts w:cs="Arial"/>
        <w:szCs w:val="20"/>
      </w:rPr>
      <w:t>Intellect Design Arena Confidential Information</w:t>
    </w:r>
    <w:r>
      <w:tab/>
    </w:r>
    <w:r>
      <w:tab/>
    </w:r>
    <w:r>
      <w:fldChar w:fldCharType="begin"/>
    </w:r>
    <w:r>
      <w:instrText xml:space="preserve"> PAGE </w:instrText>
    </w:r>
    <w:r>
      <w:fldChar w:fldCharType="separate"/>
    </w:r>
    <w:r w:rsidR="00250221">
      <w:rPr>
        <w:noProof/>
      </w:rPr>
      <w:t>4</w:t>
    </w:r>
    <w:r>
      <w:rPr>
        <w:noProof/>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7981" w:rsidRDefault="00F27981" w:rsidP="007C33A4">
    <w:pPr>
      <w:pStyle w:val="Footer"/>
      <w:jc w:val="both"/>
    </w:pPr>
    <w:r>
      <w:rPr>
        <w:rFonts w:cs="Arial"/>
        <w:szCs w:val="20"/>
      </w:rPr>
      <w:t>Intellect Design Arena Confidential Information</w:t>
    </w:r>
    <w:r>
      <w:tab/>
    </w:r>
    <w:r>
      <w:tab/>
    </w:r>
    <w:r>
      <w:fldChar w:fldCharType="begin"/>
    </w:r>
    <w:r>
      <w:instrText xml:space="preserve"> PAGE </w:instrText>
    </w:r>
    <w:r>
      <w:fldChar w:fldCharType="separate"/>
    </w:r>
    <w:r w:rsidR="0054787F">
      <w:rPr>
        <w:noProof/>
      </w:rPr>
      <w:t>7</w:t>
    </w:r>
    <w:r>
      <w:rPr>
        <w:noProof/>
      </w:rPr>
      <w:fldChar w:fldCharType="end"/>
    </w:r>
  </w:p>
  <w:p w:rsidR="00F27981" w:rsidRDefault="00F27981"/>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5A34" w:rsidRDefault="00095A34" w:rsidP="00553CF1">
      <w:r>
        <w:separator/>
      </w:r>
    </w:p>
  </w:footnote>
  <w:footnote w:type="continuationSeparator" w:id="0">
    <w:p w:rsidR="00095A34" w:rsidRDefault="00095A34" w:rsidP="00553CF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7981" w:rsidRDefault="00F27981" w:rsidP="00B27FD7">
    <w:pPr>
      <w:pStyle w:val="Header"/>
      <w:tabs>
        <w:tab w:val="left" w:pos="90"/>
      </w:tabs>
      <w:ind w:left="-720"/>
      <w:rPr>
        <w:noProof/>
      </w:rPr>
    </w:pPr>
    <w:r>
      <w:rPr>
        <w:noProof/>
      </w:rPr>
      <w:tab/>
    </w:r>
    <w:r>
      <w:rPr>
        <w:noProof/>
        <w:lang w:val="en-IN" w:eastAsia="en-IN"/>
      </w:rPr>
      <w:drawing>
        <wp:inline distT="0" distB="0" distL="0" distR="0" wp14:anchorId="787F1E82" wp14:editId="3FC25C8F">
          <wp:extent cx="1219200" cy="514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llect logo.jpg"/>
                  <pic:cNvPicPr/>
                </pic:nvPicPr>
                <pic:blipFill>
                  <a:blip r:embed="rId1">
                    <a:extLst>
                      <a:ext uri="{28A0092B-C50C-407E-A947-70E740481C1C}">
                        <a14:useLocalDpi xmlns:a14="http://schemas.microsoft.com/office/drawing/2010/main" val="0"/>
                      </a:ext>
                    </a:extLst>
                  </a:blip>
                  <a:stretch>
                    <a:fillRect/>
                  </a:stretch>
                </pic:blipFill>
                <pic:spPr>
                  <a:xfrm>
                    <a:off x="0" y="0"/>
                    <a:ext cx="1219200" cy="51435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7981" w:rsidRDefault="00F27981">
    <w:r>
      <w:cr/>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7981" w:rsidRPr="006C71E5" w:rsidRDefault="00F27981" w:rsidP="00B27FD7">
    <w:pPr>
      <w:pStyle w:val="Header"/>
    </w:pPr>
    <w:r>
      <w:rPr>
        <w:noProof/>
        <w:lang w:val="en-IN" w:eastAsia="en-IN"/>
      </w:rPr>
      <w:drawing>
        <wp:inline distT="0" distB="0" distL="0" distR="0" wp14:anchorId="1E65B331" wp14:editId="3E981F17">
          <wp:extent cx="1219200" cy="514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llect logo.jpg"/>
                  <pic:cNvPicPr/>
                </pic:nvPicPr>
                <pic:blipFill>
                  <a:blip r:embed="rId1">
                    <a:extLst>
                      <a:ext uri="{28A0092B-C50C-407E-A947-70E740481C1C}">
                        <a14:useLocalDpi xmlns:a14="http://schemas.microsoft.com/office/drawing/2010/main" val="0"/>
                      </a:ext>
                    </a:extLst>
                  </a:blip>
                  <a:stretch>
                    <a:fillRect/>
                  </a:stretch>
                </pic:blipFill>
                <pic:spPr>
                  <a:xfrm>
                    <a:off x="0" y="0"/>
                    <a:ext cx="1219200" cy="514350"/>
                  </a:xfrm>
                  <a:prstGeom prst="rect">
                    <a:avLst/>
                  </a:prstGeom>
                </pic:spPr>
              </pic:pic>
            </a:graphicData>
          </a:graphic>
        </wp:inline>
      </w:drawing>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7981" w:rsidRDefault="00F27981">
    <w:r>
      <w:rPr>
        <w:noProof/>
        <w:lang w:val="en-IN" w:eastAsia="en-IN"/>
      </w:rPr>
      <w:drawing>
        <wp:inline distT="0" distB="0" distL="0" distR="0" wp14:anchorId="430648C0" wp14:editId="6321C6EA">
          <wp:extent cx="1219200" cy="514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llect logo.jpg"/>
                  <pic:cNvPicPr/>
                </pic:nvPicPr>
                <pic:blipFill>
                  <a:blip r:embed="rId1">
                    <a:extLst>
                      <a:ext uri="{28A0092B-C50C-407E-A947-70E740481C1C}">
                        <a14:useLocalDpi xmlns:a14="http://schemas.microsoft.com/office/drawing/2010/main" val="0"/>
                      </a:ext>
                    </a:extLst>
                  </a:blip>
                  <a:stretch>
                    <a:fillRect/>
                  </a:stretch>
                </pic:blipFill>
                <pic:spPr>
                  <a:xfrm>
                    <a:off x="0" y="0"/>
                    <a:ext cx="1219200" cy="5143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none"/>
      <w:suff w:val="nothing"/>
      <w:lvlText w:val=""/>
      <w:lvlJc w:val="left"/>
      <w:pPr>
        <w:tabs>
          <w:tab w:val="num" w:pos="3402"/>
        </w:tabs>
        <w:ind w:left="3402" w:hanging="432"/>
      </w:pPr>
    </w:lvl>
    <w:lvl w:ilvl="1">
      <w:start w:val="1"/>
      <w:numFmt w:val="none"/>
      <w:suff w:val="nothing"/>
      <w:lvlText w:val=""/>
      <w:lvlJc w:val="left"/>
      <w:pPr>
        <w:tabs>
          <w:tab w:val="num" w:pos="3546"/>
        </w:tabs>
        <w:ind w:left="3546" w:hanging="576"/>
      </w:pPr>
    </w:lvl>
    <w:lvl w:ilvl="2">
      <w:start w:val="1"/>
      <w:numFmt w:val="none"/>
      <w:suff w:val="nothing"/>
      <w:lvlText w:val=""/>
      <w:lvlJc w:val="left"/>
      <w:pPr>
        <w:tabs>
          <w:tab w:val="num" w:pos="3690"/>
        </w:tabs>
        <w:ind w:left="3690" w:hanging="720"/>
      </w:pPr>
    </w:lvl>
    <w:lvl w:ilvl="3">
      <w:start w:val="1"/>
      <w:numFmt w:val="none"/>
      <w:suff w:val="nothing"/>
      <w:lvlText w:val=""/>
      <w:lvlJc w:val="left"/>
      <w:pPr>
        <w:tabs>
          <w:tab w:val="num" w:pos="3834"/>
        </w:tabs>
        <w:ind w:left="3834" w:hanging="864"/>
      </w:pPr>
    </w:lvl>
    <w:lvl w:ilvl="4">
      <w:start w:val="1"/>
      <w:numFmt w:val="none"/>
      <w:suff w:val="nothing"/>
      <w:lvlText w:val=""/>
      <w:lvlJc w:val="left"/>
      <w:pPr>
        <w:tabs>
          <w:tab w:val="num" w:pos="3978"/>
        </w:tabs>
        <w:ind w:left="3978" w:hanging="1008"/>
      </w:pPr>
    </w:lvl>
    <w:lvl w:ilvl="5">
      <w:start w:val="1"/>
      <w:numFmt w:val="none"/>
      <w:suff w:val="nothing"/>
      <w:lvlText w:val=""/>
      <w:lvlJc w:val="left"/>
      <w:pPr>
        <w:tabs>
          <w:tab w:val="num" w:pos="4122"/>
        </w:tabs>
        <w:ind w:left="4122" w:hanging="1152"/>
      </w:pPr>
    </w:lvl>
    <w:lvl w:ilvl="6">
      <w:start w:val="1"/>
      <w:numFmt w:val="none"/>
      <w:suff w:val="nothing"/>
      <w:lvlText w:val=""/>
      <w:lvlJc w:val="left"/>
      <w:pPr>
        <w:tabs>
          <w:tab w:val="num" w:pos="4266"/>
        </w:tabs>
        <w:ind w:left="4266" w:hanging="1296"/>
      </w:pPr>
    </w:lvl>
    <w:lvl w:ilvl="7">
      <w:start w:val="1"/>
      <w:numFmt w:val="none"/>
      <w:suff w:val="nothing"/>
      <w:lvlText w:val=""/>
      <w:lvlJc w:val="left"/>
      <w:pPr>
        <w:tabs>
          <w:tab w:val="num" w:pos="4410"/>
        </w:tabs>
        <w:ind w:left="4410" w:hanging="1440"/>
      </w:pPr>
    </w:lvl>
    <w:lvl w:ilvl="8">
      <w:start w:val="1"/>
      <w:numFmt w:val="none"/>
      <w:suff w:val="nothing"/>
      <w:lvlText w:val=""/>
      <w:lvlJc w:val="left"/>
      <w:pPr>
        <w:tabs>
          <w:tab w:val="num" w:pos="4554"/>
        </w:tabs>
        <w:ind w:left="4554" w:hanging="1584"/>
      </w:pPr>
    </w:lvl>
  </w:abstractNum>
  <w:abstractNum w:abstractNumId="1" w15:restartNumberingAfterBreak="0">
    <w:nsid w:val="00000002"/>
    <w:multiLevelType w:val="multilevel"/>
    <w:tmpl w:val="00000002"/>
    <w:name w:val="WW8Num2"/>
    <w:lvl w:ilvl="0">
      <w:start w:val="1"/>
      <w:numFmt w:val="decimal"/>
      <w:lvlText w:val="%1."/>
      <w:lvlJc w:val="left"/>
      <w:pPr>
        <w:tabs>
          <w:tab w:val="num" w:pos="0"/>
        </w:tabs>
        <w:ind w:left="720" w:hanging="360"/>
      </w:pPr>
      <w:rPr>
        <w:rFonts w:cs="font106"/>
      </w:r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800" w:hanging="144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2" w15:restartNumberingAfterBreak="0">
    <w:nsid w:val="00000003"/>
    <w:multiLevelType w:val="multilevel"/>
    <w:tmpl w:val="00000003"/>
    <w:name w:val="WW8Num3"/>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3" w15:restartNumberingAfterBreak="0">
    <w:nsid w:val="00000004"/>
    <w:multiLevelType w:val="multilevel"/>
    <w:tmpl w:val="00000004"/>
    <w:name w:val="WW8Num4"/>
    <w:lvl w:ilvl="0">
      <w:start w:val="1"/>
      <w:numFmt w:val="bullet"/>
      <w:lvlText w:val=""/>
      <w:lvlJc w:val="left"/>
      <w:pPr>
        <w:tabs>
          <w:tab w:val="num" w:pos="720"/>
        </w:tabs>
        <w:ind w:left="720" w:hanging="360"/>
      </w:pPr>
      <w:rPr>
        <w:rFonts w:ascii="Symbol" w:hAnsi="Symbol" w:cs="Symbol"/>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4" w15:restartNumberingAfterBreak="0">
    <w:nsid w:val="00000005"/>
    <w:multiLevelType w:val="multilevel"/>
    <w:tmpl w:val="00000005"/>
    <w:name w:val="WW8Num5"/>
    <w:lvl w:ilvl="0">
      <w:start w:val="1"/>
      <w:numFmt w:val="bullet"/>
      <w:lvlText w:val=""/>
      <w:lvlJc w:val="left"/>
      <w:pPr>
        <w:tabs>
          <w:tab w:val="num" w:pos="720"/>
        </w:tabs>
        <w:ind w:left="720" w:hanging="360"/>
      </w:pPr>
      <w:rPr>
        <w:rFonts w:ascii="Symbol" w:hAnsi="Symbol" w:cs="Symbol"/>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5" w15:restartNumberingAfterBreak="0">
    <w:nsid w:val="00000006"/>
    <w:multiLevelType w:val="multilevel"/>
    <w:tmpl w:val="00000006"/>
    <w:name w:val="WW8Num6"/>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6" w15:restartNumberingAfterBreak="0">
    <w:nsid w:val="00000007"/>
    <w:multiLevelType w:val="multilevel"/>
    <w:tmpl w:val="00000007"/>
    <w:name w:val="WW8Num7"/>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7" w15:restartNumberingAfterBreak="0">
    <w:nsid w:val="00000008"/>
    <w:multiLevelType w:val="multilevel"/>
    <w:tmpl w:val="00000008"/>
    <w:name w:val="WWNum1"/>
    <w:lvl w:ilvl="0">
      <w:start w:val="1"/>
      <w:numFmt w:val="decimal"/>
      <w:lvlText w:val="%1."/>
      <w:lvlJc w:val="left"/>
      <w:pPr>
        <w:tabs>
          <w:tab w:val="num" w:pos="0"/>
        </w:tabs>
        <w:ind w:left="720" w:hanging="360"/>
      </w:pPr>
      <w:rPr>
        <w:rFonts w:cs="font106"/>
      </w:r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800" w:hanging="144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8" w15:restartNumberingAfterBreak="0">
    <w:nsid w:val="00000009"/>
    <w:multiLevelType w:val="multilevel"/>
    <w:tmpl w:val="911C8C80"/>
    <w:lvl w:ilvl="0">
      <w:start w:val="1"/>
      <w:numFmt w:val="decimal"/>
      <w:pStyle w:val="NumberedList"/>
      <w:lvlText w:val="%1."/>
      <w:lvlJc w:val="left"/>
      <w:pPr>
        <w:ind w:left="1080" w:hanging="360"/>
      </w:pPr>
      <w:rPr>
        <w:b w:val="0"/>
      </w:rPr>
    </w:lvl>
    <w:lvl w:ilvl="1">
      <w:start w:val="1"/>
      <w:numFmt w:val="lowerLetter"/>
      <w:lvlText w:val="%2)"/>
      <w:lvlJc w:val="left"/>
      <w:pPr>
        <w:tabs>
          <w:tab w:val="num" w:pos="1440"/>
        </w:tabs>
        <w:ind w:left="1440" w:hanging="360"/>
      </w:pPr>
    </w:lvl>
    <w:lvl w:ilvl="2">
      <w:start w:val="1"/>
      <w:numFmt w:val="lowerRoman"/>
      <w:lvlText w:val="%3."/>
      <w:lvlJc w:val="righ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9" w15:restartNumberingAfterBreak="0">
    <w:nsid w:val="0000000A"/>
    <w:multiLevelType w:val="multilevel"/>
    <w:tmpl w:val="0000000A"/>
    <w:name w:val="WWNum13"/>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lef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lef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left"/>
      <w:pPr>
        <w:tabs>
          <w:tab w:val="num" w:pos="0"/>
        </w:tabs>
        <w:ind w:left="6480" w:hanging="180"/>
      </w:pPr>
    </w:lvl>
  </w:abstractNum>
  <w:abstractNum w:abstractNumId="10" w15:restartNumberingAfterBreak="0">
    <w:nsid w:val="0000000B"/>
    <w:multiLevelType w:val="multilevel"/>
    <w:tmpl w:val="0000000B"/>
    <w:name w:val="WW8Num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0000000C"/>
    <w:multiLevelType w:val="multilevel"/>
    <w:tmpl w:val="2E7CC1AC"/>
    <w:name w:val="WW8Num12"/>
    <w:lvl w:ilvl="0">
      <w:start w:val="1"/>
      <w:numFmt w:val="decimal"/>
      <w:lvlText w:val="%1."/>
      <w:lvlJc w:val="left"/>
      <w:pPr>
        <w:tabs>
          <w:tab w:val="num" w:pos="720"/>
        </w:tabs>
        <w:ind w:left="720" w:hanging="360"/>
      </w:pPr>
      <w:rPr>
        <w:b w:val="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15:restartNumberingAfterBreak="0">
    <w:nsid w:val="0000000D"/>
    <w:multiLevelType w:val="multilevel"/>
    <w:tmpl w:val="0000000D"/>
    <w:name w:val="WW8Num13"/>
    <w:lvl w:ilvl="0">
      <w:start w:val="1"/>
      <w:numFmt w:val="bullet"/>
      <w:lvlText w:val=""/>
      <w:lvlJc w:val="left"/>
      <w:pPr>
        <w:tabs>
          <w:tab w:val="num" w:pos="2880"/>
        </w:tabs>
        <w:ind w:left="2880" w:hanging="360"/>
      </w:pPr>
      <w:rPr>
        <w:rFonts w:ascii="Symbol" w:hAnsi="Symbol" w:cs="Symbol"/>
      </w:rPr>
    </w:lvl>
    <w:lvl w:ilvl="1">
      <w:start w:val="1"/>
      <w:numFmt w:val="bullet"/>
      <w:lvlText w:val="◦"/>
      <w:lvlJc w:val="left"/>
      <w:pPr>
        <w:tabs>
          <w:tab w:val="num" w:pos="3240"/>
        </w:tabs>
        <w:ind w:left="3240" w:hanging="360"/>
      </w:pPr>
      <w:rPr>
        <w:rFonts w:ascii="OpenSymbol" w:hAnsi="OpenSymbol" w:cs="Courier New"/>
      </w:rPr>
    </w:lvl>
    <w:lvl w:ilvl="2">
      <w:start w:val="1"/>
      <w:numFmt w:val="bullet"/>
      <w:lvlText w:val="▪"/>
      <w:lvlJc w:val="left"/>
      <w:pPr>
        <w:tabs>
          <w:tab w:val="num" w:pos="3600"/>
        </w:tabs>
        <w:ind w:left="3600" w:hanging="360"/>
      </w:pPr>
      <w:rPr>
        <w:rFonts w:ascii="OpenSymbol" w:hAnsi="OpenSymbol" w:cs="Courier New"/>
      </w:rPr>
    </w:lvl>
    <w:lvl w:ilvl="3">
      <w:start w:val="1"/>
      <w:numFmt w:val="bullet"/>
      <w:lvlText w:val=""/>
      <w:lvlJc w:val="left"/>
      <w:pPr>
        <w:tabs>
          <w:tab w:val="num" w:pos="3960"/>
        </w:tabs>
        <w:ind w:left="3960" w:hanging="360"/>
      </w:pPr>
      <w:rPr>
        <w:rFonts w:ascii="Symbol" w:hAnsi="Symbol" w:cs="Symbol"/>
      </w:rPr>
    </w:lvl>
    <w:lvl w:ilvl="4">
      <w:start w:val="1"/>
      <w:numFmt w:val="bullet"/>
      <w:lvlText w:val="◦"/>
      <w:lvlJc w:val="left"/>
      <w:pPr>
        <w:tabs>
          <w:tab w:val="num" w:pos="4320"/>
        </w:tabs>
        <w:ind w:left="4320" w:hanging="360"/>
      </w:pPr>
      <w:rPr>
        <w:rFonts w:ascii="OpenSymbol" w:hAnsi="OpenSymbol" w:cs="Courier New"/>
      </w:rPr>
    </w:lvl>
    <w:lvl w:ilvl="5">
      <w:start w:val="1"/>
      <w:numFmt w:val="bullet"/>
      <w:lvlText w:val="▪"/>
      <w:lvlJc w:val="left"/>
      <w:pPr>
        <w:tabs>
          <w:tab w:val="num" w:pos="4680"/>
        </w:tabs>
        <w:ind w:left="4680" w:hanging="360"/>
      </w:pPr>
      <w:rPr>
        <w:rFonts w:ascii="OpenSymbol" w:hAnsi="OpenSymbol" w:cs="Courier New"/>
      </w:rPr>
    </w:lvl>
    <w:lvl w:ilvl="6">
      <w:start w:val="1"/>
      <w:numFmt w:val="bullet"/>
      <w:lvlText w:val=""/>
      <w:lvlJc w:val="left"/>
      <w:pPr>
        <w:tabs>
          <w:tab w:val="num" w:pos="5040"/>
        </w:tabs>
        <w:ind w:left="5040" w:hanging="360"/>
      </w:pPr>
      <w:rPr>
        <w:rFonts w:ascii="Symbol" w:hAnsi="Symbol" w:cs="Symbol"/>
      </w:rPr>
    </w:lvl>
    <w:lvl w:ilvl="7">
      <w:start w:val="1"/>
      <w:numFmt w:val="bullet"/>
      <w:lvlText w:val="◦"/>
      <w:lvlJc w:val="left"/>
      <w:pPr>
        <w:tabs>
          <w:tab w:val="num" w:pos="5400"/>
        </w:tabs>
        <w:ind w:left="5400" w:hanging="360"/>
      </w:pPr>
      <w:rPr>
        <w:rFonts w:ascii="OpenSymbol" w:hAnsi="OpenSymbol" w:cs="Courier New"/>
      </w:rPr>
    </w:lvl>
    <w:lvl w:ilvl="8">
      <w:start w:val="1"/>
      <w:numFmt w:val="bullet"/>
      <w:lvlText w:val="▪"/>
      <w:lvlJc w:val="left"/>
      <w:pPr>
        <w:tabs>
          <w:tab w:val="num" w:pos="5760"/>
        </w:tabs>
        <w:ind w:left="5760" w:hanging="360"/>
      </w:pPr>
      <w:rPr>
        <w:rFonts w:ascii="OpenSymbol" w:hAnsi="OpenSymbol" w:cs="Courier New"/>
      </w:rPr>
    </w:lvl>
  </w:abstractNum>
  <w:abstractNum w:abstractNumId="13" w15:restartNumberingAfterBreak="0">
    <w:nsid w:val="0000000E"/>
    <w:multiLevelType w:val="multilevel"/>
    <w:tmpl w:val="0000000E"/>
    <w:name w:val="WW8Num14"/>
    <w:lvl w:ilvl="0">
      <w:start w:val="1"/>
      <w:numFmt w:val="bullet"/>
      <w:lvlText w:val=""/>
      <w:lvlJc w:val="left"/>
      <w:pPr>
        <w:tabs>
          <w:tab w:val="num" w:pos="3960"/>
        </w:tabs>
        <w:ind w:left="3960" w:hanging="360"/>
      </w:pPr>
      <w:rPr>
        <w:rFonts w:ascii="Symbol" w:hAnsi="Symbol" w:cs="Symbol"/>
      </w:rPr>
    </w:lvl>
    <w:lvl w:ilvl="1">
      <w:start w:val="1"/>
      <w:numFmt w:val="bullet"/>
      <w:lvlText w:val="◦"/>
      <w:lvlJc w:val="left"/>
      <w:pPr>
        <w:tabs>
          <w:tab w:val="num" w:pos="4320"/>
        </w:tabs>
        <w:ind w:left="4320" w:hanging="360"/>
      </w:pPr>
      <w:rPr>
        <w:rFonts w:ascii="OpenSymbol" w:hAnsi="OpenSymbol" w:cs="Courier New"/>
      </w:rPr>
    </w:lvl>
    <w:lvl w:ilvl="2">
      <w:start w:val="1"/>
      <w:numFmt w:val="bullet"/>
      <w:lvlText w:val="▪"/>
      <w:lvlJc w:val="left"/>
      <w:pPr>
        <w:tabs>
          <w:tab w:val="num" w:pos="4680"/>
        </w:tabs>
        <w:ind w:left="4680" w:hanging="360"/>
      </w:pPr>
      <w:rPr>
        <w:rFonts w:ascii="OpenSymbol" w:hAnsi="OpenSymbol" w:cs="Courier New"/>
      </w:rPr>
    </w:lvl>
    <w:lvl w:ilvl="3">
      <w:start w:val="1"/>
      <w:numFmt w:val="bullet"/>
      <w:lvlText w:val=""/>
      <w:lvlJc w:val="left"/>
      <w:pPr>
        <w:tabs>
          <w:tab w:val="num" w:pos="5040"/>
        </w:tabs>
        <w:ind w:left="5040" w:hanging="360"/>
      </w:pPr>
      <w:rPr>
        <w:rFonts w:ascii="Symbol" w:hAnsi="Symbol" w:cs="Symbol"/>
      </w:rPr>
    </w:lvl>
    <w:lvl w:ilvl="4">
      <w:start w:val="1"/>
      <w:numFmt w:val="bullet"/>
      <w:lvlText w:val="◦"/>
      <w:lvlJc w:val="left"/>
      <w:pPr>
        <w:tabs>
          <w:tab w:val="num" w:pos="5400"/>
        </w:tabs>
        <w:ind w:left="5400" w:hanging="360"/>
      </w:pPr>
      <w:rPr>
        <w:rFonts w:ascii="OpenSymbol" w:hAnsi="OpenSymbol" w:cs="Courier New"/>
      </w:rPr>
    </w:lvl>
    <w:lvl w:ilvl="5">
      <w:start w:val="1"/>
      <w:numFmt w:val="bullet"/>
      <w:lvlText w:val="▪"/>
      <w:lvlJc w:val="left"/>
      <w:pPr>
        <w:tabs>
          <w:tab w:val="num" w:pos="5760"/>
        </w:tabs>
        <w:ind w:left="5760" w:hanging="360"/>
      </w:pPr>
      <w:rPr>
        <w:rFonts w:ascii="OpenSymbol" w:hAnsi="OpenSymbol" w:cs="Courier New"/>
      </w:rPr>
    </w:lvl>
    <w:lvl w:ilvl="6">
      <w:start w:val="1"/>
      <w:numFmt w:val="bullet"/>
      <w:lvlText w:val=""/>
      <w:lvlJc w:val="left"/>
      <w:pPr>
        <w:tabs>
          <w:tab w:val="num" w:pos="6120"/>
        </w:tabs>
        <w:ind w:left="6120" w:hanging="360"/>
      </w:pPr>
      <w:rPr>
        <w:rFonts w:ascii="Symbol" w:hAnsi="Symbol" w:cs="Symbol"/>
      </w:rPr>
    </w:lvl>
    <w:lvl w:ilvl="7">
      <w:start w:val="1"/>
      <w:numFmt w:val="bullet"/>
      <w:lvlText w:val="◦"/>
      <w:lvlJc w:val="left"/>
      <w:pPr>
        <w:tabs>
          <w:tab w:val="num" w:pos="6480"/>
        </w:tabs>
        <w:ind w:left="6480" w:hanging="360"/>
      </w:pPr>
      <w:rPr>
        <w:rFonts w:ascii="OpenSymbol" w:hAnsi="OpenSymbol" w:cs="Courier New"/>
      </w:rPr>
    </w:lvl>
    <w:lvl w:ilvl="8">
      <w:start w:val="1"/>
      <w:numFmt w:val="bullet"/>
      <w:lvlText w:val="▪"/>
      <w:lvlJc w:val="left"/>
      <w:pPr>
        <w:tabs>
          <w:tab w:val="num" w:pos="6840"/>
        </w:tabs>
        <w:ind w:left="6840" w:hanging="360"/>
      </w:pPr>
      <w:rPr>
        <w:rFonts w:ascii="OpenSymbol" w:hAnsi="OpenSymbol" w:cs="Courier New"/>
      </w:rPr>
    </w:lvl>
  </w:abstractNum>
  <w:abstractNum w:abstractNumId="14" w15:restartNumberingAfterBreak="0">
    <w:nsid w:val="0000000F"/>
    <w:multiLevelType w:val="multilevel"/>
    <w:tmpl w:val="0000000F"/>
    <w:name w:val="WW8Num15"/>
    <w:lvl w:ilvl="0">
      <w:start w:val="1"/>
      <w:numFmt w:val="bullet"/>
      <w:lvlText w:val=""/>
      <w:lvlJc w:val="left"/>
      <w:pPr>
        <w:tabs>
          <w:tab w:val="num" w:pos="3960"/>
        </w:tabs>
        <w:ind w:left="3960" w:hanging="360"/>
      </w:pPr>
      <w:rPr>
        <w:rFonts w:ascii="Symbol" w:hAnsi="Symbol" w:cs="Symbol"/>
      </w:rPr>
    </w:lvl>
    <w:lvl w:ilvl="1">
      <w:start w:val="1"/>
      <w:numFmt w:val="bullet"/>
      <w:lvlText w:val="◦"/>
      <w:lvlJc w:val="left"/>
      <w:pPr>
        <w:tabs>
          <w:tab w:val="num" w:pos="4320"/>
        </w:tabs>
        <w:ind w:left="4320" w:hanging="360"/>
      </w:pPr>
      <w:rPr>
        <w:rFonts w:ascii="OpenSymbol" w:hAnsi="OpenSymbol" w:cs="Courier New"/>
      </w:rPr>
    </w:lvl>
    <w:lvl w:ilvl="2">
      <w:start w:val="1"/>
      <w:numFmt w:val="bullet"/>
      <w:lvlText w:val="▪"/>
      <w:lvlJc w:val="left"/>
      <w:pPr>
        <w:tabs>
          <w:tab w:val="num" w:pos="4680"/>
        </w:tabs>
        <w:ind w:left="4680" w:hanging="360"/>
      </w:pPr>
      <w:rPr>
        <w:rFonts w:ascii="OpenSymbol" w:hAnsi="OpenSymbol" w:cs="Courier New"/>
      </w:rPr>
    </w:lvl>
    <w:lvl w:ilvl="3">
      <w:start w:val="1"/>
      <w:numFmt w:val="bullet"/>
      <w:lvlText w:val=""/>
      <w:lvlJc w:val="left"/>
      <w:pPr>
        <w:tabs>
          <w:tab w:val="num" w:pos="5040"/>
        </w:tabs>
        <w:ind w:left="5040" w:hanging="360"/>
      </w:pPr>
      <w:rPr>
        <w:rFonts w:ascii="Symbol" w:hAnsi="Symbol" w:cs="Symbol"/>
      </w:rPr>
    </w:lvl>
    <w:lvl w:ilvl="4">
      <w:start w:val="1"/>
      <w:numFmt w:val="bullet"/>
      <w:lvlText w:val="◦"/>
      <w:lvlJc w:val="left"/>
      <w:pPr>
        <w:tabs>
          <w:tab w:val="num" w:pos="5400"/>
        </w:tabs>
        <w:ind w:left="5400" w:hanging="360"/>
      </w:pPr>
      <w:rPr>
        <w:rFonts w:ascii="OpenSymbol" w:hAnsi="OpenSymbol" w:cs="Courier New"/>
      </w:rPr>
    </w:lvl>
    <w:lvl w:ilvl="5">
      <w:start w:val="1"/>
      <w:numFmt w:val="bullet"/>
      <w:lvlText w:val="▪"/>
      <w:lvlJc w:val="left"/>
      <w:pPr>
        <w:tabs>
          <w:tab w:val="num" w:pos="5760"/>
        </w:tabs>
        <w:ind w:left="5760" w:hanging="360"/>
      </w:pPr>
      <w:rPr>
        <w:rFonts w:ascii="OpenSymbol" w:hAnsi="OpenSymbol" w:cs="Courier New"/>
      </w:rPr>
    </w:lvl>
    <w:lvl w:ilvl="6">
      <w:start w:val="1"/>
      <w:numFmt w:val="bullet"/>
      <w:lvlText w:val=""/>
      <w:lvlJc w:val="left"/>
      <w:pPr>
        <w:tabs>
          <w:tab w:val="num" w:pos="6120"/>
        </w:tabs>
        <w:ind w:left="6120" w:hanging="360"/>
      </w:pPr>
      <w:rPr>
        <w:rFonts w:ascii="Symbol" w:hAnsi="Symbol" w:cs="Symbol"/>
      </w:rPr>
    </w:lvl>
    <w:lvl w:ilvl="7">
      <w:start w:val="1"/>
      <w:numFmt w:val="bullet"/>
      <w:lvlText w:val="◦"/>
      <w:lvlJc w:val="left"/>
      <w:pPr>
        <w:tabs>
          <w:tab w:val="num" w:pos="6480"/>
        </w:tabs>
        <w:ind w:left="6480" w:hanging="360"/>
      </w:pPr>
      <w:rPr>
        <w:rFonts w:ascii="OpenSymbol" w:hAnsi="OpenSymbol" w:cs="Courier New"/>
      </w:rPr>
    </w:lvl>
    <w:lvl w:ilvl="8">
      <w:start w:val="1"/>
      <w:numFmt w:val="bullet"/>
      <w:lvlText w:val="▪"/>
      <w:lvlJc w:val="left"/>
      <w:pPr>
        <w:tabs>
          <w:tab w:val="num" w:pos="6840"/>
        </w:tabs>
        <w:ind w:left="6840" w:hanging="360"/>
      </w:pPr>
      <w:rPr>
        <w:rFonts w:ascii="OpenSymbol" w:hAnsi="OpenSymbol" w:cs="Courier New"/>
      </w:rPr>
    </w:lvl>
  </w:abstractNum>
  <w:abstractNum w:abstractNumId="15" w15:restartNumberingAfterBreak="0">
    <w:nsid w:val="00000010"/>
    <w:multiLevelType w:val="multilevel"/>
    <w:tmpl w:val="00000010"/>
    <w:name w:val="WW8Num16"/>
    <w:lvl w:ilvl="0">
      <w:start w:val="1"/>
      <w:numFmt w:val="bullet"/>
      <w:lvlText w:val=""/>
      <w:lvlJc w:val="left"/>
      <w:pPr>
        <w:tabs>
          <w:tab w:val="num" w:pos="2880"/>
        </w:tabs>
        <w:ind w:left="2880" w:hanging="360"/>
      </w:pPr>
      <w:rPr>
        <w:rFonts w:ascii="Symbol" w:hAnsi="Symbol" w:cs="Symbol"/>
      </w:rPr>
    </w:lvl>
    <w:lvl w:ilvl="1">
      <w:start w:val="1"/>
      <w:numFmt w:val="bullet"/>
      <w:lvlText w:val="◦"/>
      <w:lvlJc w:val="left"/>
      <w:pPr>
        <w:tabs>
          <w:tab w:val="num" w:pos="3240"/>
        </w:tabs>
        <w:ind w:left="3240" w:hanging="360"/>
      </w:pPr>
      <w:rPr>
        <w:rFonts w:ascii="OpenSymbol" w:hAnsi="OpenSymbol" w:cs="Courier New"/>
      </w:rPr>
    </w:lvl>
    <w:lvl w:ilvl="2">
      <w:start w:val="1"/>
      <w:numFmt w:val="bullet"/>
      <w:lvlText w:val="▪"/>
      <w:lvlJc w:val="left"/>
      <w:pPr>
        <w:tabs>
          <w:tab w:val="num" w:pos="3600"/>
        </w:tabs>
        <w:ind w:left="3600" w:hanging="360"/>
      </w:pPr>
      <w:rPr>
        <w:rFonts w:ascii="OpenSymbol" w:hAnsi="OpenSymbol" w:cs="Courier New"/>
      </w:rPr>
    </w:lvl>
    <w:lvl w:ilvl="3">
      <w:start w:val="1"/>
      <w:numFmt w:val="bullet"/>
      <w:lvlText w:val=""/>
      <w:lvlJc w:val="left"/>
      <w:pPr>
        <w:tabs>
          <w:tab w:val="num" w:pos="3960"/>
        </w:tabs>
        <w:ind w:left="3960" w:hanging="360"/>
      </w:pPr>
      <w:rPr>
        <w:rFonts w:ascii="Symbol" w:hAnsi="Symbol" w:cs="Symbol"/>
      </w:rPr>
    </w:lvl>
    <w:lvl w:ilvl="4">
      <w:start w:val="1"/>
      <w:numFmt w:val="bullet"/>
      <w:lvlText w:val="◦"/>
      <w:lvlJc w:val="left"/>
      <w:pPr>
        <w:tabs>
          <w:tab w:val="num" w:pos="4320"/>
        </w:tabs>
        <w:ind w:left="4320" w:hanging="360"/>
      </w:pPr>
      <w:rPr>
        <w:rFonts w:ascii="OpenSymbol" w:hAnsi="OpenSymbol" w:cs="Courier New"/>
      </w:rPr>
    </w:lvl>
    <w:lvl w:ilvl="5">
      <w:start w:val="1"/>
      <w:numFmt w:val="bullet"/>
      <w:lvlText w:val="▪"/>
      <w:lvlJc w:val="left"/>
      <w:pPr>
        <w:tabs>
          <w:tab w:val="num" w:pos="4680"/>
        </w:tabs>
        <w:ind w:left="4680" w:hanging="360"/>
      </w:pPr>
      <w:rPr>
        <w:rFonts w:ascii="OpenSymbol" w:hAnsi="OpenSymbol" w:cs="Courier New"/>
      </w:rPr>
    </w:lvl>
    <w:lvl w:ilvl="6">
      <w:start w:val="1"/>
      <w:numFmt w:val="bullet"/>
      <w:lvlText w:val=""/>
      <w:lvlJc w:val="left"/>
      <w:pPr>
        <w:tabs>
          <w:tab w:val="num" w:pos="5040"/>
        </w:tabs>
        <w:ind w:left="5040" w:hanging="360"/>
      </w:pPr>
      <w:rPr>
        <w:rFonts w:ascii="Symbol" w:hAnsi="Symbol" w:cs="Symbol"/>
      </w:rPr>
    </w:lvl>
    <w:lvl w:ilvl="7">
      <w:start w:val="1"/>
      <w:numFmt w:val="bullet"/>
      <w:lvlText w:val="◦"/>
      <w:lvlJc w:val="left"/>
      <w:pPr>
        <w:tabs>
          <w:tab w:val="num" w:pos="5400"/>
        </w:tabs>
        <w:ind w:left="5400" w:hanging="360"/>
      </w:pPr>
      <w:rPr>
        <w:rFonts w:ascii="OpenSymbol" w:hAnsi="OpenSymbol" w:cs="Courier New"/>
      </w:rPr>
    </w:lvl>
    <w:lvl w:ilvl="8">
      <w:start w:val="1"/>
      <w:numFmt w:val="bullet"/>
      <w:lvlText w:val="▪"/>
      <w:lvlJc w:val="left"/>
      <w:pPr>
        <w:tabs>
          <w:tab w:val="num" w:pos="5760"/>
        </w:tabs>
        <w:ind w:left="5760" w:hanging="360"/>
      </w:pPr>
      <w:rPr>
        <w:rFonts w:ascii="OpenSymbol" w:hAnsi="OpenSymbol" w:cs="Courier New"/>
      </w:rPr>
    </w:lvl>
  </w:abstractNum>
  <w:abstractNum w:abstractNumId="16" w15:restartNumberingAfterBreak="0">
    <w:nsid w:val="00000011"/>
    <w:multiLevelType w:val="multilevel"/>
    <w:tmpl w:val="00000011"/>
    <w:name w:val="WW8Num1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00000012"/>
    <w:multiLevelType w:val="multilevel"/>
    <w:tmpl w:val="00000012"/>
    <w:name w:val="WW8Num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00000013"/>
    <w:multiLevelType w:val="multilevel"/>
    <w:tmpl w:val="00000013"/>
    <w:name w:val="WW8Num1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00000014"/>
    <w:multiLevelType w:val="multilevel"/>
    <w:tmpl w:val="00000014"/>
    <w:name w:val="WW8Num2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15:restartNumberingAfterBreak="0">
    <w:nsid w:val="00000015"/>
    <w:multiLevelType w:val="multilevel"/>
    <w:tmpl w:val="00000015"/>
    <w:name w:val="WW8Num2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15:restartNumberingAfterBreak="0">
    <w:nsid w:val="05956444"/>
    <w:multiLevelType w:val="hybridMultilevel"/>
    <w:tmpl w:val="C2C0E2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0E8B2AEF"/>
    <w:multiLevelType w:val="hybridMultilevel"/>
    <w:tmpl w:val="9AC61C72"/>
    <w:lvl w:ilvl="0" w:tplc="38B04456">
      <w:start w:val="1"/>
      <w:numFmt w:val="bullet"/>
      <w:pStyle w:val="ListParagraph"/>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38D3845"/>
    <w:multiLevelType w:val="hybridMultilevel"/>
    <w:tmpl w:val="3FDC2798"/>
    <w:name w:val="WW8Num2422222222222"/>
    <w:lvl w:ilvl="0" w:tplc="6F78D748">
      <w:start w:val="1"/>
      <w:numFmt w:val="decimal"/>
      <w:lvlText w:val="2.%1."/>
      <w:lvlJc w:val="left"/>
      <w:pPr>
        <w:ind w:left="720" w:hanging="360"/>
      </w:pPr>
      <w:rPr>
        <w:rFonts w:ascii="Arial" w:hAnsi="Arial" w:hint="default"/>
        <w:b/>
        <w:i w:val="0"/>
        <w:color w:val="4F81BD"/>
        <w:sz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308826E">
      <w:start w:val="1"/>
      <w:numFmt w:val="decimal"/>
      <w:lvlText w:val="5.%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5F62A7C"/>
    <w:multiLevelType w:val="hybridMultilevel"/>
    <w:tmpl w:val="074ADDB8"/>
    <w:name w:val="WW8Num24222222222222222222"/>
    <w:lvl w:ilvl="0" w:tplc="E9F63F1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7E26DA3"/>
    <w:multiLevelType w:val="hybridMultilevel"/>
    <w:tmpl w:val="B888DDF6"/>
    <w:name w:val="WW8Num242222222222222222222222"/>
    <w:lvl w:ilvl="0" w:tplc="E9F63F1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AFC5949"/>
    <w:multiLevelType w:val="multilevel"/>
    <w:tmpl w:val="5872A128"/>
    <w:lvl w:ilvl="0">
      <w:start w:val="1"/>
      <w:numFmt w:val="decimal"/>
      <w:pStyle w:val="Heading2"/>
      <w:lvlText w:val="%1."/>
      <w:lvlJc w:val="left"/>
      <w:pPr>
        <w:ind w:left="360" w:hanging="360"/>
      </w:pPr>
    </w:lvl>
    <w:lvl w:ilvl="1">
      <w:start w:val="10"/>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6120" w:hanging="180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27" w15:restartNumberingAfterBreak="0">
    <w:nsid w:val="1FF6451B"/>
    <w:multiLevelType w:val="hybridMultilevel"/>
    <w:tmpl w:val="CCAEA2EE"/>
    <w:name w:val="WW8Num242222222222222222"/>
    <w:lvl w:ilvl="0" w:tplc="4514827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2525A88"/>
    <w:multiLevelType w:val="hybridMultilevel"/>
    <w:tmpl w:val="1B722DEA"/>
    <w:name w:val="WW8Num24222222222222222222222222"/>
    <w:lvl w:ilvl="0" w:tplc="DD280170">
      <w:start w:val="1"/>
      <w:numFmt w:val="decimal"/>
      <w:lvlText w:val="1.%1."/>
      <w:lvlJc w:val="left"/>
      <w:pPr>
        <w:ind w:left="720" w:hanging="360"/>
      </w:pPr>
      <w:rPr>
        <w:rFonts w:ascii="Arial" w:hAnsi="Arial" w:hint="default"/>
        <w:b/>
        <w:i w:val="0"/>
        <w:color w:val="4F81BD"/>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9AE2A8B"/>
    <w:multiLevelType w:val="hybridMultilevel"/>
    <w:tmpl w:val="99B0A4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F116BCF"/>
    <w:multiLevelType w:val="hybridMultilevel"/>
    <w:tmpl w:val="47B2C3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37301D4"/>
    <w:multiLevelType w:val="multilevel"/>
    <w:tmpl w:val="B3E257E0"/>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34DB7215"/>
    <w:multiLevelType w:val="hybridMultilevel"/>
    <w:tmpl w:val="B6C08C64"/>
    <w:name w:val="WW8Num242222222"/>
    <w:lvl w:ilvl="0" w:tplc="61045E18">
      <w:start w:val="1"/>
      <w:numFmt w:val="decimal"/>
      <w:lvlText w:val="3.%1"/>
      <w:lvlJc w:val="left"/>
      <w:pPr>
        <w:ind w:left="720" w:hanging="360"/>
      </w:pPr>
      <w:rPr>
        <w:rFonts w:hint="default"/>
        <w:color w:val="4F81BD"/>
        <w:u w:color="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56934D8"/>
    <w:multiLevelType w:val="hybridMultilevel"/>
    <w:tmpl w:val="DB54AF8A"/>
    <w:name w:val="WW8Num242"/>
    <w:lvl w:ilvl="0" w:tplc="DEE6DB08">
      <w:start w:val="1"/>
      <w:numFmt w:val="decimal"/>
      <w:lvlText w:val="1.%1"/>
      <w:lvlJc w:val="left"/>
      <w:pPr>
        <w:ind w:left="720" w:hanging="360"/>
      </w:pPr>
      <w:rPr>
        <w:rFonts w:hint="default"/>
        <w:color w:val="4F81BD"/>
        <w:u w:color="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5844095"/>
    <w:multiLevelType w:val="hybridMultilevel"/>
    <w:tmpl w:val="B0C2857C"/>
    <w:name w:val="WW8Num2422222222222222222"/>
    <w:lvl w:ilvl="0" w:tplc="4514827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A021CF5"/>
    <w:multiLevelType w:val="hybridMultilevel"/>
    <w:tmpl w:val="0FBCDDA4"/>
    <w:name w:val="WW8Num24222222222222222222222"/>
    <w:lvl w:ilvl="0" w:tplc="E9F63F1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BDD420A"/>
    <w:multiLevelType w:val="hybridMultilevel"/>
    <w:tmpl w:val="8B46A82A"/>
    <w:name w:val="WW8Num2422222"/>
    <w:lvl w:ilvl="0" w:tplc="054CB872">
      <w:start w:val="1"/>
      <w:numFmt w:val="decimal"/>
      <w:lvlText w:val="1.%1."/>
      <w:lvlJc w:val="left"/>
      <w:pPr>
        <w:ind w:left="720" w:hanging="360"/>
      </w:pPr>
      <w:rPr>
        <w:rFonts w:ascii="Arial" w:hAnsi="Arial" w:hint="default"/>
        <w:b/>
        <w:i w:val="0"/>
        <w:color w:val="4F81BD"/>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DC56BE3"/>
    <w:multiLevelType w:val="hybridMultilevel"/>
    <w:tmpl w:val="ABCE893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8" w15:restartNumberingAfterBreak="0">
    <w:nsid w:val="3E0E51E6"/>
    <w:multiLevelType w:val="hybridMultilevel"/>
    <w:tmpl w:val="7B8AF9C2"/>
    <w:name w:val="WW8Num24"/>
    <w:lvl w:ilvl="0" w:tplc="61045E18">
      <w:start w:val="1"/>
      <w:numFmt w:val="decimal"/>
      <w:lvlText w:val="3.%1"/>
      <w:lvlJc w:val="left"/>
      <w:pPr>
        <w:ind w:left="720" w:hanging="360"/>
      </w:pPr>
      <w:rPr>
        <w:rFonts w:hint="default"/>
        <w:color w:val="4F81BD"/>
        <w:u w:color="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EF047F4"/>
    <w:multiLevelType w:val="hybridMultilevel"/>
    <w:tmpl w:val="231065E6"/>
    <w:name w:val="WW8Num24222222222"/>
    <w:lvl w:ilvl="0" w:tplc="6F78D748">
      <w:start w:val="1"/>
      <w:numFmt w:val="decimal"/>
      <w:lvlText w:val="2.%1."/>
      <w:lvlJc w:val="left"/>
      <w:pPr>
        <w:ind w:left="720" w:hanging="360"/>
      </w:pPr>
      <w:rPr>
        <w:rFonts w:ascii="Arial" w:hAnsi="Arial" w:hint="default"/>
        <w:b/>
        <w:i w:val="0"/>
        <w:color w:val="4F81BD"/>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01B7A5C"/>
    <w:multiLevelType w:val="hybridMultilevel"/>
    <w:tmpl w:val="009CD9B2"/>
    <w:name w:val="WW8Num242222222222222"/>
    <w:lvl w:ilvl="0" w:tplc="6F78D748">
      <w:start w:val="1"/>
      <w:numFmt w:val="decimal"/>
      <w:lvlText w:val="2.%1."/>
      <w:lvlJc w:val="left"/>
      <w:pPr>
        <w:ind w:left="720" w:hanging="360"/>
      </w:pPr>
      <w:rPr>
        <w:rFonts w:ascii="Arial" w:hAnsi="Arial" w:hint="default"/>
        <w:b/>
        <w:i w:val="0"/>
        <w:color w:val="4F81BD"/>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7067D66"/>
    <w:multiLevelType w:val="hybridMultilevel"/>
    <w:tmpl w:val="F248392A"/>
    <w:name w:val="WW8Num2422222222222222222222"/>
    <w:lvl w:ilvl="0" w:tplc="E9F63F1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77D3C4E"/>
    <w:multiLevelType w:val="hybridMultilevel"/>
    <w:tmpl w:val="277898E0"/>
    <w:name w:val="WW8Num24222"/>
    <w:lvl w:ilvl="0" w:tplc="340C1D2E">
      <w:start w:val="1"/>
      <w:numFmt w:val="decimal"/>
      <w:lvlText w:val="1.%1."/>
      <w:lvlJc w:val="left"/>
      <w:pPr>
        <w:ind w:left="720" w:hanging="360"/>
      </w:pPr>
      <w:rPr>
        <w:rFonts w:ascii="Arial" w:hAnsi="Arial" w:hint="default"/>
        <w:b/>
        <w:i w:val="0"/>
        <w:color w:val="4F81BD"/>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7D31D87"/>
    <w:multiLevelType w:val="hybridMultilevel"/>
    <w:tmpl w:val="0762851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4" w15:restartNumberingAfterBreak="0">
    <w:nsid w:val="486A4E7A"/>
    <w:multiLevelType w:val="hybridMultilevel"/>
    <w:tmpl w:val="D5022524"/>
    <w:name w:val="WW8Num2422222222222222"/>
    <w:lvl w:ilvl="0" w:tplc="4514827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46F5D2B"/>
    <w:multiLevelType w:val="hybridMultilevel"/>
    <w:tmpl w:val="1534E704"/>
    <w:name w:val="WW8Num24222222"/>
    <w:lvl w:ilvl="0" w:tplc="6F78D748">
      <w:start w:val="1"/>
      <w:numFmt w:val="decimal"/>
      <w:lvlText w:val="2.%1."/>
      <w:lvlJc w:val="left"/>
      <w:pPr>
        <w:ind w:left="720" w:hanging="360"/>
      </w:pPr>
      <w:rPr>
        <w:rFonts w:ascii="Arial" w:hAnsi="Arial" w:hint="default"/>
        <w:b/>
        <w:i w:val="0"/>
        <w:color w:val="4F81BD"/>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58878CF"/>
    <w:multiLevelType w:val="hybridMultilevel"/>
    <w:tmpl w:val="E578C75E"/>
    <w:name w:val="WW8Num242222222222222222222"/>
    <w:lvl w:ilvl="0" w:tplc="E9F63F1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5B25CD0"/>
    <w:multiLevelType w:val="hybridMultilevel"/>
    <w:tmpl w:val="E0DCFFB8"/>
    <w:name w:val="WW8Num2422222222"/>
    <w:lvl w:ilvl="0" w:tplc="4514827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5C36556"/>
    <w:multiLevelType w:val="hybridMultilevel"/>
    <w:tmpl w:val="ACB63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6C47653"/>
    <w:multiLevelType w:val="hybridMultilevel"/>
    <w:tmpl w:val="739EE8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A4F4CAC"/>
    <w:multiLevelType w:val="multilevel"/>
    <w:tmpl w:val="54560334"/>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5A7F01CE"/>
    <w:multiLevelType w:val="hybridMultilevel"/>
    <w:tmpl w:val="7152E9B2"/>
    <w:name w:val="WW8Num24222222222222222"/>
    <w:lvl w:ilvl="0" w:tplc="E4FAEDAC">
      <w:start w:val="1"/>
      <w:numFmt w:val="decimal"/>
      <w:lvlText w:val="1.%1."/>
      <w:lvlJc w:val="left"/>
      <w:pPr>
        <w:ind w:left="720" w:hanging="360"/>
      </w:pPr>
      <w:rPr>
        <w:rFonts w:ascii="Arial" w:hAnsi="Arial" w:hint="default"/>
        <w:b/>
        <w:i w:val="0"/>
        <w:color w:val="4F81BD"/>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BA91949"/>
    <w:multiLevelType w:val="hybridMultilevel"/>
    <w:tmpl w:val="739EE8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D205693"/>
    <w:multiLevelType w:val="hybridMultilevel"/>
    <w:tmpl w:val="082AB034"/>
    <w:name w:val="WW8Num242222"/>
    <w:lvl w:ilvl="0" w:tplc="6F78D748">
      <w:start w:val="1"/>
      <w:numFmt w:val="decimal"/>
      <w:lvlText w:val="2.%1."/>
      <w:lvlJc w:val="left"/>
      <w:pPr>
        <w:ind w:left="720" w:hanging="360"/>
      </w:pPr>
      <w:rPr>
        <w:rFonts w:ascii="Arial" w:hAnsi="Arial" w:hint="default"/>
        <w:b/>
        <w:i w:val="0"/>
        <w:color w:val="4F81BD"/>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4027590"/>
    <w:multiLevelType w:val="hybridMultilevel"/>
    <w:tmpl w:val="D4AC506A"/>
    <w:name w:val="WW8Num242222222222"/>
    <w:lvl w:ilvl="0" w:tplc="76AC0B6C">
      <w:start w:val="1"/>
      <w:numFmt w:val="decimal"/>
      <w:lvlText w:val="1.%1."/>
      <w:lvlJc w:val="left"/>
      <w:pPr>
        <w:ind w:left="720" w:hanging="360"/>
      </w:pPr>
      <w:rPr>
        <w:rFonts w:ascii="Arial" w:hAnsi="Arial" w:hint="default"/>
        <w:b/>
        <w:i w:val="0"/>
        <w:color w:val="4F81BD"/>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589750B"/>
    <w:multiLevelType w:val="hybridMultilevel"/>
    <w:tmpl w:val="F320B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B003A8C"/>
    <w:multiLevelType w:val="multilevel"/>
    <w:tmpl w:val="C94AC84A"/>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7" w15:restartNumberingAfterBreak="0">
    <w:nsid w:val="6F001465"/>
    <w:multiLevelType w:val="hybridMultilevel"/>
    <w:tmpl w:val="521EA36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8" w15:restartNumberingAfterBreak="0">
    <w:nsid w:val="6F450013"/>
    <w:multiLevelType w:val="hybridMultilevel"/>
    <w:tmpl w:val="7BFC0A1E"/>
    <w:name w:val="WW8Num24222222222222"/>
    <w:lvl w:ilvl="0" w:tplc="9F68FF60">
      <w:start w:val="1"/>
      <w:numFmt w:val="decimal"/>
      <w:lvlText w:val="1.%1."/>
      <w:lvlJc w:val="left"/>
      <w:pPr>
        <w:ind w:left="720" w:hanging="360"/>
      </w:pPr>
      <w:rPr>
        <w:rFonts w:ascii="Arial" w:hAnsi="Arial" w:hint="default"/>
        <w:b/>
        <w:i w:val="0"/>
        <w:color w:val="4F81BD"/>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F706599"/>
    <w:multiLevelType w:val="hybridMultilevel"/>
    <w:tmpl w:val="971694F2"/>
    <w:name w:val="WW8Num2422222222222222222222222"/>
    <w:lvl w:ilvl="0" w:tplc="815AD940">
      <w:start w:val="1"/>
      <w:numFmt w:val="decimal"/>
      <w:lvlText w:val="1.%1."/>
      <w:lvlJc w:val="left"/>
      <w:pPr>
        <w:ind w:left="720" w:hanging="360"/>
      </w:pPr>
      <w:rPr>
        <w:rFonts w:ascii="Arial" w:hAnsi="Arial" w:hint="default"/>
        <w:b/>
        <w:i w:val="0"/>
        <w:color w:val="4F81BD"/>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1F92ED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1" w15:restartNumberingAfterBreak="0">
    <w:nsid w:val="75661752"/>
    <w:multiLevelType w:val="hybridMultilevel"/>
    <w:tmpl w:val="9E604BE8"/>
    <w:name w:val="WW8Num242222222222222222223"/>
    <w:lvl w:ilvl="0" w:tplc="4B80F4FC">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78CB4CC3"/>
    <w:multiLevelType w:val="hybridMultilevel"/>
    <w:tmpl w:val="1CD22382"/>
    <w:name w:val="WW8Num2422"/>
    <w:lvl w:ilvl="0" w:tplc="61045E18">
      <w:start w:val="1"/>
      <w:numFmt w:val="decimal"/>
      <w:lvlText w:val="3.%1"/>
      <w:lvlJc w:val="left"/>
      <w:pPr>
        <w:ind w:left="720" w:hanging="360"/>
      </w:pPr>
      <w:rPr>
        <w:rFonts w:hint="default"/>
        <w:color w:val="4F81BD"/>
        <w:u w:color="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EE72587"/>
    <w:multiLevelType w:val="multilevel"/>
    <w:tmpl w:val="466AC316"/>
    <w:lvl w:ilvl="0">
      <w:start w:val="1"/>
      <w:numFmt w:val="decimal"/>
      <w:lvlText w:val="%1"/>
      <w:lvlJc w:val="left"/>
      <w:pPr>
        <w:ind w:left="360" w:hanging="360"/>
      </w:pPr>
      <w:rPr>
        <w:rFonts w:hint="default"/>
      </w:rPr>
    </w:lvl>
    <w:lvl w:ilvl="1">
      <w:start w:val="1"/>
      <w:numFmt w:val="decimal"/>
      <w:pStyle w:val="Heading3"/>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2"/>
  </w:num>
  <w:num w:numId="2">
    <w:abstractNumId w:val="60"/>
  </w:num>
  <w:num w:numId="3">
    <w:abstractNumId w:val="0"/>
  </w:num>
  <w:num w:numId="4">
    <w:abstractNumId w:val="3"/>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6"/>
  </w:num>
  <w:num w:numId="7">
    <w:abstractNumId w:val="55"/>
  </w:num>
  <w:num w:numId="8">
    <w:abstractNumId w:val="48"/>
  </w:num>
  <w:num w:numId="9">
    <w:abstractNumId w:val="63"/>
  </w:num>
  <w:num w:numId="10">
    <w:abstractNumId w:val="57"/>
  </w:num>
  <w:num w:numId="11">
    <w:abstractNumId w:val="37"/>
  </w:num>
  <w:num w:numId="12">
    <w:abstractNumId w:val="52"/>
  </w:num>
  <w:num w:numId="13">
    <w:abstractNumId w:val="49"/>
  </w:num>
  <w:num w:numId="14">
    <w:abstractNumId w:val="43"/>
  </w:num>
  <w:num w:numId="15">
    <w:abstractNumId w:val="26"/>
  </w:num>
  <w:num w:numId="16">
    <w:abstractNumId w:val="26"/>
  </w:num>
  <w:num w:numId="17">
    <w:abstractNumId w:val="26"/>
  </w:num>
  <w:num w:numId="18">
    <w:abstractNumId w:val="26"/>
  </w:num>
  <w:num w:numId="19">
    <w:abstractNumId w:val="56"/>
  </w:num>
  <w:num w:numId="20">
    <w:abstractNumId w:val="31"/>
  </w:num>
  <w:num w:numId="21">
    <w:abstractNumId w:val="50"/>
  </w:num>
  <w:num w:numId="22">
    <w:abstractNumId w:val="26"/>
  </w:num>
  <w:num w:numId="23">
    <w:abstractNumId w:val="26"/>
  </w:num>
  <w:num w:numId="24">
    <w:abstractNumId w:val="26"/>
  </w:num>
  <w:num w:numId="25">
    <w:abstractNumId w:val="26"/>
  </w:num>
  <w:num w:numId="26">
    <w:abstractNumId w:val="26"/>
  </w:num>
  <w:num w:numId="27">
    <w:abstractNumId w:val="29"/>
  </w:num>
  <w:num w:numId="28">
    <w:abstractNumId w:val="21"/>
  </w:num>
  <w:num w:numId="29">
    <w:abstractNumId w:val="30"/>
  </w:num>
  <w:num w:numId="30">
    <w:abstractNumId w:val="63"/>
  </w:num>
  <w:num w:numId="31">
    <w:abstractNumId w:val="26"/>
  </w:num>
  <w:num w:numId="32">
    <w:abstractNumId w:val="63"/>
  </w:num>
  <w:num w:numId="33">
    <w:abstractNumId w:val="26"/>
  </w:num>
  <w:num w:numId="34">
    <w:abstractNumId w:val="26"/>
  </w:num>
  <w:num w:numId="35">
    <w:abstractNumId w:val="26"/>
  </w:num>
  <w:num w:numId="36">
    <w:abstractNumId w:val="26"/>
  </w:num>
  <w:num w:numId="37">
    <w:abstractNumId w:val="2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linkStyles/>
  <w:defaultTabStop w:val="720"/>
  <w:drawingGridHorizontalSpacing w:val="100"/>
  <w:displayHorizontalDrawingGridEvery w:val="2"/>
  <w:characterSpacingControl w:val="doNotCompress"/>
  <w:hdrShapeDefaults>
    <o:shapedefaults v:ext="edit" spidmax="2049">
      <o:colormru v:ext="edit" colors="#365f87"/>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033C"/>
    <w:rsid w:val="0000045A"/>
    <w:rsid w:val="00000EBA"/>
    <w:rsid w:val="00001CF3"/>
    <w:rsid w:val="00002DF6"/>
    <w:rsid w:val="00003346"/>
    <w:rsid w:val="0000335B"/>
    <w:rsid w:val="00003639"/>
    <w:rsid w:val="00003935"/>
    <w:rsid w:val="000039CC"/>
    <w:rsid w:val="00003EDF"/>
    <w:rsid w:val="00004575"/>
    <w:rsid w:val="0000471C"/>
    <w:rsid w:val="00004A03"/>
    <w:rsid w:val="00005332"/>
    <w:rsid w:val="00005471"/>
    <w:rsid w:val="000054AB"/>
    <w:rsid w:val="000054DB"/>
    <w:rsid w:val="00005B27"/>
    <w:rsid w:val="00005D99"/>
    <w:rsid w:val="00006B2B"/>
    <w:rsid w:val="00006F47"/>
    <w:rsid w:val="000073C4"/>
    <w:rsid w:val="00007E24"/>
    <w:rsid w:val="00010791"/>
    <w:rsid w:val="00010CEE"/>
    <w:rsid w:val="0001105D"/>
    <w:rsid w:val="000114FE"/>
    <w:rsid w:val="00011680"/>
    <w:rsid w:val="00011777"/>
    <w:rsid w:val="00011B20"/>
    <w:rsid w:val="0001268A"/>
    <w:rsid w:val="00012834"/>
    <w:rsid w:val="00012C7C"/>
    <w:rsid w:val="00012D27"/>
    <w:rsid w:val="000138A2"/>
    <w:rsid w:val="00013BA3"/>
    <w:rsid w:val="00013F7B"/>
    <w:rsid w:val="00014078"/>
    <w:rsid w:val="000140AB"/>
    <w:rsid w:val="00014BD0"/>
    <w:rsid w:val="00014C96"/>
    <w:rsid w:val="00014CD2"/>
    <w:rsid w:val="000152E5"/>
    <w:rsid w:val="0001542F"/>
    <w:rsid w:val="00015E6D"/>
    <w:rsid w:val="000161AA"/>
    <w:rsid w:val="000175DE"/>
    <w:rsid w:val="00017853"/>
    <w:rsid w:val="00017D9F"/>
    <w:rsid w:val="00020340"/>
    <w:rsid w:val="000203D7"/>
    <w:rsid w:val="00020B5D"/>
    <w:rsid w:val="00020E8E"/>
    <w:rsid w:val="000214A0"/>
    <w:rsid w:val="000215FF"/>
    <w:rsid w:val="00021947"/>
    <w:rsid w:val="00021993"/>
    <w:rsid w:val="00021FBC"/>
    <w:rsid w:val="00022A5C"/>
    <w:rsid w:val="00022B61"/>
    <w:rsid w:val="00022D33"/>
    <w:rsid w:val="00023397"/>
    <w:rsid w:val="00023AA1"/>
    <w:rsid w:val="000240CD"/>
    <w:rsid w:val="0002438A"/>
    <w:rsid w:val="00024A1F"/>
    <w:rsid w:val="00024D3F"/>
    <w:rsid w:val="00025019"/>
    <w:rsid w:val="00025488"/>
    <w:rsid w:val="00025562"/>
    <w:rsid w:val="0002579D"/>
    <w:rsid w:val="00025874"/>
    <w:rsid w:val="00026C00"/>
    <w:rsid w:val="00026E72"/>
    <w:rsid w:val="000270BE"/>
    <w:rsid w:val="0002730E"/>
    <w:rsid w:val="000275BF"/>
    <w:rsid w:val="00030575"/>
    <w:rsid w:val="00031021"/>
    <w:rsid w:val="00031860"/>
    <w:rsid w:val="000318BE"/>
    <w:rsid w:val="00031F1C"/>
    <w:rsid w:val="00032346"/>
    <w:rsid w:val="00032DF3"/>
    <w:rsid w:val="00034199"/>
    <w:rsid w:val="000344E3"/>
    <w:rsid w:val="0003505B"/>
    <w:rsid w:val="00035378"/>
    <w:rsid w:val="000357DC"/>
    <w:rsid w:val="00036F7E"/>
    <w:rsid w:val="00037A20"/>
    <w:rsid w:val="00040213"/>
    <w:rsid w:val="0004030C"/>
    <w:rsid w:val="000404FD"/>
    <w:rsid w:val="00040AB2"/>
    <w:rsid w:val="00040C3C"/>
    <w:rsid w:val="00040DB2"/>
    <w:rsid w:val="00041885"/>
    <w:rsid w:val="00041C94"/>
    <w:rsid w:val="00041E6D"/>
    <w:rsid w:val="00041FF4"/>
    <w:rsid w:val="000427EC"/>
    <w:rsid w:val="00042920"/>
    <w:rsid w:val="00043F14"/>
    <w:rsid w:val="00043F52"/>
    <w:rsid w:val="000443BF"/>
    <w:rsid w:val="000443C6"/>
    <w:rsid w:val="00044426"/>
    <w:rsid w:val="00044431"/>
    <w:rsid w:val="0004488C"/>
    <w:rsid w:val="00046349"/>
    <w:rsid w:val="000467C1"/>
    <w:rsid w:val="00046F7E"/>
    <w:rsid w:val="000477E4"/>
    <w:rsid w:val="00047C19"/>
    <w:rsid w:val="00047CAE"/>
    <w:rsid w:val="00047E69"/>
    <w:rsid w:val="00047E81"/>
    <w:rsid w:val="00050595"/>
    <w:rsid w:val="00050FC5"/>
    <w:rsid w:val="00051312"/>
    <w:rsid w:val="00051459"/>
    <w:rsid w:val="000516FD"/>
    <w:rsid w:val="00051882"/>
    <w:rsid w:val="0005197D"/>
    <w:rsid w:val="00051CD6"/>
    <w:rsid w:val="000526A4"/>
    <w:rsid w:val="00052806"/>
    <w:rsid w:val="00052A6B"/>
    <w:rsid w:val="00052BA8"/>
    <w:rsid w:val="00052C99"/>
    <w:rsid w:val="00053056"/>
    <w:rsid w:val="0005350B"/>
    <w:rsid w:val="0005359B"/>
    <w:rsid w:val="000542BA"/>
    <w:rsid w:val="00055B45"/>
    <w:rsid w:val="00055BBD"/>
    <w:rsid w:val="000566FC"/>
    <w:rsid w:val="00056B25"/>
    <w:rsid w:val="00056CA9"/>
    <w:rsid w:val="00056D20"/>
    <w:rsid w:val="00057169"/>
    <w:rsid w:val="00057BAE"/>
    <w:rsid w:val="00057C2F"/>
    <w:rsid w:val="000602AA"/>
    <w:rsid w:val="000602DA"/>
    <w:rsid w:val="000604E6"/>
    <w:rsid w:val="000605E0"/>
    <w:rsid w:val="00060C2F"/>
    <w:rsid w:val="00061A8B"/>
    <w:rsid w:val="000627AA"/>
    <w:rsid w:val="000629A2"/>
    <w:rsid w:val="00064170"/>
    <w:rsid w:val="0006444A"/>
    <w:rsid w:val="000646FE"/>
    <w:rsid w:val="00064978"/>
    <w:rsid w:val="00064F08"/>
    <w:rsid w:val="00065889"/>
    <w:rsid w:val="00066134"/>
    <w:rsid w:val="00066276"/>
    <w:rsid w:val="000676DB"/>
    <w:rsid w:val="00067E52"/>
    <w:rsid w:val="000703AE"/>
    <w:rsid w:val="00070472"/>
    <w:rsid w:val="00070642"/>
    <w:rsid w:val="000707E3"/>
    <w:rsid w:val="00070C61"/>
    <w:rsid w:val="00070FFD"/>
    <w:rsid w:val="00071382"/>
    <w:rsid w:val="00071D49"/>
    <w:rsid w:val="00072B4C"/>
    <w:rsid w:val="0007304C"/>
    <w:rsid w:val="00073404"/>
    <w:rsid w:val="00073886"/>
    <w:rsid w:val="000738E4"/>
    <w:rsid w:val="00074183"/>
    <w:rsid w:val="000743D0"/>
    <w:rsid w:val="0007458D"/>
    <w:rsid w:val="00074809"/>
    <w:rsid w:val="00074B75"/>
    <w:rsid w:val="000750F2"/>
    <w:rsid w:val="00075198"/>
    <w:rsid w:val="000757C3"/>
    <w:rsid w:val="000758F7"/>
    <w:rsid w:val="0007694C"/>
    <w:rsid w:val="00077750"/>
    <w:rsid w:val="00077758"/>
    <w:rsid w:val="00077937"/>
    <w:rsid w:val="000779C0"/>
    <w:rsid w:val="0008018A"/>
    <w:rsid w:val="00080645"/>
    <w:rsid w:val="00080FB8"/>
    <w:rsid w:val="0008140D"/>
    <w:rsid w:val="00081415"/>
    <w:rsid w:val="00081BC9"/>
    <w:rsid w:val="00081FA0"/>
    <w:rsid w:val="000824F4"/>
    <w:rsid w:val="00082D50"/>
    <w:rsid w:val="00082ECE"/>
    <w:rsid w:val="000832B7"/>
    <w:rsid w:val="000833AE"/>
    <w:rsid w:val="000837B6"/>
    <w:rsid w:val="00085451"/>
    <w:rsid w:val="00085A19"/>
    <w:rsid w:val="00086CBD"/>
    <w:rsid w:val="00086F18"/>
    <w:rsid w:val="00087544"/>
    <w:rsid w:val="000876C0"/>
    <w:rsid w:val="00087DC8"/>
    <w:rsid w:val="000900F0"/>
    <w:rsid w:val="000903BD"/>
    <w:rsid w:val="0009180D"/>
    <w:rsid w:val="00091988"/>
    <w:rsid w:val="000919A8"/>
    <w:rsid w:val="000920C3"/>
    <w:rsid w:val="00092380"/>
    <w:rsid w:val="000923E3"/>
    <w:rsid w:val="00092435"/>
    <w:rsid w:val="0009346C"/>
    <w:rsid w:val="00094162"/>
    <w:rsid w:val="00094605"/>
    <w:rsid w:val="000946CD"/>
    <w:rsid w:val="000954C3"/>
    <w:rsid w:val="000958A9"/>
    <w:rsid w:val="00095A34"/>
    <w:rsid w:val="000960A0"/>
    <w:rsid w:val="00096D3F"/>
    <w:rsid w:val="00097317"/>
    <w:rsid w:val="000973D2"/>
    <w:rsid w:val="000A00C8"/>
    <w:rsid w:val="000A0525"/>
    <w:rsid w:val="000A07F1"/>
    <w:rsid w:val="000A0965"/>
    <w:rsid w:val="000A0D0A"/>
    <w:rsid w:val="000A15EA"/>
    <w:rsid w:val="000A19AB"/>
    <w:rsid w:val="000A1EC4"/>
    <w:rsid w:val="000A261E"/>
    <w:rsid w:val="000A2AFD"/>
    <w:rsid w:val="000A2B84"/>
    <w:rsid w:val="000A2C4E"/>
    <w:rsid w:val="000A2E22"/>
    <w:rsid w:val="000A3027"/>
    <w:rsid w:val="000A3487"/>
    <w:rsid w:val="000A35EA"/>
    <w:rsid w:val="000A3652"/>
    <w:rsid w:val="000A3F7E"/>
    <w:rsid w:val="000A4B7D"/>
    <w:rsid w:val="000A566C"/>
    <w:rsid w:val="000A5F47"/>
    <w:rsid w:val="000A6490"/>
    <w:rsid w:val="000A7068"/>
    <w:rsid w:val="000A74C2"/>
    <w:rsid w:val="000A74F2"/>
    <w:rsid w:val="000B04C4"/>
    <w:rsid w:val="000B04EC"/>
    <w:rsid w:val="000B11C3"/>
    <w:rsid w:val="000B13DB"/>
    <w:rsid w:val="000B1486"/>
    <w:rsid w:val="000B1BAE"/>
    <w:rsid w:val="000B246C"/>
    <w:rsid w:val="000B2656"/>
    <w:rsid w:val="000B27A6"/>
    <w:rsid w:val="000B2D84"/>
    <w:rsid w:val="000B3002"/>
    <w:rsid w:val="000B3E2B"/>
    <w:rsid w:val="000B4171"/>
    <w:rsid w:val="000B49C6"/>
    <w:rsid w:val="000B4C07"/>
    <w:rsid w:val="000B57E6"/>
    <w:rsid w:val="000B57FB"/>
    <w:rsid w:val="000B5913"/>
    <w:rsid w:val="000B5AE6"/>
    <w:rsid w:val="000B5C03"/>
    <w:rsid w:val="000B5C8E"/>
    <w:rsid w:val="000B5F88"/>
    <w:rsid w:val="000B6151"/>
    <w:rsid w:val="000B6215"/>
    <w:rsid w:val="000B62B5"/>
    <w:rsid w:val="000B6401"/>
    <w:rsid w:val="000B671F"/>
    <w:rsid w:val="000B70C0"/>
    <w:rsid w:val="000B7906"/>
    <w:rsid w:val="000C0B2C"/>
    <w:rsid w:val="000C0DAE"/>
    <w:rsid w:val="000C10D9"/>
    <w:rsid w:val="000C14A6"/>
    <w:rsid w:val="000C166E"/>
    <w:rsid w:val="000C1DFC"/>
    <w:rsid w:val="000C20B3"/>
    <w:rsid w:val="000C2A3E"/>
    <w:rsid w:val="000C3596"/>
    <w:rsid w:val="000C3E27"/>
    <w:rsid w:val="000C3EC4"/>
    <w:rsid w:val="000C42D1"/>
    <w:rsid w:val="000C48AF"/>
    <w:rsid w:val="000C554E"/>
    <w:rsid w:val="000C5AE6"/>
    <w:rsid w:val="000C5C35"/>
    <w:rsid w:val="000C612F"/>
    <w:rsid w:val="000C619C"/>
    <w:rsid w:val="000C6C53"/>
    <w:rsid w:val="000D00AE"/>
    <w:rsid w:val="000D0D38"/>
    <w:rsid w:val="000D1478"/>
    <w:rsid w:val="000D15DB"/>
    <w:rsid w:val="000D171C"/>
    <w:rsid w:val="000D1863"/>
    <w:rsid w:val="000D18CB"/>
    <w:rsid w:val="000D1FF4"/>
    <w:rsid w:val="000D2174"/>
    <w:rsid w:val="000D241E"/>
    <w:rsid w:val="000D26AE"/>
    <w:rsid w:val="000D300B"/>
    <w:rsid w:val="000D35EF"/>
    <w:rsid w:val="000D3A60"/>
    <w:rsid w:val="000D45B6"/>
    <w:rsid w:val="000D576A"/>
    <w:rsid w:val="000D5855"/>
    <w:rsid w:val="000D7187"/>
    <w:rsid w:val="000D71DD"/>
    <w:rsid w:val="000D71FD"/>
    <w:rsid w:val="000D7E31"/>
    <w:rsid w:val="000E00E3"/>
    <w:rsid w:val="000E0139"/>
    <w:rsid w:val="000E017C"/>
    <w:rsid w:val="000E0A71"/>
    <w:rsid w:val="000E10C7"/>
    <w:rsid w:val="000E12A5"/>
    <w:rsid w:val="000E12F9"/>
    <w:rsid w:val="000E18BE"/>
    <w:rsid w:val="000E1D1D"/>
    <w:rsid w:val="000E1F1E"/>
    <w:rsid w:val="000E2D8C"/>
    <w:rsid w:val="000E2E83"/>
    <w:rsid w:val="000E3261"/>
    <w:rsid w:val="000E32B1"/>
    <w:rsid w:val="000E44B4"/>
    <w:rsid w:val="000E4962"/>
    <w:rsid w:val="000E6CCC"/>
    <w:rsid w:val="000E7076"/>
    <w:rsid w:val="000E784A"/>
    <w:rsid w:val="000E7BA0"/>
    <w:rsid w:val="000F05F8"/>
    <w:rsid w:val="000F076B"/>
    <w:rsid w:val="000F0805"/>
    <w:rsid w:val="000F0C58"/>
    <w:rsid w:val="000F0E62"/>
    <w:rsid w:val="000F1E0F"/>
    <w:rsid w:val="000F1F90"/>
    <w:rsid w:val="000F22AC"/>
    <w:rsid w:val="000F263D"/>
    <w:rsid w:val="000F3875"/>
    <w:rsid w:val="000F435E"/>
    <w:rsid w:val="000F4C19"/>
    <w:rsid w:val="000F5399"/>
    <w:rsid w:val="000F55C2"/>
    <w:rsid w:val="000F57DA"/>
    <w:rsid w:val="000F664B"/>
    <w:rsid w:val="000F6BB5"/>
    <w:rsid w:val="000F7126"/>
    <w:rsid w:val="000F725D"/>
    <w:rsid w:val="000F737E"/>
    <w:rsid w:val="001001FF"/>
    <w:rsid w:val="001002C4"/>
    <w:rsid w:val="00100868"/>
    <w:rsid w:val="00100B72"/>
    <w:rsid w:val="001013C2"/>
    <w:rsid w:val="0010190C"/>
    <w:rsid w:val="001021F7"/>
    <w:rsid w:val="00102343"/>
    <w:rsid w:val="001023F6"/>
    <w:rsid w:val="00102A55"/>
    <w:rsid w:val="00103256"/>
    <w:rsid w:val="00103B12"/>
    <w:rsid w:val="001043C1"/>
    <w:rsid w:val="00104711"/>
    <w:rsid w:val="00104B1C"/>
    <w:rsid w:val="00104D36"/>
    <w:rsid w:val="00105149"/>
    <w:rsid w:val="001052C4"/>
    <w:rsid w:val="0010538E"/>
    <w:rsid w:val="00105AA5"/>
    <w:rsid w:val="001068E8"/>
    <w:rsid w:val="00107635"/>
    <w:rsid w:val="00107A1D"/>
    <w:rsid w:val="00107B69"/>
    <w:rsid w:val="00107E49"/>
    <w:rsid w:val="001113F5"/>
    <w:rsid w:val="00111969"/>
    <w:rsid w:val="001125F5"/>
    <w:rsid w:val="0011357F"/>
    <w:rsid w:val="00113678"/>
    <w:rsid w:val="0011469A"/>
    <w:rsid w:val="00114731"/>
    <w:rsid w:val="001152F0"/>
    <w:rsid w:val="0011569F"/>
    <w:rsid w:val="00115A2A"/>
    <w:rsid w:val="00115CCD"/>
    <w:rsid w:val="00115F48"/>
    <w:rsid w:val="00116080"/>
    <w:rsid w:val="0011685F"/>
    <w:rsid w:val="00116CCA"/>
    <w:rsid w:val="00117641"/>
    <w:rsid w:val="001176C4"/>
    <w:rsid w:val="001200A5"/>
    <w:rsid w:val="00120A1A"/>
    <w:rsid w:val="0012365C"/>
    <w:rsid w:val="00124097"/>
    <w:rsid w:val="00124527"/>
    <w:rsid w:val="001248E6"/>
    <w:rsid w:val="00124E42"/>
    <w:rsid w:val="0012548C"/>
    <w:rsid w:val="001254C0"/>
    <w:rsid w:val="00125500"/>
    <w:rsid w:val="00125B95"/>
    <w:rsid w:val="001306DB"/>
    <w:rsid w:val="001312FD"/>
    <w:rsid w:val="00131373"/>
    <w:rsid w:val="00131B38"/>
    <w:rsid w:val="00131E2C"/>
    <w:rsid w:val="00132082"/>
    <w:rsid w:val="0013211D"/>
    <w:rsid w:val="00133682"/>
    <w:rsid w:val="001336D2"/>
    <w:rsid w:val="00134289"/>
    <w:rsid w:val="001344D8"/>
    <w:rsid w:val="00134F71"/>
    <w:rsid w:val="00134FBA"/>
    <w:rsid w:val="00135E0D"/>
    <w:rsid w:val="001361B3"/>
    <w:rsid w:val="001363D8"/>
    <w:rsid w:val="00136AEB"/>
    <w:rsid w:val="00136B97"/>
    <w:rsid w:val="001378CD"/>
    <w:rsid w:val="001378F8"/>
    <w:rsid w:val="001404F3"/>
    <w:rsid w:val="00140F1A"/>
    <w:rsid w:val="0014163E"/>
    <w:rsid w:val="001416E7"/>
    <w:rsid w:val="00141D73"/>
    <w:rsid w:val="00141DD3"/>
    <w:rsid w:val="001423B5"/>
    <w:rsid w:val="001425A6"/>
    <w:rsid w:val="0014272E"/>
    <w:rsid w:val="001428E4"/>
    <w:rsid w:val="00143BD0"/>
    <w:rsid w:val="00144121"/>
    <w:rsid w:val="0014433A"/>
    <w:rsid w:val="00144B38"/>
    <w:rsid w:val="001457FF"/>
    <w:rsid w:val="00145E88"/>
    <w:rsid w:val="00145F30"/>
    <w:rsid w:val="0014625E"/>
    <w:rsid w:val="00146B62"/>
    <w:rsid w:val="00146B8B"/>
    <w:rsid w:val="0014751A"/>
    <w:rsid w:val="00147ABB"/>
    <w:rsid w:val="00147CB5"/>
    <w:rsid w:val="00150F51"/>
    <w:rsid w:val="00151199"/>
    <w:rsid w:val="00151652"/>
    <w:rsid w:val="00151EBE"/>
    <w:rsid w:val="0015231F"/>
    <w:rsid w:val="00152377"/>
    <w:rsid w:val="001523CC"/>
    <w:rsid w:val="00152770"/>
    <w:rsid w:val="00152836"/>
    <w:rsid w:val="00152E46"/>
    <w:rsid w:val="001533A2"/>
    <w:rsid w:val="0015347F"/>
    <w:rsid w:val="00153497"/>
    <w:rsid w:val="001534B4"/>
    <w:rsid w:val="001536E5"/>
    <w:rsid w:val="001545CA"/>
    <w:rsid w:val="0015579A"/>
    <w:rsid w:val="00155800"/>
    <w:rsid w:val="00155ABB"/>
    <w:rsid w:val="00155F3B"/>
    <w:rsid w:val="00156163"/>
    <w:rsid w:val="001561B9"/>
    <w:rsid w:val="00156757"/>
    <w:rsid w:val="00156E21"/>
    <w:rsid w:val="001571FC"/>
    <w:rsid w:val="00157C28"/>
    <w:rsid w:val="0016042A"/>
    <w:rsid w:val="00160685"/>
    <w:rsid w:val="001606AA"/>
    <w:rsid w:val="001606EE"/>
    <w:rsid w:val="00160798"/>
    <w:rsid w:val="0016122D"/>
    <w:rsid w:val="001614EC"/>
    <w:rsid w:val="00161C2B"/>
    <w:rsid w:val="00161E49"/>
    <w:rsid w:val="00161F7F"/>
    <w:rsid w:val="0016227B"/>
    <w:rsid w:val="00162365"/>
    <w:rsid w:val="00162837"/>
    <w:rsid w:val="00162BBD"/>
    <w:rsid w:val="00163FC6"/>
    <w:rsid w:val="00164295"/>
    <w:rsid w:val="001653FB"/>
    <w:rsid w:val="0016568D"/>
    <w:rsid w:val="00165E5F"/>
    <w:rsid w:val="001669D4"/>
    <w:rsid w:val="00166BC3"/>
    <w:rsid w:val="00166C77"/>
    <w:rsid w:val="00171A75"/>
    <w:rsid w:val="00171ACE"/>
    <w:rsid w:val="00171F5C"/>
    <w:rsid w:val="00172234"/>
    <w:rsid w:val="001728F4"/>
    <w:rsid w:val="00173164"/>
    <w:rsid w:val="00173596"/>
    <w:rsid w:val="00173D87"/>
    <w:rsid w:val="00173F31"/>
    <w:rsid w:val="00174054"/>
    <w:rsid w:val="0017440A"/>
    <w:rsid w:val="001756FD"/>
    <w:rsid w:val="00175736"/>
    <w:rsid w:val="00175D15"/>
    <w:rsid w:val="0017605F"/>
    <w:rsid w:val="001772E1"/>
    <w:rsid w:val="00177810"/>
    <w:rsid w:val="00177A54"/>
    <w:rsid w:val="00177FE5"/>
    <w:rsid w:val="0018029E"/>
    <w:rsid w:val="001809F6"/>
    <w:rsid w:val="001818D5"/>
    <w:rsid w:val="001819D0"/>
    <w:rsid w:val="00182209"/>
    <w:rsid w:val="001828B0"/>
    <w:rsid w:val="001833B2"/>
    <w:rsid w:val="001835EF"/>
    <w:rsid w:val="00183937"/>
    <w:rsid w:val="00183D37"/>
    <w:rsid w:val="001842B4"/>
    <w:rsid w:val="0018457E"/>
    <w:rsid w:val="001845AF"/>
    <w:rsid w:val="00184F18"/>
    <w:rsid w:val="00185A56"/>
    <w:rsid w:val="00185C4E"/>
    <w:rsid w:val="00185E63"/>
    <w:rsid w:val="001872DF"/>
    <w:rsid w:val="00187BBA"/>
    <w:rsid w:val="0019018D"/>
    <w:rsid w:val="0019069D"/>
    <w:rsid w:val="00190964"/>
    <w:rsid w:val="00190982"/>
    <w:rsid w:val="00190CEA"/>
    <w:rsid w:val="00190F75"/>
    <w:rsid w:val="0019159B"/>
    <w:rsid w:val="00193282"/>
    <w:rsid w:val="001934EA"/>
    <w:rsid w:val="00193965"/>
    <w:rsid w:val="00194708"/>
    <w:rsid w:val="00194CAA"/>
    <w:rsid w:val="00195011"/>
    <w:rsid w:val="00195581"/>
    <w:rsid w:val="00195734"/>
    <w:rsid w:val="001958D7"/>
    <w:rsid w:val="00195F2D"/>
    <w:rsid w:val="00196190"/>
    <w:rsid w:val="0019632B"/>
    <w:rsid w:val="00196549"/>
    <w:rsid w:val="00196BB9"/>
    <w:rsid w:val="00196BEA"/>
    <w:rsid w:val="00197F1B"/>
    <w:rsid w:val="00197FA4"/>
    <w:rsid w:val="001A007B"/>
    <w:rsid w:val="001A019E"/>
    <w:rsid w:val="001A048F"/>
    <w:rsid w:val="001A0593"/>
    <w:rsid w:val="001A084F"/>
    <w:rsid w:val="001A0E5F"/>
    <w:rsid w:val="001A1270"/>
    <w:rsid w:val="001A1E8D"/>
    <w:rsid w:val="001A1F61"/>
    <w:rsid w:val="001A2136"/>
    <w:rsid w:val="001A2832"/>
    <w:rsid w:val="001A35FD"/>
    <w:rsid w:val="001A3E2E"/>
    <w:rsid w:val="001A429D"/>
    <w:rsid w:val="001A4A37"/>
    <w:rsid w:val="001A4A5E"/>
    <w:rsid w:val="001A4F1D"/>
    <w:rsid w:val="001A5210"/>
    <w:rsid w:val="001A52F2"/>
    <w:rsid w:val="001A578F"/>
    <w:rsid w:val="001A57B5"/>
    <w:rsid w:val="001A6139"/>
    <w:rsid w:val="001A7EBA"/>
    <w:rsid w:val="001B053D"/>
    <w:rsid w:val="001B0577"/>
    <w:rsid w:val="001B05F4"/>
    <w:rsid w:val="001B0689"/>
    <w:rsid w:val="001B1C7C"/>
    <w:rsid w:val="001B2B0A"/>
    <w:rsid w:val="001B3D75"/>
    <w:rsid w:val="001B3F8C"/>
    <w:rsid w:val="001B3FC4"/>
    <w:rsid w:val="001B46F0"/>
    <w:rsid w:val="001B4C9C"/>
    <w:rsid w:val="001B579E"/>
    <w:rsid w:val="001B5F37"/>
    <w:rsid w:val="001B6671"/>
    <w:rsid w:val="001B7A18"/>
    <w:rsid w:val="001B7E5D"/>
    <w:rsid w:val="001C009A"/>
    <w:rsid w:val="001C0198"/>
    <w:rsid w:val="001C1D5D"/>
    <w:rsid w:val="001C277F"/>
    <w:rsid w:val="001C3169"/>
    <w:rsid w:val="001C321D"/>
    <w:rsid w:val="001C3473"/>
    <w:rsid w:val="001C39DC"/>
    <w:rsid w:val="001C3EB2"/>
    <w:rsid w:val="001C4755"/>
    <w:rsid w:val="001C4940"/>
    <w:rsid w:val="001C4D67"/>
    <w:rsid w:val="001C51E7"/>
    <w:rsid w:val="001C51FA"/>
    <w:rsid w:val="001C526B"/>
    <w:rsid w:val="001C56BC"/>
    <w:rsid w:val="001C5E9C"/>
    <w:rsid w:val="001C621F"/>
    <w:rsid w:val="001C627F"/>
    <w:rsid w:val="001C6AA9"/>
    <w:rsid w:val="001C6B5E"/>
    <w:rsid w:val="001C6BB7"/>
    <w:rsid w:val="001C6EB6"/>
    <w:rsid w:val="001C78E9"/>
    <w:rsid w:val="001C7C52"/>
    <w:rsid w:val="001C7D0F"/>
    <w:rsid w:val="001D088B"/>
    <w:rsid w:val="001D0C97"/>
    <w:rsid w:val="001D1CF1"/>
    <w:rsid w:val="001D1E86"/>
    <w:rsid w:val="001D2229"/>
    <w:rsid w:val="001D2805"/>
    <w:rsid w:val="001D29DC"/>
    <w:rsid w:val="001D3134"/>
    <w:rsid w:val="001D3614"/>
    <w:rsid w:val="001D3A4E"/>
    <w:rsid w:val="001D3FFB"/>
    <w:rsid w:val="001D419B"/>
    <w:rsid w:val="001D4D6C"/>
    <w:rsid w:val="001D4F63"/>
    <w:rsid w:val="001D4FD4"/>
    <w:rsid w:val="001D5739"/>
    <w:rsid w:val="001D63EC"/>
    <w:rsid w:val="001D6F08"/>
    <w:rsid w:val="001D6FC4"/>
    <w:rsid w:val="001D73B4"/>
    <w:rsid w:val="001D7B5C"/>
    <w:rsid w:val="001E095C"/>
    <w:rsid w:val="001E0C13"/>
    <w:rsid w:val="001E0D73"/>
    <w:rsid w:val="001E0EEA"/>
    <w:rsid w:val="001E1687"/>
    <w:rsid w:val="001E2A5A"/>
    <w:rsid w:val="001E2E0D"/>
    <w:rsid w:val="001E2F20"/>
    <w:rsid w:val="001E3AC4"/>
    <w:rsid w:val="001E3B36"/>
    <w:rsid w:val="001E3C74"/>
    <w:rsid w:val="001E458D"/>
    <w:rsid w:val="001E4CA4"/>
    <w:rsid w:val="001E4DD3"/>
    <w:rsid w:val="001E5852"/>
    <w:rsid w:val="001E7184"/>
    <w:rsid w:val="001E74FA"/>
    <w:rsid w:val="001E791F"/>
    <w:rsid w:val="001E7F58"/>
    <w:rsid w:val="001F09BF"/>
    <w:rsid w:val="001F0C0B"/>
    <w:rsid w:val="001F1192"/>
    <w:rsid w:val="001F131C"/>
    <w:rsid w:val="001F1544"/>
    <w:rsid w:val="001F1674"/>
    <w:rsid w:val="001F1B9D"/>
    <w:rsid w:val="001F237F"/>
    <w:rsid w:val="001F26C5"/>
    <w:rsid w:val="001F27A0"/>
    <w:rsid w:val="001F2FC2"/>
    <w:rsid w:val="001F344D"/>
    <w:rsid w:val="001F3894"/>
    <w:rsid w:val="001F3CFE"/>
    <w:rsid w:val="001F3D2E"/>
    <w:rsid w:val="001F458B"/>
    <w:rsid w:val="001F4BFE"/>
    <w:rsid w:val="001F5671"/>
    <w:rsid w:val="001F5C5D"/>
    <w:rsid w:val="001F619A"/>
    <w:rsid w:val="001F6377"/>
    <w:rsid w:val="001F64E2"/>
    <w:rsid w:val="001F73C0"/>
    <w:rsid w:val="001F78E8"/>
    <w:rsid w:val="00200101"/>
    <w:rsid w:val="002002BE"/>
    <w:rsid w:val="0020099F"/>
    <w:rsid w:val="00201064"/>
    <w:rsid w:val="002011FB"/>
    <w:rsid w:val="00201B38"/>
    <w:rsid w:val="0020249F"/>
    <w:rsid w:val="00202E4A"/>
    <w:rsid w:val="00204506"/>
    <w:rsid w:val="0020484A"/>
    <w:rsid w:val="0020497F"/>
    <w:rsid w:val="002052D5"/>
    <w:rsid w:val="00205A95"/>
    <w:rsid w:val="00205AB7"/>
    <w:rsid w:val="00205CA3"/>
    <w:rsid w:val="00206A6E"/>
    <w:rsid w:val="00206CF0"/>
    <w:rsid w:val="00207262"/>
    <w:rsid w:val="0020737C"/>
    <w:rsid w:val="002076C3"/>
    <w:rsid w:val="0021000D"/>
    <w:rsid w:val="00210306"/>
    <w:rsid w:val="00210494"/>
    <w:rsid w:val="002117F8"/>
    <w:rsid w:val="0021180E"/>
    <w:rsid w:val="00211DBC"/>
    <w:rsid w:val="0021226F"/>
    <w:rsid w:val="002124A9"/>
    <w:rsid w:val="00213060"/>
    <w:rsid w:val="0021309F"/>
    <w:rsid w:val="0021330B"/>
    <w:rsid w:val="00213ED5"/>
    <w:rsid w:val="00214F3E"/>
    <w:rsid w:val="002155B2"/>
    <w:rsid w:val="00215E73"/>
    <w:rsid w:val="00215E9A"/>
    <w:rsid w:val="00215EB2"/>
    <w:rsid w:val="00215FAB"/>
    <w:rsid w:val="00216509"/>
    <w:rsid w:val="002165B6"/>
    <w:rsid w:val="00216DC6"/>
    <w:rsid w:val="00217AF8"/>
    <w:rsid w:val="00220C5D"/>
    <w:rsid w:val="002214F9"/>
    <w:rsid w:val="00221606"/>
    <w:rsid w:val="0022279C"/>
    <w:rsid w:val="0022398E"/>
    <w:rsid w:val="002240CB"/>
    <w:rsid w:val="002241DE"/>
    <w:rsid w:val="002247E4"/>
    <w:rsid w:val="00225D65"/>
    <w:rsid w:val="00226663"/>
    <w:rsid w:val="00226792"/>
    <w:rsid w:val="00226CBD"/>
    <w:rsid w:val="00227137"/>
    <w:rsid w:val="00227411"/>
    <w:rsid w:val="00227680"/>
    <w:rsid w:val="0023025F"/>
    <w:rsid w:val="00231612"/>
    <w:rsid w:val="00231804"/>
    <w:rsid w:val="0023216F"/>
    <w:rsid w:val="0023255A"/>
    <w:rsid w:val="00232F27"/>
    <w:rsid w:val="00233674"/>
    <w:rsid w:val="002347B6"/>
    <w:rsid w:val="00234F19"/>
    <w:rsid w:val="00235052"/>
    <w:rsid w:val="00235343"/>
    <w:rsid w:val="002357CF"/>
    <w:rsid w:val="0023587D"/>
    <w:rsid w:val="00236E7F"/>
    <w:rsid w:val="00237118"/>
    <w:rsid w:val="00237E32"/>
    <w:rsid w:val="00240139"/>
    <w:rsid w:val="002401CF"/>
    <w:rsid w:val="0024045C"/>
    <w:rsid w:val="0024068E"/>
    <w:rsid w:val="00240F9D"/>
    <w:rsid w:val="00242A3E"/>
    <w:rsid w:val="00242BBB"/>
    <w:rsid w:val="00244080"/>
    <w:rsid w:val="002444CF"/>
    <w:rsid w:val="00244ABF"/>
    <w:rsid w:val="00245E60"/>
    <w:rsid w:val="00246645"/>
    <w:rsid w:val="00246C5F"/>
    <w:rsid w:val="00247654"/>
    <w:rsid w:val="00247AA2"/>
    <w:rsid w:val="00247C82"/>
    <w:rsid w:val="002501D1"/>
    <w:rsid w:val="00250221"/>
    <w:rsid w:val="0025059B"/>
    <w:rsid w:val="00251163"/>
    <w:rsid w:val="00252155"/>
    <w:rsid w:val="0025269C"/>
    <w:rsid w:val="00252A97"/>
    <w:rsid w:val="00252C98"/>
    <w:rsid w:val="00253789"/>
    <w:rsid w:val="00253B85"/>
    <w:rsid w:val="00253EC5"/>
    <w:rsid w:val="00254221"/>
    <w:rsid w:val="002545CE"/>
    <w:rsid w:val="00254D57"/>
    <w:rsid w:val="00254F7F"/>
    <w:rsid w:val="002557A8"/>
    <w:rsid w:val="0025582D"/>
    <w:rsid w:val="00255EB9"/>
    <w:rsid w:val="0025609F"/>
    <w:rsid w:val="002560D7"/>
    <w:rsid w:val="00256150"/>
    <w:rsid w:val="002561D0"/>
    <w:rsid w:val="00256619"/>
    <w:rsid w:val="00256DC3"/>
    <w:rsid w:val="00257484"/>
    <w:rsid w:val="00257569"/>
    <w:rsid w:val="00257D83"/>
    <w:rsid w:val="00260406"/>
    <w:rsid w:val="00260591"/>
    <w:rsid w:val="002613CE"/>
    <w:rsid w:val="00261437"/>
    <w:rsid w:val="002616D1"/>
    <w:rsid w:val="002616E8"/>
    <w:rsid w:val="00261C4E"/>
    <w:rsid w:val="00261DFF"/>
    <w:rsid w:val="00261F71"/>
    <w:rsid w:val="0026290A"/>
    <w:rsid w:val="002629D1"/>
    <w:rsid w:val="002630C8"/>
    <w:rsid w:val="002633D8"/>
    <w:rsid w:val="00264376"/>
    <w:rsid w:val="00264533"/>
    <w:rsid w:val="002650BD"/>
    <w:rsid w:val="002657CB"/>
    <w:rsid w:val="002669DF"/>
    <w:rsid w:val="002669F2"/>
    <w:rsid w:val="002677DB"/>
    <w:rsid w:val="00267A98"/>
    <w:rsid w:val="0027098F"/>
    <w:rsid w:val="002710E9"/>
    <w:rsid w:val="00271241"/>
    <w:rsid w:val="00271554"/>
    <w:rsid w:val="00271852"/>
    <w:rsid w:val="00271A58"/>
    <w:rsid w:val="00271C0D"/>
    <w:rsid w:val="00271C55"/>
    <w:rsid w:val="002723BC"/>
    <w:rsid w:val="002730A9"/>
    <w:rsid w:val="0027371C"/>
    <w:rsid w:val="00274202"/>
    <w:rsid w:val="00274633"/>
    <w:rsid w:val="00274ECC"/>
    <w:rsid w:val="002751C8"/>
    <w:rsid w:val="0027525E"/>
    <w:rsid w:val="00275DB7"/>
    <w:rsid w:val="0027623C"/>
    <w:rsid w:val="00277742"/>
    <w:rsid w:val="00280804"/>
    <w:rsid w:val="00280857"/>
    <w:rsid w:val="0028122D"/>
    <w:rsid w:val="0028140E"/>
    <w:rsid w:val="0028146C"/>
    <w:rsid w:val="00281626"/>
    <w:rsid w:val="00281895"/>
    <w:rsid w:val="00281B81"/>
    <w:rsid w:val="00281C4E"/>
    <w:rsid w:val="00283338"/>
    <w:rsid w:val="0028338E"/>
    <w:rsid w:val="002833FB"/>
    <w:rsid w:val="002837A8"/>
    <w:rsid w:val="00283B24"/>
    <w:rsid w:val="002844E3"/>
    <w:rsid w:val="0028696C"/>
    <w:rsid w:val="0028742E"/>
    <w:rsid w:val="002915D8"/>
    <w:rsid w:val="00292D96"/>
    <w:rsid w:val="0029344E"/>
    <w:rsid w:val="002934C8"/>
    <w:rsid w:val="002937AE"/>
    <w:rsid w:val="00293BB7"/>
    <w:rsid w:val="00294D04"/>
    <w:rsid w:val="00294FF3"/>
    <w:rsid w:val="002956A3"/>
    <w:rsid w:val="00295760"/>
    <w:rsid w:val="00295D57"/>
    <w:rsid w:val="0029604B"/>
    <w:rsid w:val="0029670E"/>
    <w:rsid w:val="00296EAC"/>
    <w:rsid w:val="00297448"/>
    <w:rsid w:val="00297D29"/>
    <w:rsid w:val="002A036A"/>
    <w:rsid w:val="002A0FCE"/>
    <w:rsid w:val="002A19FA"/>
    <w:rsid w:val="002A2084"/>
    <w:rsid w:val="002A2BF8"/>
    <w:rsid w:val="002A2F66"/>
    <w:rsid w:val="002A3F8D"/>
    <w:rsid w:val="002A4DD8"/>
    <w:rsid w:val="002A537C"/>
    <w:rsid w:val="002A56C0"/>
    <w:rsid w:val="002A5DC6"/>
    <w:rsid w:val="002A73D2"/>
    <w:rsid w:val="002B08E0"/>
    <w:rsid w:val="002B15BA"/>
    <w:rsid w:val="002B1A66"/>
    <w:rsid w:val="002B1DAB"/>
    <w:rsid w:val="002B1F1A"/>
    <w:rsid w:val="002B200C"/>
    <w:rsid w:val="002B31C0"/>
    <w:rsid w:val="002B324C"/>
    <w:rsid w:val="002B32EE"/>
    <w:rsid w:val="002B3766"/>
    <w:rsid w:val="002B4792"/>
    <w:rsid w:val="002B4B7E"/>
    <w:rsid w:val="002B4EAB"/>
    <w:rsid w:val="002B53CD"/>
    <w:rsid w:val="002B5B83"/>
    <w:rsid w:val="002B5DC0"/>
    <w:rsid w:val="002B6ED5"/>
    <w:rsid w:val="002B6F37"/>
    <w:rsid w:val="002C1035"/>
    <w:rsid w:val="002C121C"/>
    <w:rsid w:val="002C17B0"/>
    <w:rsid w:val="002C1A38"/>
    <w:rsid w:val="002C2927"/>
    <w:rsid w:val="002C2C7B"/>
    <w:rsid w:val="002C3275"/>
    <w:rsid w:val="002C38DA"/>
    <w:rsid w:val="002C3E02"/>
    <w:rsid w:val="002C4022"/>
    <w:rsid w:val="002C4203"/>
    <w:rsid w:val="002C42E7"/>
    <w:rsid w:val="002C4ED4"/>
    <w:rsid w:val="002C5127"/>
    <w:rsid w:val="002C58AC"/>
    <w:rsid w:val="002C58CE"/>
    <w:rsid w:val="002C6338"/>
    <w:rsid w:val="002C6D25"/>
    <w:rsid w:val="002C6F25"/>
    <w:rsid w:val="002C707F"/>
    <w:rsid w:val="002C72D7"/>
    <w:rsid w:val="002C7655"/>
    <w:rsid w:val="002C7ABF"/>
    <w:rsid w:val="002C7C1B"/>
    <w:rsid w:val="002C7FD2"/>
    <w:rsid w:val="002D0144"/>
    <w:rsid w:val="002D0A35"/>
    <w:rsid w:val="002D0FB0"/>
    <w:rsid w:val="002D20ED"/>
    <w:rsid w:val="002D23FE"/>
    <w:rsid w:val="002D2A11"/>
    <w:rsid w:val="002D2AD5"/>
    <w:rsid w:val="002D2CA4"/>
    <w:rsid w:val="002D3331"/>
    <w:rsid w:val="002D3F79"/>
    <w:rsid w:val="002D4499"/>
    <w:rsid w:val="002D4ED6"/>
    <w:rsid w:val="002D51B1"/>
    <w:rsid w:val="002D53D3"/>
    <w:rsid w:val="002D5492"/>
    <w:rsid w:val="002D5CFB"/>
    <w:rsid w:val="002D612D"/>
    <w:rsid w:val="002D6439"/>
    <w:rsid w:val="002D7241"/>
    <w:rsid w:val="002D76C9"/>
    <w:rsid w:val="002D7CDE"/>
    <w:rsid w:val="002D7F87"/>
    <w:rsid w:val="002E0EC4"/>
    <w:rsid w:val="002E0F9E"/>
    <w:rsid w:val="002E1414"/>
    <w:rsid w:val="002E1476"/>
    <w:rsid w:val="002E16E3"/>
    <w:rsid w:val="002E19C3"/>
    <w:rsid w:val="002E1AEC"/>
    <w:rsid w:val="002E1B34"/>
    <w:rsid w:val="002E1C37"/>
    <w:rsid w:val="002E2413"/>
    <w:rsid w:val="002E25CB"/>
    <w:rsid w:val="002E2BA0"/>
    <w:rsid w:val="002E2BEB"/>
    <w:rsid w:val="002E33D6"/>
    <w:rsid w:val="002E3483"/>
    <w:rsid w:val="002E37F4"/>
    <w:rsid w:val="002E38E4"/>
    <w:rsid w:val="002E4AB6"/>
    <w:rsid w:val="002E4D07"/>
    <w:rsid w:val="002E5B6B"/>
    <w:rsid w:val="002E62B8"/>
    <w:rsid w:val="002E64D4"/>
    <w:rsid w:val="002E65B7"/>
    <w:rsid w:val="002E6658"/>
    <w:rsid w:val="002E6AA1"/>
    <w:rsid w:val="002E7009"/>
    <w:rsid w:val="002E75B5"/>
    <w:rsid w:val="002E7C93"/>
    <w:rsid w:val="002E7DFA"/>
    <w:rsid w:val="002F0D4B"/>
    <w:rsid w:val="002F0D52"/>
    <w:rsid w:val="002F16A6"/>
    <w:rsid w:val="002F308C"/>
    <w:rsid w:val="002F3757"/>
    <w:rsid w:val="002F3ADC"/>
    <w:rsid w:val="002F3DA5"/>
    <w:rsid w:val="002F4196"/>
    <w:rsid w:val="002F445F"/>
    <w:rsid w:val="002F4471"/>
    <w:rsid w:val="002F4564"/>
    <w:rsid w:val="002F4B3D"/>
    <w:rsid w:val="002F5184"/>
    <w:rsid w:val="002F53EE"/>
    <w:rsid w:val="002F5478"/>
    <w:rsid w:val="002F65F6"/>
    <w:rsid w:val="002F671B"/>
    <w:rsid w:val="002F67C3"/>
    <w:rsid w:val="002F6F02"/>
    <w:rsid w:val="002F6FE9"/>
    <w:rsid w:val="002F72FC"/>
    <w:rsid w:val="002F7762"/>
    <w:rsid w:val="002F7878"/>
    <w:rsid w:val="0030086D"/>
    <w:rsid w:val="0030100F"/>
    <w:rsid w:val="00301BBC"/>
    <w:rsid w:val="00302383"/>
    <w:rsid w:val="00303670"/>
    <w:rsid w:val="00303818"/>
    <w:rsid w:val="00303868"/>
    <w:rsid w:val="003038CC"/>
    <w:rsid w:val="00303B6F"/>
    <w:rsid w:val="0030439E"/>
    <w:rsid w:val="00304496"/>
    <w:rsid w:val="003051A2"/>
    <w:rsid w:val="0030539F"/>
    <w:rsid w:val="00306252"/>
    <w:rsid w:val="00306807"/>
    <w:rsid w:val="00307865"/>
    <w:rsid w:val="003101A4"/>
    <w:rsid w:val="003107D8"/>
    <w:rsid w:val="00310945"/>
    <w:rsid w:val="0031192E"/>
    <w:rsid w:val="0031332E"/>
    <w:rsid w:val="00313477"/>
    <w:rsid w:val="00313583"/>
    <w:rsid w:val="00313E04"/>
    <w:rsid w:val="00313F01"/>
    <w:rsid w:val="0031442A"/>
    <w:rsid w:val="0031579E"/>
    <w:rsid w:val="00315A4A"/>
    <w:rsid w:val="00316123"/>
    <w:rsid w:val="00316574"/>
    <w:rsid w:val="0031692E"/>
    <w:rsid w:val="003169ED"/>
    <w:rsid w:val="00316D61"/>
    <w:rsid w:val="00317012"/>
    <w:rsid w:val="003177E6"/>
    <w:rsid w:val="00317D3A"/>
    <w:rsid w:val="0032082D"/>
    <w:rsid w:val="003213F2"/>
    <w:rsid w:val="003217A9"/>
    <w:rsid w:val="003217B2"/>
    <w:rsid w:val="00321AF1"/>
    <w:rsid w:val="00321FC7"/>
    <w:rsid w:val="00322310"/>
    <w:rsid w:val="00322414"/>
    <w:rsid w:val="00322D60"/>
    <w:rsid w:val="00322DD5"/>
    <w:rsid w:val="003238C1"/>
    <w:rsid w:val="00323CDF"/>
    <w:rsid w:val="00323FE3"/>
    <w:rsid w:val="00324050"/>
    <w:rsid w:val="003242EE"/>
    <w:rsid w:val="00325295"/>
    <w:rsid w:val="00325519"/>
    <w:rsid w:val="00325A28"/>
    <w:rsid w:val="0032613C"/>
    <w:rsid w:val="003269B3"/>
    <w:rsid w:val="00326E01"/>
    <w:rsid w:val="00326E5A"/>
    <w:rsid w:val="0032769D"/>
    <w:rsid w:val="00327C48"/>
    <w:rsid w:val="00327D60"/>
    <w:rsid w:val="00330261"/>
    <w:rsid w:val="0033045A"/>
    <w:rsid w:val="0033150D"/>
    <w:rsid w:val="00331B60"/>
    <w:rsid w:val="003322D0"/>
    <w:rsid w:val="00332A76"/>
    <w:rsid w:val="00333E2A"/>
    <w:rsid w:val="00333E38"/>
    <w:rsid w:val="003341C4"/>
    <w:rsid w:val="0033443E"/>
    <w:rsid w:val="00335648"/>
    <w:rsid w:val="00335C52"/>
    <w:rsid w:val="00335DBD"/>
    <w:rsid w:val="00336294"/>
    <w:rsid w:val="003365F1"/>
    <w:rsid w:val="003369CD"/>
    <w:rsid w:val="003405BE"/>
    <w:rsid w:val="00340832"/>
    <w:rsid w:val="00341211"/>
    <w:rsid w:val="00341516"/>
    <w:rsid w:val="00341EF4"/>
    <w:rsid w:val="00342C53"/>
    <w:rsid w:val="00342DDA"/>
    <w:rsid w:val="003441DA"/>
    <w:rsid w:val="003445EA"/>
    <w:rsid w:val="00344746"/>
    <w:rsid w:val="00344DFB"/>
    <w:rsid w:val="00346347"/>
    <w:rsid w:val="00346430"/>
    <w:rsid w:val="003476FC"/>
    <w:rsid w:val="00347797"/>
    <w:rsid w:val="003514A5"/>
    <w:rsid w:val="00351608"/>
    <w:rsid w:val="003529BC"/>
    <w:rsid w:val="003532DF"/>
    <w:rsid w:val="00354054"/>
    <w:rsid w:val="00354358"/>
    <w:rsid w:val="00354535"/>
    <w:rsid w:val="00355194"/>
    <w:rsid w:val="0035578F"/>
    <w:rsid w:val="00355CF7"/>
    <w:rsid w:val="00355DEB"/>
    <w:rsid w:val="00355E70"/>
    <w:rsid w:val="00355F6B"/>
    <w:rsid w:val="0035685A"/>
    <w:rsid w:val="00357350"/>
    <w:rsid w:val="00357F5F"/>
    <w:rsid w:val="00360F61"/>
    <w:rsid w:val="003611FF"/>
    <w:rsid w:val="00361548"/>
    <w:rsid w:val="00361568"/>
    <w:rsid w:val="00361AB2"/>
    <w:rsid w:val="00361D23"/>
    <w:rsid w:val="0036211F"/>
    <w:rsid w:val="00362242"/>
    <w:rsid w:val="00363364"/>
    <w:rsid w:val="003633C3"/>
    <w:rsid w:val="003634BE"/>
    <w:rsid w:val="003636F2"/>
    <w:rsid w:val="00363854"/>
    <w:rsid w:val="00364425"/>
    <w:rsid w:val="003645FE"/>
    <w:rsid w:val="003646F8"/>
    <w:rsid w:val="00365114"/>
    <w:rsid w:val="0036514E"/>
    <w:rsid w:val="003652A0"/>
    <w:rsid w:val="0036592E"/>
    <w:rsid w:val="00365FC1"/>
    <w:rsid w:val="003663F8"/>
    <w:rsid w:val="003668E0"/>
    <w:rsid w:val="003675D1"/>
    <w:rsid w:val="0037081E"/>
    <w:rsid w:val="0037094B"/>
    <w:rsid w:val="00370A45"/>
    <w:rsid w:val="00370D8E"/>
    <w:rsid w:val="00370F67"/>
    <w:rsid w:val="003711B5"/>
    <w:rsid w:val="00371618"/>
    <w:rsid w:val="0037173D"/>
    <w:rsid w:val="00371DB1"/>
    <w:rsid w:val="003725C7"/>
    <w:rsid w:val="00372811"/>
    <w:rsid w:val="0037382C"/>
    <w:rsid w:val="0037434C"/>
    <w:rsid w:val="00374510"/>
    <w:rsid w:val="00374516"/>
    <w:rsid w:val="0037473E"/>
    <w:rsid w:val="00374841"/>
    <w:rsid w:val="00374BFC"/>
    <w:rsid w:val="00375504"/>
    <w:rsid w:val="00375564"/>
    <w:rsid w:val="00376672"/>
    <w:rsid w:val="00376886"/>
    <w:rsid w:val="00376A7E"/>
    <w:rsid w:val="00376C4B"/>
    <w:rsid w:val="0037701B"/>
    <w:rsid w:val="0037746D"/>
    <w:rsid w:val="00377513"/>
    <w:rsid w:val="00380113"/>
    <w:rsid w:val="00380389"/>
    <w:rsid w:val="00380E28"/>
    <w:rsid w:val="0038169D"/>
    <w:rsid w:val="00381D8D"/>
    <w:rsid w:val="00382701"/>
    <w:rsid w:val="00382815"/>
    <w:rsid w:val="00384006"/>
    <w:rsid w:val="003846AE"/>
    <w:rsid w:val="003846DB"/>
    <w:rsid w:val="00384C78"/>
    <w:rsid w:val="00384E2B"/>
    <w:rsid w:val="003853B9"/>
    <w:rsid w:val="003855AA"/>
    <w:rsid w:val="003856DF"/>
    <w:rsid w:val="003857D0"/>
    <w:rsid w:val="0038638D"/>
    <w:rsid w:val="00386707"/>
    <w:rsid w:val="00386B8D"/>
    <w:rsid w:val="00387787"/>
    <w:rsid w:val="00387B29"/>
    <w:rsid w:val="00387CBE"/>
    <w:rsid w:val="00390974"/>
    <w:rsid w:val="003917F1"/>
    <w:rsid w:val="00391924"/>
    <w:rsid w:val="00391DF9"/>
    <w:rsid w:val="00392011"/>
    <w:rsid w:val="003933AF"/>
    <w:rsid w:val="00393E21"/>
    <w:rsid w:val="0039494C"/>
    <w:rsid w:val="00394D2B"/>
    <w:rsid w:val="003953D6"/>
    <w:rsid w:val="003959C5"/>
    <w:rsid w:val="00395C34"/>
    <w:rsid w:val="003961AF"/>
    <w:rsid w:val="0039679D"/>
    <w:rsid w:val="0039699D"/>
    <w:rsid w:val="003969C7"/>
    <w:rsid w:val="00396A94"/>
    <w:rsid w:val="00396CC8"/>
    <w:rsid w:val="00397766"/>
    <w:rsid w:val="003977D4"/>
    <w:rsid w:val="00397DFC"/>
    <w:rsid w:val="003A0198"/>
    <w:rsid w:val="003A0348"/>
    <w:rsid w:val="003A062D"/>
    <w:rsid w:val="003A08F9"/>
    <w:rsid w:val="003A09FF"/>
    <w:rsid w:val="003A0AB6"/>
    <w:rsid w:val="003A0DF3"/>
    <w:rsid w:val="003A0FA3"/>
    <w:rsid w:val="003A13B8"/>
    <w:rsid w:val="003A1490"/>
    <w:rsid w:val="003A18EB"/>
    <w:rsid w:val="003A1AE9"/>
    <w:rsid w:val="003A2578"/>
    <w:rsid w:val="003A263C"/>
    <w:rsid w:val="003A2BF5"/>
    <w:rsid w:val="003A3BC3"/>
    <w:rsid w:val="003A3EF6"/>
    <w:rsid w:val="003A406F"/>
    <w:rsid w:val="003A4132"/>
    <w:rsid w:val="003A433D"/>
    <w:rsid w:val="003A47F9"/>
    <w:rsid w:val="003A57CF"/>
    <w:rsid w:val="003A678C"/>
    <w:rsid w:val="003A6851"/>
    <w:rsid w:val="003A7D04"/>
    <w:rsid w:val="003A7D97"/>
    <w:rsid w:val="003B005A"/>
    <w:rsid w:val="003B0ED5"/>
    <w:rsid w:val="003B21AF"/>
    <w:rsid w:val="003B225D"/>
    <w:rsid w:val="003B235B"/>
    <w:rsid w:val="003B23B9"/>
    <w:rsid w:val="003B2818"/>
    <w:rsid w:val="003B2F41"/>
    <w:rsid w:val="003B3AE6"/>
    <w:rsid w:val="003B3C35"/>
    <w:rsid w:val="003B4B68"/>
    <w:rsid w:val="003B5176"/>
    <w:rsid w:val="003B5D71"/>
    <w:rsid w:val="003B6140"/>
    <w:rsid w:val="003B61D5"/>
    <w:rsid w:val="003B6B64"/>
    <w:rsid w:val="003B7535"/>
    <w:rsid w:val="003B7C3C"/>
    <w:rsid w:val="003C02B7"/>
    <w:rsid w:val="003C0782"/>
    <w:rsid w:val="003C0A4C"/>
    <w:rsid w:val="003C0CCA"/>
    <w:rsid w:val="003C1019"/>
    <w:rsid w:val="003C1E43"/>
    <w:rsid w:val="003C1EC0"/>
    <w:rsid w:val="003C234E"/>
    <w:rsid w:val="003C2D53"/>
    <w:rsid w:val="003C377E"/>
    <w:rsid w:val="003C37B3"/>
    <w:rsid w:val="003C3AB6"/>
    <w:rsid w:val="003C3FD0"/>
    <w:rsid w:val="003C4F73"/>
    <w:rsid w:val="003C6093"/>
    <w:rsid w:val="003C6301"/>
    <w:rsid w:val="003C6DE5"/>
    <w:rsid w:val="003C73A6"/>
    <w:rsid w:val="003D033F"/>
    <w:rsid w:val="003D0374"/>
    <w:rsid w:val="003D0713"/>
    <w:rsid w:val="003D261E"/>
    <w:rsid w:val="003D2975"/>
    <w:rsid w:val="003D29F2"/>
    <w:rsid w:val="003D3B86"/>
    <w:rsid w:val="003D3CB3"/>
    <w:rsid w:val="003D41C3"/>
    <w:rsid w:val="003D45FA"/>
    <w:rsid w:val="003D5228"/>
    <w:rsid w:val="003D5A59"/>
    <w:rsid w:val="003D7E01"/>
    <w:rsid w:val="003D7EC0"/>
    <w:rsid w:val="003E03A5"/>
    <w:rsid w:val="003E0565"/>
    <w:rsid w:val="003E068F"/>
    <w:rsid w:val="003E1AC2"/>
    <w:rsid w:val="003E256F"/>
    <w:rsid w:val="003E280E"/>
    <w:rsid w:val="003E2910"/>
    <w:rsid w:val="003E2C43"/>
    <w:rsid w:val="003E318E"/>
    <w:rsid w:val="003E36B2"/>
    <w:rsid w:val="003E39BC"/>
    <w:rsid w:val="003E3D19"/>
    <w:rsid w:val="003E3FFC"/>
    <w:rsid w:val="003E4251"/>
    <w:rsid w:val="003E51E1"/>
    <w:rsid w:val="003E554B"/>
    <w:rsid w:val="003E6DCA"/>
    <w:rsid w:val="003E6FD7"/>
    <w:rsid w:val="003E7323"/>
    <w:rsid w:val="003E7730"/>
    <w:rsid w:val="003E7F3C"/>
    <w:rsid w:val="003F01C6"/>
    <w:rsid w:val="003F0495"/>
    <w:rsid w:val="003F04C2"/>
    <w:rsid w:val="003F0FDE"/>
    <w:rsid w:val="003F1062"/>
    <w:rsid w:val="003F139B"/>
    <w:rsid w:val="003F17EB"/>
    <w:rsid w:val="003F1D6C"/>
    <w:rsid w:val="003F2189"/>
    <w:rsid w:val="003F2DDA"/>
    <w:rsid w:val="003F3B5D"/>
    <w:rsid w:val="003F41AE"/>
    <w:rsid w:val="003F4423"/>
    <w:rsid w:val="003F4FC3"/>
    <w:rsid w:val="003F5932"/>
    <w:rsid w:val="003F5996"/>
    <w:rsid w:val="003F62BC"/>
    <w:rsid w:val="003F6FA5"/>
    <w:rsid w:val="003F705C"/>
    <w:rsid w:val="003F756B"/>
    <w:rsid w:val="004001DC"/>
    <w:rsid w:val="0040068E"/>
    <w:rsid w:val="0040088A"/>
    <w:rsid w:val="00400EDC"/>
    <w:rsid w:val="00400EFE"/>
    <w:rsid w:val="0040102A"/>
    <w:rsid w:val="00401748"/>
    <w:rsid w:val="00402119"/>
    <w:rsid w:val="004023B9"/>
    <w:rsid w:val="0040261A"/>
    <w:rsid w:val="00402627"/>
    <w:rsid w:val="00402EBF"/>
    <w:rsid w:val="00403E85"/>
    <w:rsid w:val="0040424D"/>
    <w:rsid w:val="0040427B"/>
    <w:rsid w:val="004044B7"/>
    <w:rsid w:val="00404795"/>
    <w:rsid w:val="004049F8"/>
    <w:rsid w:val="00404DED"/>
    <w:rsid w:val="00405066"/>
    <w:rsid w:val="00405871"/>
    <w:rsid w:val="00407AC5"/>
    <w:rsid w:val="00407B5E"/>
    <w:rsid w:val="00407C76"/>
    <w:rsid w:val="00410202"/>
    <w:rsid w:val="00410B6B"/>
    <w:rsid w:val="004113C2"/>
    <w:rsid w:val="004122F3"/>
    <w:rsid w:val="00412A23"/>
    <w:rsid w:val="00413436"/>
    <w:rsid w:val="004135E5"/>
    <w:rsid w:val="004142A2"/>
    <w:rsid w:val="0041435A"/>
    <w:rsid w:val="00414427"/>
    <w:rsid w:val="00414463"/>
    <w:rsid w:val="00414797"/>
    <w:rsid w:val="00415A0F"/>
    <w:rsid w:val="00415F79"/>
    <w:rsid w:val="004160ED"/>
    <w:rsid w:val="004162D1"/>
    <w:rsid w:val="0041669A"/>
    <w:rsid w:val="0041754A"/>
    <w:rsid w:val="00417DB2"/>
    <w:rsid w:val="00417F79"/>
    <w:rsid w:val="00417FA0"/>
    <w:rsid w:val="004200B7"/>
    <w:rsid w:val="004202DC"/>
    <w:rsid w:val="004203D2"/>
    <w:rsid w:val="004205ED"/>
    <w:rsid w:val="0042065A"/>
    <w:rsid w:val="0042088D"/>
    <w:rsid w:val="00420D86"/>
    <w:rsid w:val="004215F4"/>
    <w:rsid w:val="004227BE"/>
    <w:rsid w:val="00422CEE"/>
    <w:rsid w:val="004230EE"/>
    <w:rsid w:val="004246FD"/>
    <w:rsid w:val="00424BB6"/>
    <w:rsid w:val="00424C9C"/>
    <w:rsid w:val="00424CEA"/>
    <w:rsid w:val="004252D5"/>
    <w:rsid w:val="004255CB"/>
    <w:rsid w:val="004259E8"/>
    <w:rsid w:val="00425B74"/>
    <w:rsid w:val="00425DDF"/>
    <w:rsid w:val="00426299"/>
    <w:rsid w:val="004262E2"/>
    <w:rsid w:val="00427250"/>
    <w:rsid w:val="004302DE"/>
    <w:rsid w:val="004306E8"/>
    <w:rsid w:val="004314A8"/>
    <w:rsid w:val="0043296C"/>
    <w:rsid w:val="0043358D"/>
    <w:rsid w:val="00433A77"/>
    <w:rsid w:val="0043498B"/>
    <w:rsid w:val="004349D9"/>
    <w:rsid w:val="00434CA4"/>
    <w:rsid w:val="004358FA"/>
    <w:rsid w:val="00435CEA"/>
    <w:rsid w:val="00436417"/>
    <w:rsid w:val="00437200"/>
    <w:rsid w:val="00437702"/>
    <w:rsid w:val="00437DED"/>
    <w:rsid w:val="00440214"/>
    <w:rsid w:val="0044047A"/>
    <w:rsid w:val="00440BC1"/>
    <w:rsid w:val="00441328"/>
    <w:rsid w:val="0044134B"/>
    <w:rsid w:val="00441406"/>
    <w:rsid w:val="004423AD"/>
    <w:rsid w:val="0044262E"/>
    <w:rsid w:val="004431C7"/>
    <w:rsid w:val="00443CA9"/>
    <w:rsid w:val="004453C0"/>
    <w:rsid w:val="0044576F"/>
    <w:rsid w:val="0044617F"/>
    <w:rsid w:val="004469D4"/>
    <w:rsid w:val="004479B0"/>
    <w:rsid w:val="00447C6D"/>
    <w:rsid w:val="00447CBF"/>
    <w:rsid w:val="004500D3"/>
    <w:rsid w:val="004502E9"/>
    <w:rsid w:val="004504D0"/>
    <w:rsid w:val="00450E5F"/>
    <w:rsid w:val="00451251"/>
    <w:rsid w:val="004514C1"/>
    <w:rsid w:val="00451949"/>
    <w:rsid w:val="00451C0C"/>
    <w:rsid w:val="00451C39"/>
    <w:rsid w:val="004522FE"/>
    <w:rsid w:val="0045244B"/>
    <w:rsid w:val="0045246E"/>
    <w:rsid w:val="00452D27"/>
    <w:rsid w:val="00453084"/>
    <w:rsid w:val="004533FC"/>
    <w:rsid w:val="004534F4"/>
    <w:rsid w:val="00453A9C"/>
    <w:rsid w:val="004549A2"/>
    <w:rsid w:val="0045501A"/>
    <w:rsid w:val="00455323"/>
    <w:rsid w:val="004561E8"/>
    <w:rsid w:val="0045683C"/>
    <w:rsid w:val="0045774F"/>
    <w:rsid w:val="00457F83"/>
    <w:rsid w:val="00457F99"/>
    <w:rsid w:val="004611B9"/>
    <w:rsid w:val="0046165C"/>
    <w:rsid w:val="00461BDA"/>
    <w:rsid w:val="00461C84"/>
    <w:rsid w:val="00461C99"/>
    <w:rsid w:val="004634A1"/>
    <w:rsid w:val="00464BCD"/>
    <w:rsid w:val="00464C64"/>
    <w:rsid w:val="00465479"/>
    <w:rsid w:val="004703F7"/>
    <w:rsid w:val="00471390"/>
    <w:rsid w:val="00472E9B"/>
    <w:rsid w:val="004732C0"/>
    <w:rsid w:val="00473534"/>
    <w:rsid w:val="004736DA"/>
    <w:rsid w:val="00473A79"/>
    <w:rsid w:val="004748DB"/>
    <w:rsid w:val="00474B78"/>
    <w:rsid w:val="004750C9"/>
    <w:rsid w:val="00475AE4"/>
    <w:rsid w:val="00476121"/>
    <w:rsid w:val="004766FA"/>
    <w:rsid w:val="0047748D"/>
    <w:rsid w:val="00477CB9"/>
    <w:rsid w:val="004804C8"/>
    <w:rsid w:val="00480C88"/>
    <w:rsid w:val="00481389"/>
    <w:rsid w:val="00481964"/>
    <w:rsid w:val="0048222B"/>
    <w:rsid w:val="00483333"/>
    <w:rsid w:val="004836C7"/>
    <w:rsid w:val="00483F8B"/>
    <w:rsid w:val="004842DF"/>
    <w:rsid w:val="00484D98"/>
    <w:rsid w:val="00484E76"/>
    <w:rsid w:val="00485047"/>
    <w:rsid w:val="00485849"/>
    <w:rsid w:val="00485A25"/>
    <w:rsid w:val="00485BF6"/>
    <w:rsid w:val="00485D75"/>
    <w:rsid w:val="00485E31"/>
    <w:rsid w:val="00485FAA"/>
    <w:rsid w:val="00486816"/>
    <w:rsid w:val="0048702E"/>
    <w:rsid w:val="00487173"/>
    <w:rsid w:val="00487A1E"/>
    <w:rsid w:val="00490088"/>
    <w:rsid w:val="004906CE"/>
    <w:rsid w:val="0049081C"/>
    <w:rsid w:val="00490C86"/>
    <w:rsid w:val="00493BA6"/>
    <w:rsid w:val="00493D38"/>
    <w:rsid w:val="004941F6"/>
    <w:rsid w:val="0049426C"/>
    <w:rsid w:val="0049475C"/>
    <w:rsid w:val="00494C49"/>
    <w:rsid w:val="0049552D"/>
    <w:rsid w:val="00495775"/>
    <w:rsid w:val="00496033"/>
    <w:rsid w:val="004963B7"/>
    <w:rsid w:val="00496A0C"/>
    <w:rsid w:val="00496DA7"/>
    <w:rsid w:val="004972B0"/>
    <w:rsid w:val="004972D8"/>
    <w:rsid w:val="0049770B"/>
    <w:rsid w:val="004979E1"/>
    <w:rsid w:val="004A028C"/>
    <w:rsid w:val="004A08AB"/>
    <w:rsid w:val="004A0BF6"/>
    <w:rsid w:val="004A1FEB"/>
    <w:rsid w:val="004A3284"/>
    <w:rsid w:val="004A35F8"/>
    <w:rsid w:val="004A4324"/>
    <w:rsid w:val="004A49D8"/>
    <w:rsid w:val="004A4ABE"/>
    <w:rsid w:val="004A4E08"/>
    <w:rsid w:val="004A5FF7"/>
    <w:rsid w:val="004A62D6"/>
    <w:rsid w:val="004A726E"/>
    <w:rsid w:val="004B021C"/>
    <w:rsid w:val="004B084C"/>
    <w:rsid w:val="004B17FC"/>
    <w:rsid w:val="004B1C23"/>
    <w:rsid w:val="004B2919"/>
    <w:rsid w:val="004B4445"/>
    <w:rsid w:val="004B47ED"/>
    <w:rsid w:val="004B4A31"/>
    <w:rsid w:val="004B4D0C"/>
    <w:rsid w:val="004B503A"/>
    <w:rsid w:val="004B59F4"/>
    <w:rsid w:val="004B5B68"/>
    <w:rsid w:val="004B5BBE"/>
    <w:rsid w:val="004B6FA1"/>
    <w:rsid w:val="004B701B"/>
    <w:rsid w:val="004B7220"/>
    <w:rsid w:val="004C04BB"/>
    <w:rsid w:val="004C0FA7"/>
    <w:rsid w:val="004C1051"/>
    <w:rsid w:val="004C2A35"/>
    <w:rsid w:val="004C2E28"/>
    <w:rsid w:val="004C350E"/>
    <w:rsid w:val="004C3AD1"/>
    <w:rsid w:val="004C44B7"/>
    <w:rsid w:val="004C49C8"/>
    <w:rsid w:val="004C4BF4"/>
    <w:rsid w:val="004C5A92"/>
    <w:rsid w:val="004C6071"/>
    <w:rsid w:val="004C6E36"/>
    <w:rsid w:val="004C7154"/>
    <w:rsid w:val="004C74D2"/>
    <w:rsid w:val="004D0219"/>
    <w:rsid w:val="004D05DA"/>
    <w:rsid w:val="004D0743"/>
    <w:rsid w:val="004D0B46"/>
    <w:rsid w:val="004D0CC5"/>
    <w:rsid w:val="004D134B"/>
    <w:rsid w:val="004D14EE"/>
    <w:rsid w:val="004D2CBF"/>
    <w:rsid w:val="004D342C"/>
    <w:rsid w:val="004D3476"/>
    <w:rsid w:val="004D373D"/>
    <w:rsid w:val="004D48B0"/>
    <w:rsid w:val="004D4A1C"/>
    <w:rsid w:val="004D4E88"/>
    <w:rsid w:val="004D544A"/>
    <w:rsid w:val="004D5596"/>
    <w:rsid w:val="004D59FC"/>
    <w:rsid w:val="004D5E55"/>
    <w:rsid w:val="004D5F3E"/>
    <w:rsid w:val="004D63E0"/>
    <w:rsid w:val="004D6907"/>
    <w:rsid w:val="004D6961"/>
    <w:rsid w:val="004D6F38"/>
    <w:rsid w:val="004D7159"/>
    <w:rsid w:val="004D73C6"/>
    <w:rsid w:val="004E0628"/>
    <w:rsid w:val="004E06D6"/>
    <w:rsid w:val="004E16F6"/>
    <w:rsid w:val="004E1D06"/>
    <w:rsid w:val="004E1E64"/>
    <w:rsid w:val="004E21DD"/>
    <w:rsid w:val="004E2283"/>
    <w:rsid w:val="004E22A5"/>
    <w:rsid w:val="004E2D4C"/>
    <w:rsid w:val="004E2D96"/>
    <w:rsid w:val="004E2FB9"/>
    <w:rsid w:val="004E3528"/>
    <w:rsid w:val="004E4259"/>
    <w:rsid w:val="004E45BA"/>
    <w:rsid w:val="004E50BA"/>
    <w:rsid w:val="004E51CA"/>
    <w:rsid w:val="004E52F5"/>
    <w:rsid w:val="004E5688"/>
    <w:rsid w:val="004E56AC"/>
    <w:rsid w:val="004E592B"/>
    <w:rsid w:val="004E5B61"/>
    <w:rsid w:val="004E6010"/>
    <w:rsid w:val="004E602C"/>
    <w:rsid w:val="004E6134"/>
    <w:rsid w:val="004E6742"/>
    <w:rsid w:val="004E6AB9"/>
    <w:rsid w:val="004E6B0F"/>
    <w:rsid w:val="004E7C22"/>
    <w:rsid w:val="004F092A"/>
    <w:rsid w:val="004F09E3"/>
    <w:rsid w:val="004F0EF6"/>
    <w:rsid w:val="004F12AB"/>
    <w:rsid w:val="004F1AB2"/>
    <w:rsid w:val="004F1CA3"/>
    <w:rsid w:val="004F1D25"/>
    <w:rsid w:val="004F2060"/>
    <w:rsid w:val="004F2150"/>
    <w:rsid w:val="004F2544"/>
    <w:rsid w:val="004F3029"/>
    <w:rsid w:val="004F30CB"/>
    <w:rsid w:val="004F3CEF"/>
    <w:rsid w:val="004F3EBC"/>
    <w:rsid w:val="004F3EC0"/>
    <w:rsid w:val="004F3F4C"/>
    <w:rsid w:val="004F415A"/>
    <w:rsid w:val="004F4202"/>
    <w:rsid w:val="004F4A4C"/>
    <w:rsid w:val="004F4FE7"/>
    <w:rsid w:val="004F5419"/>
    <w:rsid w:val="004F5F21"/>
    <w:rsid w:val="004F62C9"/>
    <w:rsid w:val="004F6322"/>
    <w:rsid w:val="004F6839"/>
    <w:rsid w:val="004F694C"/>
    <w:rsid w:val="004F6DDC"/>
    <w:rsid w:val="004F6F98"/>
    <w:rsid w:val="004F78BA"/>
    <w:rsid w:val="004F7902"/>
    <w:rsid w:val="00500387"/>
    <w:rsid w:val="00500B69"/>
    <w:rsid w:val="00500DC0"/>
    <w:rsid w:val="00501559"/>
    <w:rsid w:val="005017A8"/>
    <w:rsid w:val="005018C6"/>
    <w:rsid w:val="005021D5"/>
    <w:rsid w:val="00502441"/>
    <w:rsid w:val="005027E9"/>
    <w:rsid w:val="005028A6"/>
    <w:rsid w:val="00502941"/>
    <w:rsid w:val="00503DD0"/>
    <w:rsid w:val="00504078"/>
    <w:rsid w:val="005043E5"/>
    <w:rsid w:val="00504BD4"/>
    <w:rsid w:val="00505B64"/>
    <w:rsid w:val="005066E9"/>
    <w:rsid w:val="00506B09"/>
    <w:rsid w:val="00507CFC"/>
    <w:rsid w:val="00511899"/>
    <w:rsid w:val="00511CE0"/>
    <w:rsid w:val="005127D7"/>
    <w:rsid w:val="0051296B"/>
    <w:rsid w:val="00513B80"/>
    <w:rsid w:val="00513B82"/>
    <w:rsid w:val="00513BDA"/>
    <w:rsid w:val="00513E06"/>
    <w:rsid w:val="00513E18"/>
    <w:rsid w:val="00514529"/>
    <w:rsid w:val="00514C47"/>
    <w:rsid w:val="00514D1E"/>
    <w:rsid w:val="005152A0"/>
    <w:rsid w:val="00515832"/>
    <w:rsid w:val="005160BD"/>
    <w:rsid w:val="005161FD"/>
    <w:rsid w:val="0051650D"/>
    <w:rsid w:val="0051676E"/>
    <w:rsid w:val="005169DE"/>
    <w:rsid w:val="00516BF3"/>
    <w:rsid w:val="00516C02"/>
    <w:rsid w:val="00516C3D"/>
    <w:rsid w:val="00516E06"/>
    <w:rsid w:val="0051723E"/>
    <w:rsid w:val="005172F1"/>
    <w:rsid w:val="00517740"/>
    <w:rsid w:val="00517A9B"/>
    <w:rsid w:val="00517BAA"/>
    <w:rsid w:val="005203C6"/>
    <w:rsid w:val="00520B63"/>
    <w:rsid w:val="00520B7E"/>
    <w:rsid w:val="00520D03"/>
    <w:rsid w:val="00521282"/>
    <w:rsid w:val="00521A9D"/>
    <w:rsid w:val="00521BCF"/>
    <w:rsid w:val="005223F2"/>
    <w:rsid w:val="00522563"/>
    <w:rsid w:val="0052296E"/>
    <w:rsid w:val="00523321"/>
    <w:rsid w:val="00523363"/>
    <w:rsid w:val="005235F8"/>
    <w:rsid w:val="00523C69"/>
    <w:rsid w:val="00524061"/>
    <w:rsid w:val="00524518"/>
    <w:rsid w:val="00524629"/>
    <w:rsid w:val="00525B31"/>
    <w:rsid w:val="005266F3"/>
    <w:rsid w:val="00526CF1"/>
    <w:rsid w:val="005272CD"/>
    <w:rsid w:val="005277D1"/>
    <w:rsid w:val="00530450"/>
    <w:rsid w:val="00531551"/>
    <w:rsid w:val="00531734"/>
    <w:rsid w:val="0053188D"/>
    <w:rsid w:val="005320BA"/>
    <w:rsid w:val="005328FC"/>
    <w:rsid w:val="0053304A"/>
    <w:rsid w:val="00533198"/>
    <w:rsid w:val="00533A8B"/>
    <w:rsid w:val="00533CF0"/>
    <w:rsid w:val="00534438"/>
    <w:rsid w:val="005365AD"/>
    <w:rsid w:val="005377A1"/>
    <w:rsid w:val="005403B1"/>
    <w:rsid w:val="00540AB5"/>
    <w:rsid w:val="005410B7"/>
    <w:rsid w:val="00542E74"/>
    <w:rsid w:val="00543103"/>
    <w:rsid w:val="00543568"/>
    <w:rsid w:val="00543E25"/>
    <w:rsid w:val="00544191"/>
    <w:rsid w:val="0054420E"/>
    <w:rsid w:val="0054471B"/>
    <w:rsid w:val="00545002"/>
    <w:rsid w:val="0054571D"/>
    <w:rsid w:val="00545D86"/>
    <w:rsid w:val="00546B71"/>
    <w:rsid w:val="005474F0"/>
    <w:rsid w:val="0054766A"/>
    <w:rsid w:val="0054787F"/>
    <w:rsid w:val="0055096B"/>
    <w:rsid w:val="005509A7"/>
    <w:rsid w:val="00550AEE"/>
    <w:rsid w:val="0055160C"/>
    <w:rsid w:val="00551A1A"/>
    <w:rsid w:val="00552079"/>
    <w:rsid w:val="005520D9"/>
    <w:rsid w:val="00552108"/>
    <w:rsid w:val="005523C5"/>
    <w:rsid w:val="005527FE"/>
    <w:rsid w:val="005530CD"/>
    <w:rsid w:val="00553CF1"/>
    <w:rsid w:val="00554305"/>
    <w:rsid w:val="00554678"/>
    <w:rsid w:val="00554729"/>
    <w:rsid w:val="00554CEF"/>
    <w:rsid w:val="005562CE"/>
    <w:rsid w:val="00556840"/>
    <w:rsid w:val="00556AF4"/>
    <w:rsid w:val="00557266"/>
    <w:rsid w:val="005574E7"/>
    <w:rsid w:val="00557EA1"/>
    <w:rsid w:val="005609E7"/>
    <w:rsid w:val="00560D94"/>
    <w:rsid w:val="00561185"/>
    <w:rsid w:val="0056165C"/>
    <w:rsid w:val="00561EE2"/>
    <w:rsid w:val="00562305"/>
    <w:rsid w:val="005625CB"/>
    <w:rsid w:val="00562D96"/>
    <w:rsid w:val="0056367E"/>
    <w:rsid w:val="005646BE"/>
    <w:rsid w:val="00564BCD"/>
    <w:rsid w:val="00564C7C"/>
    <w:rsid w:val="00564D9A"/>
    <w:rsid w:val="005650D5"/>
    <w:rsid w:val="00566020"/>
    <w:rsid w:val="0056686B"/>
    <w:rsid w:val="0056686F"/>
    <w:rsid w:val="005668BE"/>
    <w:rsid w:val="00566D7C"/>
    <w:rsid w:val="00566EAD"/>
    <w:rsid w:val="005671F5"/>
    <w:rsid w:val="00567474"/>
    <w:rsid w:val="00567988"/>
    <w:rsid w:val="00567989"/>
    <w:rsid w:val="0057097E"/>
    <w:rsid w:val="00571654"/>
    <w:rsid w:val="00571931"/>
    <w:rsid w:val="00571AB1"/>
    <w:rsid w:val="00571BB5"/>
    <w:rsid w:val="00571DBD"/>
    <w:rsid w:val="00571FD2"/>
    <w:rsid w:val="005726DF"/>
    <w:rsid w:val="0057438B"/>
    <w:rsid w:val="00574BE5"/>
    <w:rsid w:val="00575008"/>
    <w:rsid w:val="00575094"/>
    <w:rsid w:val="0057597A"/>
    <w:rsid w:val="00577CFF"/>
    <w:rsid w:val="00577D0B"/>
    <w:rsid w:val="00580026"/>
    <w:rsid w:val="00580264"/>
    <w:rsid w:val="00580670"/>
    <w:rsid w:val="00582644"/>
    <w:rsid w:val="00582E28"/>
    <w:rsid w:val="00583054"/>
    <w:rsid w:val="00583363"/>
    <w:rsid w:val="00583719"/>
    <w:rsid w:val="005844F1"/>
    <w:rsid w:val="0058479A"/>
    <w:rsid w:val="00585ABC"/>
    <w:rsid w:val="0058637E"/>
    <w:rsid w:val="005863F0"/>
    <w:rsid w:val="00586889"/>
    <w:rsid w:val="0058690F"/>
    <w:rsid w:val="00586A2C"/>
    <w:rsid w:val="00586C74"/>
    <w:rsid w:val="00587A64"/>
    <w:rsid w:val="00587FFD"/>
    <w:rsid w:val="005907F7"/>
    <w:rsid w:val="00590923"/>
    <w:rsid w:val="005909D7"/>
    <w:rsid w:val="00591246"/>
    <w:rsid w:val="00592C74"/>
    <w:rsid w:val="00592C9C"/>
    <w:rsid w:val="00592E41"/>
    <w:rsid w:val="0059398D"/>
    <w:rsid w:val="00594802"/>
    <w:rsid w:val="00595809"/>
    <w:rsid w:val="00595E96"/>
    <w:rsid w:val="00596486"/>
    <w:rsid w:val="00596C4E"/>
    <w:rsid w:val="00597166"/>
    <w:rsid w:val="00597457"/>
    <w:rsid w:val="0059759C"/>
    <w:rsid w:val="00597C02"/>
    <w:rsid w:val="00597D6B"/>
    <w:rsid w:val="00597E10"/>
    <w:rsid w:val="005A0A9E"/>
    <w:rsid w:val="005A1017"/>
    <w:rsid w:val="005A1720"/>
    <w:rsid w:val="005A1B1D"/>
    <w:rsid w:val="005A2224"/>
    <w:rsid w:val="005A23E0"/>
    <w:rsid w:val="005A29C2"/>
    <w:rsid w:val="005A2AFA"/>
    <w:rsid w:val="005A2CB0"/>
    <w:rsid w:val="005A319B"/>
    <w:rsid w:val="005A32C9"/>
    <w:rsid w:val="005A3415"/>
    <w:rsid w:val="005A4201"/>
    <w:rsid w:val="005A49BD"/>
    <w:rsid w:val="005A505B"/>
    <w:rsid w:val="005A53B5"/>
    <w:rsid w:val="005A5447"/>
    <w:rsid w:val="005A54B7"/>
    <w:rsid w:val="005A558D"/>
    <w:rsid w:val="005A5B60"/>
    <w:rsid w:val="005A6213"/>
    <w:rsid w:val="005A6AB9"/>
    <w:rsid w:val="005A6FED"/>
    <w:rsid w:val="005A7846"/>
    <w:rsid w:val="005A7CAE"/>
    <w:rsid w:val="005B01C6"/>
    <w:rsid w:val="005B053C"/>
    <w:rsid w:val="005B0A9C"/>
    <w:rsid w:val="005B0F11"/>
    <w:rsid w:val="005B1235"/>
    <w:rsid w:val="005B1576"/>
    <w:rsid w:val="005B159D"/>
    <w:rsid w:val="005B1B53"/>
    <w:rsid w:val="005B1FB5"/>
    <w:rsid w:val="005B2470"/>
    <w:rsid w:val="005B2D48"/>
    <w:rsid w:val="005B36EF"/>
    <w:rsid w:val="005B3B42"/>
    <w:rsid w:val="005B48F1"/>
    <w:rsid w:val="005B5507"/>
    <w:rsid w:val="005B58DD"/>
    <w:rsid w:val="005B5A9B"/>
    <w:rsid w:val="005B5C07"/>
    <w:rsid w:val="005B5DA0"/>
    <w:rsid w:val="005B5E4B"/>
    <w:rsid w:val="005B699A"/>
    <w:rsid w:val="005B6E93"/>
    <w:rsid w:val="005B70C3"/>
    <w:rsid w:val="005B70F6"/>
    <w:rsid w:val="005B718C"/>
    <w:rsid w:val="005B72AE"/>
    <w:rsid w:val="005B7986"/>
    <w:rsid w:val="005C03BB"/>
    <w:rsid w:val="005C03EE"/>
    <w:rsid w:val="005C0D80"/>
    <w:rsid w:val="005C0DA1"/>
    <w:rsid w:val="005C15E7"/>
    <w:rsid w:val="005C1D1D"/>
    <w:rsid w:val="005C2072"/>
    <w:rsid w:val="005C27EE"/>
    <w:rsid w:val="005C2B7B"/>
    <w:rsid w:val="005C3279"/>
    <w:rsid w:val="005C35A8"/>
    <w:rsid w:val="005C38E5"/>
    <w:rsid w:val="005C3E0C"/>
    <w:rsid w:val="005C4958"/>
    <w:rsid w:val="005C4BF9"/>
    <w:rsid w:val="005C5291"/>
    <w:rsid w:val="005C5A18"/>
    <w:rsid w:val="005C6F58"/>
    <w:rsid w:val="005C724B"/>
    <w:rsid w:val="005C7554"/>
    <w:rsid w:val="005C7CC1"/>
    <w:rsid w:val="005C7FE3"/>
    <w:rsid w:val="005D0083"/>
    <w:rsid w:val="005D02DD"/>
    <w:rsid w:val="005D0CD1"/>
    <w:rsid w:val="005D0D8A"/>
    <w:rsid w:val="005D1445"/>
    <w:rsid w:val="005D22C8"/>
    <w:rsid w:val="005D246E"/>
    <w:rsid w:val="005D3883"/>
    <w:rsid w:val="005D5A90"/>
    <w:rsid w:val="005D5AB9"/>
    <w:rsid w:val="005D6944"/>
    <w:rsid w:val="005D6CCA"/>
    <w:rsid w:val="005D755E"/>
    <w:rsid w:val="005D75FB"/>
    <w:rsid w:val="005D7BB3"/>
    <w:rsid w:val="005D7FED"/>
    <w:rsid w:val="005E067F"/>
    <w:rsid w:val="005E127F"/>
    <w:rsid w:val="005E1403"/>
    <w:rsid w:val="005E19DD"/>
    <w:rsid w:val="005E2461"/>
    <w:rsid w:val="005E26BE"/>
    <w:rsid w:val="005E27DA"/>
    <w:rsid w:val="005E288B"/>
    <w:rsid w:val="005E2D7E"/>
    <w:rsid w:val="005E2F27"/>
    <w:rsid w:val="005E33E8"/>
    <w:rsid w:val="005E368C"/>
    <w:rsid w:val="005E3A49"/>
    <w:rsid w:val="005E40D7"/>
    <w:rsid w:val="005E46B8"/>
    <w:rsid w:val="005E4C2D"/>
    <w:rsid w:val="005E5204"/>
    <w:rsid w:val="005E570E"/>
    <w:rsid w:val="005E5D50"/>
    <w:rsid w:val="005E7289"/>
    <w:rsid w:val="005E7668"/>
    <w:rsid w:val="005F02C3"/>
    <w:rsid w:val="005F1593"/>
    <w:rsid w:val="005F19DB"/>
    <w:rsid w:val="005F1E06"/>
    <w:rsid w:val="005F2F97"/>
    <w:rsid w:val="005F31EB"/>
    <w:rsid w:val="005F3F67"/>
    <w:rsid w:val="005F475F"/>
    <w:rsid w:val="005F49AA"/>
    <w:rsid w:val="005F5F3E"/>
    <w:rsid w:val="005F6143"/>
    <w:rsid w:val="005F6E77"/>
    <w:rsid w:val="005F6EB4"/>
    <w:rsid w:val="005F7006"/>
    <w:rsid w:val="005F7392"/>
    <w:rsid w:val="005F7CD6"/>
    <w:rsid w:val="006001E3"/>
    <w:rsid w:val="00600498"/>
    <w:rsid w:val="0060057A"/>
    <w:rsid w:val="006013E5"/>
    <w:rsid w:val="00602FE6"/>
    <w:rsid w:val="0060302E"/>
    <w:rsid w:val="0060355E"/>
    <w:rsid w:val="00603912"/>
    <w:rsid w:val="00603D7F"/>
    <w:rsid w:val="00603D97"/>
    <w:rsid w:val="0060422A"/>
    <w:rsid w:val="00605DEF"/>
    <w:rsid w:val="006067A8"/>
    <w:rsid w:val="00606DB7"/>
    <w:rsid w:val="00606E3D"/>
    <w:rsid w:val="00607682"/>
    <w:rsid w:val="006079AA"/>
    <w:rsid w:val="00607B6D"/>
    <w:rsid w:val="00610D83"/>
    <w:rsid w:val="00611C94"/>
    <w:rsid w:val="00611E04"/>
    <w:rsid w:val="00612215"/>
    <w:rsid w:val="006137B0"/>
    <w:rsid w:val="00615005"/>
    <w:rsid w:val="006151EE"/>
    <w:rsid w:val="00616DCB"/>
    <w:rsid w:val="00617715"/>
    <w:rsid w:val="00617BA0"/>
    <w:rsid w:val="006201CA"/>
    <w:rsid w:val="00620705"/>
    <w:rsid w:val="0062099D"/>
    <w:rsid w:val="00621C3C"/>
    <w:rsid w:val="006224BE"/>
    <w:rsid w:val="00622974"/>
    <w:rsid w:val="0062300C"/>
    <w:rsid w:val="00623A74"/>
    <w:rsid w:val="00623ADA"/>
    <w:rsid w:val="00623E66"/>
    <w:rsid w:val="00624326"/>
    <w:rsid w:val="006250D8"/>
    <w:rsid w:val="00625280"/>
    <w:rsid w:val="00625D6E"/>
    <w:rsid w:val="006264A7"/>
    <w:rsid w:val="00626570"/>
    <w:rsid w:val="006269F0"/>
    <w:rsid w:val="00627565"/>
    <w:rsid w:val="00627E36"/>
    <w:rsid w:val="0063002E"/>
    <w:rsid w:val="00630B2D"/>
    <w:rsid w:val="00630CF6"/>
    <w:rsid w:val="00630F1D"/>
    <w:rsid w:val="00631058"/>
    <w:rsid w:val="00631D46"/>
    <w:rsid w:val="00632DCD"/>
    <w:rsid w:val="006336AA"/>
    <w:rsid w:val="006337F8"/>
    <w:rsid w:val="0063387A"/>
    <w:rsid w:val="00633D28"/>
    <w:rsid w:val="00633DF4"/>
    <w:rsid w:val="00634BCF"/>
    <w:rsid w:val="00635257"/>
    <w:rsid w:val="006359D9"/>
    <w:rsid w:val="00635A74"/>
    <w:rsid w:val="00635CE6"/>
    <w:rsid w:val="00635F75"/>
    <w:rsid w:val="006366F2"/>
    <w:rsid w:val="00636990"/>
    <w:rsid w:val="006379D6"/>
    <w:rsid w:val="00637F19"/>
    <w:rsid w:val="00637FE2"/>
    <w:rsid w:val="0064076A"/>
    <w:rsid w:val="006411F6"/>
    <w:rsid w:val="006421BA"/>
    <w:rsid w:val="00642F2A"/>
    <w:rsid w:val="0064381F"/>
    <w:rsid w:val="00643DC9"/>
    <w:rsid w:val="006440E0"/>
    <w:rsid w:val="00644437"/>
    <w:rsid w:val="0064531C"/>
    <w:rsid w:val="006474A8"/>
    <w:rsid w:val="0064799D"/>
    <w:rsid w:val="00647E05"/>
    <w:rsid w:val="00650387"/>
    <w:rsid w:val="006503AB"/>
    <w:rsid w:val="00650ABC"/>
    <w:rsid w:val="006512C5"/>
    <w:rsid w:val="0065171B"/>
    <w:rsid w:val="0065183D"/>
    <w:rsid w:val="00651979"/>
    <w:rsid w:val="00651A32"/>
    <w:rsid w:val="00651FA1"/>
    <w:rsid w:val="006520C2"/>
    <w:rsid w:val="006523BA"/>
    <w:rsid w:val="0065250D"/>
    <w:rsid w:val="006527C7"/>
    <w:rsid w:val="00652903"/>
    <w:rsid w:val="00652980"/>
    <w:rsid w:val="006530E6"/>
    <w:rsid w:val="006534E3"/>
    <w:rsid w:val="006539BC"/>
    <w:rsid w:val="006541F0"/>
    <w:rsid w:val="0065461A"/>
    <w:rsid w:val="00654FB8"/>
    <w:rsid w:val="00655090"/>
    <w:rsid w:val="0065514F"/>
    <w:rsid w:val="00655221"/>
    <w:rsid w:val="00655802"/>
    <w:rsid w:val="0065596B"/>
    <w:rsid w:val="00655DC1"/>
    <w:rsid w:val="00655E3A"/>
    <w:rsid w:val="00655EAF"/>
    <w:rsid w:val="006568C7"/>
    <w:rsid w:val="00657971"/>
    <w:rsid w:val="0066052A"/>
    <w:rsid w:val="0066071F"/>
    <w:rsid w:val="006613A8"/>
    <w:rsid w:val="00661664"/>
    <w:rsid w:val="00661B82"/>
    <w:rsid w:val="006625B0"/>
    <w:rsid w:val="00662B4D"/>
    <w:rsid w:val="006631A6"/>
    <w:rsid w:val="006632E2"/>
    <w:rsid w:val="00663BFB"/>
    <w:rsid w:val="00664195"/>
    <w:rsid w:val="00664665"/>
    <w:rsid w:val="0066500D"/>
    <w:rsid w:val="006655B5"/>
    <w:rsid w:val="006658C0"/>
    <w:rsid w:val="00665CF3"/>
    <w:rsid w:val="00665D76"/>
    <w:rsid w:val="0066625A"/>
    <w:rsid w:val="00666287"/>
    <w:rsid w:val="00666528"/>
    <w:rsid w:val="00666A12"/>
    <w:rsid w:val="006673B8"/>
    <w:rsid w:val="00667B88"/>
    <w:rsid w:val="00670472"/>
    <w:rsid w:val="00670D4E"/>
    <w:rsid w:val="006717E9"/>
    <w:rsid w:val="00671981"/>
    <w:rsid w:val="006720DB"/>
    <w:rsid w:val="006721D2"/>
    <w:rsid w:val="00672E7A"/>
    <w:rsid w:val="00672EA8"/>
    <w:rsid w:val="006731B9"/>
    <w:rsid w:val="006731CE"/>
    <w:rsid w:val="00673743"/>
    <w:rsid w:val="00673D86"/>
    <w:rsid w:val="00673EB2"/>
    <w:rsid w:val="006748EF"/>
    <w:rsid w:val="00674A46"/>
    <w:rsid w:val="00674D2F"/>
    <w:rsid w:val="006753D2"/>
    <w:rsid w:val="00675480"/>
    <w:rsid w:val="00675CC2"/>
    <w:rsid w:val="00676066"/>
    <w:rsid w:val="006763D0"/>
    <w:rsid w:val="00676D6D"/>
    <w:rsid w:val="00677344"/>
    <w:rsid w:val="00677EC1"/>
    <w:rsid w:val="00680355"/>
    <w:rsid w:val="00680778"/>
    <w:rsid w:val="006807B8"/>
    <w:rsid w:val="00680D2A"/>
    <w:rsid w:val="00680F15"/>
    <w:rsid w:val="00681035"/>
    <w:rsid w:val="0068130D"/>
    <w:rsid w:val="00681430"/>
    <w:rsid w:val="0068173E"/>
    <w:rsid w:val="00681915"/>
    <w:rsid w:val="006821AD"/>
    <w:rsid w:val="0068275E"/>
    <w:rsid w:val="006827D4"/>
    <w:rsid w:val="00682B5B"/>
    <w:rsid w:val="00682E29"/>
    <w:rsid w:val="00682EC9"/>
    <w:rsid w:val="00683CA8"/>
    <w:rsid w:val="00684157"/>
    <w:rsid w:val="006849F9"/>
    <w:rsid w:val="00684C2E"/>
    <w:rsid w:val="00684F57"/>
    <w:rsid w:val="00685C44"/>
    <w:rsid w:val="00686448"/>
    <w:rsid w:val="006869BD"/>
    <w:rsid w:val="006869FC"/>
    <w:rsid w:val="00686EB1"/>
    <w:rsid w:val="00687E3D"/>
    <w:rsid w:val="00687FAE"/>
    <w:rsid w:val="00690481"/>
    <w:rsid w:val="006909E2"/>
    <w:rsid w:val="00690B1B"/>
    <w:rsid w:val="00690F05"/>
    <w:rsid w:val="006912C9"/>
    <w:rsid w:val="00691380"/>
    <w:rsid w:val="00691797"/>
    <w:rsid w:val="00692A9D"/>
    <w:rsid w:val="00692E85"/>
    <w:rsid w:val="00692F0D"/>
    <w:rsid w:val="00692F60"/>
    <w:rsid w:val="0069303F"/>
    <w:rsid w:val="00693A8A"/>
    <w:rsid w:val="006941AE"/>
    <w:rsid w:val="00694585"/>
    <w:rsid w:val="00695827"/>
    <w:rsid w:val="00695BE5"/>
    <w:rsid w:val="00695E16"/>
    <w:rsid w:val="00695E7F"/>
    <w:rsid w:val="00695E8C"/>
    <w:rsid w:val="00696731"/>
    <w:rsid w:val="006967DB"/>
    <w:rsid w:val="00697182"/>
    <w:rsid w:val="00697B2A"/>
    <w:rsid w:val="006A03ED"/>
    <w:rsid w:val="006A0CAC"/>
    <w:rsid w:val="006A0E23"/>
    <w:rsid w:val="006A1757"/>
    <w:rsid w:val="006A182D"/>
    <w:rsid w:val="006A188F"/>
    <w:rsid w:val="006A28B5"/>
    <w:rsid w:val="006A2D45"/>
    <w:rsid w:val="006A3446"/>
    <w:rsid w:val="006A3749"/>
    <w:rsid w:val="006A440F"/>
    <w:rsid w:val="006A46DB"/>
    <w:rsid w:val="006A62BD"/>
    <w:rsid w:val="006A6368"/>
    <w:rsid w:val="006A64B1"/>
    <w:rsid w:val="006A6AB3"/>
    <w:rsid w:val="006A6C2E"/>
    <w:rsid w:val="006A73AC"/>
    <w:rsid w:val="006A7F98"/>
    <w:rsid w:val="006B09FD"/>
    <w:rsid w:val="006B24E5"/>
    <w:rsid w:val="006B2582"/>
    <w:rsid w:val="006B2F58"/>
    <w:rsid w:val="006B37E1"/>
    <w:rsid w:val="006B3BF7"/>
    <w:rsid w:val="006B417A"/>
    <w:rsid w:val="006B486A"/>
    <w:rsid w:val="006B4DDA"/>
    <w:rsid w:val="006B4F89"/>
    <w:rsid w:val="006B5497"/>
    <w:rsid w:val="006B58F1"/>
    <w:rsid w:val="006B5B12"/>
    <w:rsid w:val="006B623B"/>
    <w:rsid w:val="006B6945"/>
    <w:rsid w:val="006B6A7A"/>
    <w:rsid w:val="006B6B25"/>
    <w:rsid w:val="006B6D90"/>
    <w:rsid w:val="006C034D"/>
    <w:rsid w:val="006C0688"/>
    <w:rsid w:val="006C1FE9"/>
    <w:rsid w:val="006C20F6"/>
    <w:rsid w:val="006C2230"/>
    <w:rsid w:val="006C23A3"/>
    <w:rsid w:val="006C246E"/>
    <w:rsid w:val="006C2F1E"/>
    <w:rsid w:val="006C31DC"/>
    <w:rsid w:val="006C38DA"/>
    <w:rsid w:val="006C3960"/>
    <w:rsid w:val="006C3E61"/>
    <w:rsid w:val="006C3F90"/>
    <w:rsid w:val="006C3FBC"/>
    <w:rsid w:val="006C4AB2"/>
    <w:rsid w:val="006C531D"/>
    <w:rsid w:val="006C53F2"/>
    <w:rsid w:val="006C54A6"/>
    <w:rsid w:val="006C5B12"/>
    <w:rsid w:val="006C5D87"/>
    <w:rsid w:val="006D017B"/>
    <w:rsid w:val="006D0195"/>
    <w:rsid w:val="006D0342"/>
    <w:rsid w:val="006D045A"/>
    <w:rsid w:val="006D0926"/>
    <w:rsid w:val="006D1661"/>
    <w:rsid w:val="006D1ABA"/>
    <w:rsid w:val="006D2095"/>
    <w:rsid w:val="006D215F"/>
    <w:rsid w:val="006D29EB"/>
    <w:rsid w:val="006D2B6D"/>
    <w:rsid w:val="006D3E37"/>
    <w:rsid w:val="006D430B"/>
    <w:rsid w:val="006D4D78"/>
    <w:rsid w:val="006D550D"/>
    <w:rsid w:val="006D6BA5"/>
    <w:rsid w:val="006D7965"/>
    <w:rsid w:val="006E03E8"/>
    <w:rsid w:val="006E0520"/>
    <w:rsid w:val="006E0AE3"/>
    <w:rsid w:val="006E2710"/>
    <w:rsid w:val="006E27AF"/>
    <w:rsid w:val="006E2FD8"/>
    <w:rsid w:val="006E36DE"/>
    <w:rsid w:val="006E5B7B"/>
    <w:rsid w:val="006E62B7"/>
    <w:rsid w:val="006E68E6"/>
    <w:rsid w:val="006E6FE7"/>
    <w:rsid w:val="006E7A23"/>
    <w:rsid w:val="006E7ACB"/>
    <w:rsid w:val="006E7B80"/>
    <w:rsid w:val="006F0884"/>
    <w:rsid w:val="006F0F3B"/>
    <w:rsid w:val="006F103D"/>
    <w:rsid w:val="006F1109"/>
    <w:rsid w:val="006F15AB"/>
    <w:rsid w:val="006F17FD"/>
    <w:rsid w:val="006F2024"/>
    <w:rsid w:val="006F2401"/>
    <w:rsid w:val="006F2B90"/>
    <w:rsid w:val="006F3314"/>
    <w:rsid w:val="006F3875"/>
    <w:rsid w:val="006F394F"/>
    <w:rsid w:val="006F3D3D"/>
    <w:rsid w:val="006F45E9"/>
    <w:rsid w:val="006F5174"/>
    <w:rsid w:val="006F5C1A"/>
    <w:rsid w:val="006F5E04"/>
    <w:rsid w:val="006F5EAA"/>
    <w:rsid w:val="006F6FFF"/>
    <w:rsid w:val="006F70D8"/>
    <w:rsid w:val="006F7F59"/>
    <w:rsid w:val="00700B45"/>
    <w:rsid w:val="00701000"/>
    <w:rsid w:val="0070183E"/>
    <w:rsid w:val="00703326"/>
    <w:rsid w:val="007035A6"/>
    <w:rsid w:val="00703D1E"/>
    <w:rsid w:val="00704159"/>
    <w:rsid w:val="007042FA"/>
    <w:rsid w:val="00704D9B"/>
    <w:rsid w:val="00705138"/>
    <w:rsid w:val="0070540C"/>
    <w:rsid w:val="00705E67"/>
    <w:rsid w:val="0070610E"/>
    <w:rsid w:val="0070738B"/>
    <w:rsid w:val="007075DF"/>
    <w:rsid w:val="007079B9"/>
    <w:rsid w:val="0071055D"/>
    <w:rsid w:val="00710771"/>
    <w:rsid w:val="00710CD4"/>
    <w:rsid w:val="00710DB3"/>
    <w:rsid w:val="00711B2A"/>
    <w:rsid w:val="00712055"/>
    <w:rsid w:val="00712F57"/>
    <w:rsid w:val="007132A5"/>
    <w:rsid w:val="0071346F"/>
    <w:rsid w:val="007136E7"/>
    <w:rsid w:val="00713843"/>
    <w:rsid w:val="00714091"/>
    <w:rsid w:val="007140F2"/>
    <w:rsid w:val="007148AD"/>
    <w:rsid w:val="00714A55"/>
    <w:rsid w:val="00714F26"/>
    <w:rsid w:val="00715532"/>
    <w:rsid w:val="007158BF"/>
    <w:rsid w:val="00715904"/>
    <w:rsid w:val="00715DE0"/>
    <w:rsid w:val="0071655C"/>
    <w:rsid w:val="00716910"/>
    <w:rsid w:val="00716ED7"/>
    <w:rsid w:val="00717102"/>
    <w:rsid w:val="007172D3"/>
    <w:rsid w:val="00717312"/>
    <w:rsid w:val="00720399"/>
    <w:rsid w:val="00720479"/>
    <w:rsid w:val="00722023"/>
    <w:rsid w:val="007222F0"/>
    <w:rsid w:val="00722437"/>
    <w:rsid w:val="007229E4"/>
    <w:rsid w:val="007240AA"/>
    <w:rsid w:val="007240F0"/>
    <w:rsid w:val="007246E1"/>
    <w:rsid w:val="0072473D"/>
    <w:rsid w:val="00724C86"/>
    <w:rsid w:val="00724D42"/>
    <w:rsid w:val="00725436"/>
    <w:rsid w:val="00725510"/>
    <w:rsid w:val="00725870"/>
    <w:rsid w:val="00725E6F"/>
    <w:rsid w:val="00726291"/>
    <w:rsid w:val="007262C1"/>
    <w:rsid w:val="007263BB"/>
    <w:rsid w:val="0072757A"/>
    <w:rsid w:val="00727C47"/>
    <w:rsid w:val="007307D6"/>
    <w:rsid w:val="00730965"/>
    <w:rsid w:val="00730A85"/>
    <w:rsid w:val="0073108C"/>
    <w:rsid w:val="007312CA"/>
    <w:rsid w:val="007317A6"/>
    <w:rsid w:val="0073472B"/>
    <w:rsid w:val="00734BEF"/>
    <w:rsid w:val="00734CE8"/>
    <w:rsid w:val="007350E9"/>
    <w:rsid w:val="00735171"/>
    <w:rsid w:val="007359E9"/>
    <w:rsid w:val="007363B8"/>
    <w:rsid w:val="00737100"/>
    <w:rsid w:val="007372B3"/>
    <w:rsid w:val="00737384"/>
    <w:rsid w:val="007374DC"/>
    <w:rsid w:val="007378D1"/>
    <w:rsid w:val="00737DDF"/>
    <w:rsid w:val="00740C2B"/>
    <w:rsid w:val="00740CBA"/>
    <w:rsid w:val="00741321"/>
    <w:rsid w:val="00741378"/>
    <w:rsid w:val="00741640"/>
    <w:rsid w:val="00742377"/>
    <w:rsid w:val="00742762"/>
    <w:rsid w:val="007429EE"/>
    <w:rsid w:val="00742FB6"/>
    <w:rsid w:val="007435AA"/>
    <w:rsid w:val="0074395B"/>
    <w:rsid w:val="00744155"/>
    <w:rsid w:val="007444C1"/>
    <w:rsid w:val="00744A9A"/>
    <w:rsid w:val="00744F8D"/>
    <w:rsid w:val="007453D7"/>
    <w:rsid w:val="007458E9"/>
    <w:rsid w:val="0074654B"/>
    <w:rsid w:val="00746FB0"/>
    <w:rsid w:val="00746FE6"/>
    <w:rsid w:val="00747BB1"/>
    <w:rsid w:val="00747FAE"/>
    <w:rsid w:val="00747FDA"/>
    <w:rsid w:val="00750D3B"/>
    <w:rsid w:val="00750F13"/>
    <w:rsid w:val="00750FA3"/>
    <w:rsid w:val="00751001"/>
    <w:rsid w:val="007513A7"/>
    <w:rsid w:val="00751991"/>
    <w:rsid w:val="00752BF1"/>
    <w:rsid w:val="00752CFA"/>
    <w:rsid w:val="00753228"/>
    <w:rsid w:val="00754A20"/>
    <w:rsid w:val="00755309"/>
    <w:rsid w:val="007556B8"/>
    <w:rsid w:val="0075594D"/>
    <w:rsid w:val="00755DD4"/>
    <w:rsid w:val="00755F6A"/>
    <w:rsid w:val="0075666D"/>
    <w:rsid w:val="00756AEF"/>
    <w:rsid w:val="007574AE"/>
    <w:rsid w:val="00757695"/>
    <w:rsid w:val="00757D77"/>
    <w:rsid w:val="0076020C"/>
    <w:rsid w:val="00760CAC"/>
    <w:rsid w:val="00760FC0"/>
    <w:rsid w:val="00761606"/>
    <w:rsid w:val="00761EB5"/>
    <w:rsid w:val="0076266F"/>
    <w:rsid w:val="00763E07"/>
    <w:rsid w:val="007641AA"/>
    <w:rsid w:val="0076516A"/>
    <w:rsid w:val="00765961"/>
    <w:rsid w:val="00765ABF"/>
    <w:rsid w:val="00767A47"/>
    <w:rsid w:val="00770341"/>
    <w:rsid w:val="0077072E"/>
    <w:rsid w:val="00770780"/>
    <w:rsid w:val="00770EB5"/>
    <w:rsid w:val="007716F1"/>
    <w:rsid w:val="0077208C"/>
    <w:rsid w:val="00773567"/>
    <w:rsid w:val="00773AB1"/>
    <w:rsid w:val="00774288"/>
    <w:rsid w:val="007746B1"/>
    <w:rsid w:val="00774D00"/>
    <w:rsid w:val="0077505A"/>
    <w:rsid w:val="007750EF"/>
    <w:rsid w:val="007750FD"/>
    <w:rsid w:val="00775345"/>
    <w:rsid w:val="00775CB9"/>
    <w:rsid w:val="00775E17"/>
    <w:rsid w:val="007760A9"/>
    <w:rsid w:val="00776B03"/>
    <w:rsid w:val="00777760"/>
    <w:rsid w:val="00780147"/>
    <w:rsid w:val="007802E4"/>
    <w:rsid w:val="00780407"/>
    <w:rsid w:val="007812D8"/>
    <w:rsid w:val="0078178F"/>
    <w:rsid w:val="00781B5D"/>
    <w:rsid w:val="00781B94"/>
    <w:rsid w:val="00781D26"/>
    <w:rsid w:val="00781E19"/>
    <w:rsid w:val="007820DA"/>
    <w:rsid w:val="00782E00"/>
    <w:rsid w:val="0078343D"/>
    <w:rsid w:val="0078351F"/>
    <w:rsid w:val="00783790"/>
    <w:rsid w:val="00783B77"/>
    <w:rsid w:val="00783D59"/>
    <w:rsid w:val="00783D6A"/>
    <w:rsid w:val="00784367"/>
    <w:rsid w:val="00784497"/>
    <w:rsid w:val="00785237"/>
    <w:rsid w:val="00785CA6"/>
    <w:rsid w:val="00785DD0"/>
    <w:rsid w:val="00786956"/>
    <w:rsid w:val="00787670"/>
    <w:rsid w:val="00787B98"/>
    <w:rsid w:val="00787CBB"/>
    <w:rsid w:val="00790C53"/>
    <w:rsid w:val="00792E9B"/>
    <w:rsid w:val="00793BB8"/>
    <w:rsid w:val="00793C0D"/>
    <w:rsid w:val="00794924"/>
    <w:rsid w:val="00794B3B"/>
    <w:rsid w:val="00794FDC"/>
    <w:rsid w:val="00795636"/>
    <w:rsid w:val="007957B3"/>
    <w:rsid w:val="00795898"/>
    <w:rsid w:val="00795AF7"/>
    <w:rsid w:val="007974AC"/>
    <w:rsid w:val="007A087C"/>
    <w:rsid w:val="007A09B9"/>
    <w:rsid w:val="007A0E55"/>
    <w:rsid w:val="007A1E6B"/>
    <w:rsid w:val="007A2176"/>
    <w:rsid w:val="007A2DA9"/>
    <w:rsid w:val="007A30BA"/>
    <w:rsid w:val="007A3833"/>
    <w:rsid w:val="007A3908"/>
    <w:rsid w:val="007A3E2E"/>
    <w:rsid w:val="007A3EC8"/>
    <w:rsid w:val="007A42CC"/>
    <w:rsid w:val="007A4773"/>
    <w:rsid w:val="007A4887"/>
    <w:rsid w:val="007A51B6"/>
    <w:rsid w:val="007A535D"/>
    <w:rsid w:val="007A573D"/>
    <w:rsid w:val="007A584E"/>
    <w:rsid w:val="007A5B2F"/>
    <w:rsid w:val="007A5DA8"/>
    <w:rsid w:val="007A62F0"/>
    <w:rsid w:val="007A64CA"/>
    <w:rsid w:val="007A653D"/>
    <w:rsid w:val="007A69F8"/>
    <w:rsid w:val="007A7913"/>
    <w:rsid w:val="007A7F53"/>
    <w:rsid w:val="007B024E"/>
    <w:rsid w:val="007B0746"/>
    <w:rsid w:val="007B08B7"/>
    <w:rsid w:val="007B0990"/>
    <w:rsid w:val="007B0DE5"/>
    <w:rsid w:val="007B1032"/>
    <w:rsid w:val="007B1166"/>
    <w:rsid w:val="007B3069"/>
    <w:rsid w:val="007B317C"/>
    <w:rsid w:val="007B35F3"/>
    <w:rsid w:val="007B3A01"/>
    <w:rsid w:val="007B3DF4"/>
    <w:rsid w:val="007B45FF"/>
    <w:rsid w:val="007B5438"/>
    <w:rsid w:val="007B579E"/>
    <w:rsid w:val="007B5AB3"/>
    <w:rsid w:val="007B5F70"/>
    <w:rsid w:val="007B6105"/>
    <w:rsid w:val="007B621B"/>
    <w:rsid w:val="007B665B"/>
    <w:rsid w:val="007B680B"/>
    <w:rsid w:val="007B6AE7"/>
    <w:rsid w:val="007B71BB"/>
    <w:rsid w:val="007B7438"/>
    <w:rsid w:val="007B760C"/>
    <w:rsid w:val="007B7976"/>
    <w:rsid w:val="007B7B50"/>
    <w:rsid w:val="007C0100"/>
    <w:rsid w:val="007C01AF"/>
    <w:rsid w:val="007C06BD"/>
    <w:rsid w:val="007C1270"/>
    <w:rsid w:val="007C1836"/>
    <w:rsid w:val="007C1A50"/>
    <w:rsid w:val="007C1D05"/>
    <w:rsid w:val="007C299C"/>
    <w:rsid w:val="007C2C89"/>
    <w:rsid w:val="007C2F1E"/>
    <w:rsid w:val="007C33A4"/>
    <w:rsid w:val="007C3485"/>
    <w:rsid w:val="007C4198"/>
    <w:rsid w:val="007C4529"/>
    <w:rsid w:val="007C49E5"/>
    <w:rsid w:val="007C4BCC"/>
    <w:rsid w:val="007C5974"/>
    <w:rsid w:val="007C5979"/>
    <w:rsid w:val="007C65B8"/>
    <w:rsid w:val="007C66B7"/>
    <w:rsid w:val="007C69AF"/>
    <w:rsid w:val="007C75D1"/>
    <w:rsid w:val="007C760E"/>
    <w:rsid w:val="007C7C32"/>
    <w:rsid w:val="007D01A5"/>
    <w:rsid w:val="007D0B79"/>
    <w:rsid w:val="007D1CC8"/>
    <w:rsid w:val="007D2599"/>
    <w:rsid w:val="007D2B23"/>
    <w:rsid w:val="007D3385"/>
    <w:rsid w:val="007D38E5"/>
    <w:rsid w:val="007D3B67"/>
    <w:rsid w:val="007D3D68"/>
    <w:rsid w:val="007D3EC6"/>
    <w:rsid w:val="007D4A07"/>
    <w:rsid w:val="007D4F9E"/>
    <w:rsid w:val="007D4FE2"/>
    <w:rsid w:val="007D5654"/>
    <w:rsid w:val="007D6075"/>
    <w:rsid w:val="007D63EB"/>
    <w:rsid w:val="007D65C2"/>
    <w:rsid w:val="007D6947"/>
    <w:rsid w:val="007D766B"/>
    <w:rsid w:val="007D7D78"/>
    <w:rsid w:val="007E025B"/>
    <w:rsid w:val="007E0889"/>
    <w:rsid w:val="007E0DB2"/>
    <w:rsid w:val="007E0F6C"/>
    <w:rsid w:val="007E1049"/>
    <w:rsid w:val="007E1257"/>
    <w:rsid w:val="007E130F"/>
    <w:rsid w:val="007E13C4"/>
    <w:rsid w:val="007E18E7"/>
    <w:rsid w:val="007E1C1D"/>
    <w:rsid w:val="007E21DD"/>
    <w:rsid w:val="007E22B5"/>
    <w:rsid w:val="007E26F4"/>
    <w:rsid w:val="007E2CA3"/>
    <w:rsid w:val="007E345E"/>
    <w:rsid w:val="007E366D"/>
    <w:rsid w:val="007E438A"/>
    <w:rsid w:val="007E4398"/>
    <w:rsid w:val="007E4976"/>
    <w:rsid w:val="007E50ED"/>
    <w:rsid w:val="007E5715"/>
    <w:rsid w:val="007E6023"/>
    <w:rsid w:val="007E64F6"/>
    <w:rsid w:val="007E68D0"/>
    <w:rsid w:val="007E6DF0"/>
    <w:rsid w:val="007E7A4F"/>
    <w:rsid w:val="007E7B2E"/>
    <w:rsid w:val="007F03AB"/>
    <w:rsid w:val="007F147A"/>
    <w:rsid w:val="007F1E00"/>
    <w:rsid w:val="007F2AAC"/>
    <w:rsid w:val="007F2F2A"/>
    <w:rsid w:val="007F324A"/>
    <w:rsid w:val="007F3736"/>
    <w:rsid w:val="007F387C"/>
    <w:rsid w:val="007F4810"/>
    <w:rsid w:val="007F568E"/>
    <w:rsid w:val="007F5E1D"/>
    <w:rsid w:val="007F5FFE"/>
    <w:rsid w:val="007F63DE"/>
    <w:rsid w:val="007F6D20"/>
    <w:rsid w:val="007F7577"/>
    <w:rsid w:val="007F7EA5"/>
    <w:rsid w:val="00800792"/>
    <w:rsid w:val="008019B6"/>
    <w:rsid w:val="00801F7B"/>
    <w:rsid w:val="00802E26"/>
    <w:rsid w:val="00804308"/>
    <w:rsid w:val="00804472"/>
    <w:rsid w:val="0080450F"/>
    <w:rsid w:val="00804759"/>
    <w:rsid w:val="008052A6"/>
    <w:rsid w:val="008059A2"/>
    <w:rsid w:val="00805BAA"/>
    <w:rsid w:val="008065CB"/>
    <w:rsid w:val="00806604"/>
    <w:rsid w:val="00806C00"/>
    <w:rsid w:val="00806D58"/>
    <w:rsid w:val="0080701A"/>
    <w:rsid w:val="00810922"/>
    <w:rsid w:val="00810BA4"/>
    <w:rsid w:val="00810DC3"/>
    <w:rsid w:val="008114BB"/>
    <w:rsid w:val="008114C7"/>
    <w:rsid w:val="008118FE"/>
    <w:rsid w:val="00812147"/>
    <w:rsid w:val="00812990"/>
    <w:rsid w:val="00812F45"/>
    <w:rsid w:val="00814E43"/>
    <w:rsid w:val="00815045"/>
    <w:rsid w:val="008151AB"/>
    <w:rsid w:val="008165E8"/>
    <w:rsid w:val="00817491"/>
    <w:rsid w:val="00817910"/>
    <w:rsid w:val="00817D1D"/>
    <w:rsid w:val="00817FB7"/>
    <w:rsid w:val="00820189"/>
    <w:rsid w:val="00820CE8"/>
    <w:rsid w:val="00821111"/>
    <w:rsid w:val="00821297"/>
    <w:rsid w:val="00821E74"/>
    <w:rsid w:val="00821F06"/>
    <w:rsid w:val="008228BA"/>
    <w:rsid w:val="00822AE4"/>
    <w:rsid w:val="00822B25"/>
    <w:rsid w:val="00822DD8"/>
    <w:rsid w:val="008232CF"/>
    <w:rsid w:val="008233C0"/>
    <w:rsid w:val="008236AB"/>
    <w:rsid w:val="008237CD"/>
    <w:rsid w:val="00823E9D"/>
    <w:rsid w:val="00824C6D"/>
    <w:rsid w:val="00824C82"/>
    <w:rsid w:val="00824E07"/>
    <w:rsid w:val="00825246"/>
    <w:rsid w:val="008253B1"/>
    <w:rsid w:val="00825952"/>
    <w:rsid w:val="008260F3"/>
    <w:rsid w:val="00827586"/>
    <w:rsid w:val="00827A64"/>
    <w:rsid w:val="00827B50"/>
    <w:rsid w:val="00827F2C"/>
    <w:rsid w:val="0083035F"/>
    <w:rsid w:val="00830429"/>
    <w:rsid w:val="0083090E"/>
    <w:rsid w:val="00830CCB"/>
    <w:rsid w:val="008312C1"/>
    <w:rsid w:val="008316CD"/>
    <w:rsid w:val="00831729"/>
    <w:rsid w:val="00832267"/>
    <w:rsid w:val="00832AAB"/>
    <w:rsid w:val="00832DC7"/>
    <w:rsid w:val="00833355"/>
    <w:rsid w:val="0083385E"/>
    <w:rsid w:val="008338C2"/>
    <w:rsid w:val="00833A09"/>
    <w:rsid w:val="00833CA5"/>
    <w:rsid w:val="008355B1"/>
    <w:rsid w:val="00835ED0"/>
    <w:rsid w:val="00836131"/>
    <w:rsid w:val="00837A5A"/>
    <w:rsid w:val="00837EF9"/>
    <w:rsid w:val="0084028E"/>
    <w:rsid w:val="00840C33"/>
    <w:rsid w:val="00841CF1"/>
    <w:rsid w:val="00841D69"/>
    <w:rsid w:val="0084215F"/>
    <w:rsid w:val="00842E52"/>
    <w:rsid w:val="00843DF4"/>
    <w:rsid w:val="00843E17"/>
    <w:rsid w:val="00844957"/>
    <w:rsid w:val="00844A47"/>
    <w:rsid w:val="00845192"/>
    <w:rsid w:val="00845237"/>
    <w:rsid w:val="00845440"/>
    <w:rsid w:val="0084579B"/>
    <w:rsid w:val="00845A73"/>
    <w:rsid w:val="00845B79"/>
    <w:rsid w:val="00845D2D"/>
    <w:rsid w:val="00845F4D"/>
    <w:rsid w:val="00846713"/>
    <w:rsid w:val="008501AD"/>
    <w:rsid w:val="00850508"/>
    <w:rsid w:val="00850B31"/>
    <w:rsid w:val="00851CB5"/>
    <w:rsid w:val="0085256A"/>
    <w:rsid w:val="00852783"/>
    <w:rsid w:val="00852B22"/>
    <w:rsid w:val="00852E10"/>
    <w:rsid w:val="00852EE9"/>
    <w:rsid w:val="0085323C"/>
    <w:rsid w:val="008532BE"/>
    <w:rsid w:val="008535A2"/>
    <w:rsid w:val="00854010"/>
    <w:rsid w:val="00854F19"/>
    <w:rsid w:val="00855479"/>
    <w:rsid w:val="00856635"/>
    <w:rsid w:val="008606C6"/>
    <w:rsid w:val="00861208"/>
    <w:rsid w:val="008614FE"/>
    <w:rsid w:val="00862394"/>
    <w:rsid w:val="00862BEE"/>
    <w:rsid w:val="00863055"/>
    <w:rsid w:val="0086321B"/>
    <w:rsid w:val="008635B1"/>
    <w:rsid w:val="008636E8"/>
    <w:rsid w:val="00863954"/>
    <w:rsid w:val="00863D7C"/>
    <w:rsid w:val="00863E00"/>
    <w:rsid w:val="00864B29"/>
    <w:rsid w:val="00865F6C"/>
    <w:rsid w:val="008660F5"/>
    <w:rsid w:val="00866151"/>
    <w:rsid w:val="00867053"/>
    <w:rsid w:val="00870CB8"/>
    <w:rsid w:val="008730FD"/>
    <w:rsid w:val="00873992"/>
    <w:rsid w:val="00873A2B"/>
    <w:rsid w:val="00873C74"/>
    <w:rsid w:val="0087411E"/>
    <w:rsid w:val="008748A1"/>
    <w:rsid w:val="008749B8"/>
    <w:rsid w:val="008749CA"/>
    <w:rsid w:val="00874D6F"/>
    <w:rsid w:val="00874EEB"/>
    <w:rsid w:val="008765C1"/>
    <w:rsid w:val="0087667D"/>
    <w:rsid w:val="00876A5C"/>
    <w:rsid w:val="008775F4"/>
    <w:rsid w:val="00877A7A"/>
    <w:rsid w:val="00877B60"/>
    <w:rsid w:val="00877DA5"/>
    <w:rsid w:val="008801FD"/>
    <w:rsid w:val="008803B6"/>
    <w:rsid w:val="008804EB"/>
    <w:rsid w:val="008813B8"/>
    <w:rsid w:val="00881ECE"/>
    <w:rsid w:val="00882107"/>
    <w:rsid w:val="008822DF"/>
    <w:rsid w:val="00882973"/>
    <w:rsid w:val="00882E8D"/>
    <w:rsid w:val="008830AC"/>
    <w:rsid w:val="00883670"/>
    <w:rsid w:val="00883698"/>
    <w:rsid w:val="00884CC8"/>
    <w:rsid w:val="00884DF1"/>
    <w:rsid w:val="008850A9"/>
    <w:rsid w:val="00886511"/>
    <w:rsid w:val="0088699C"/>
    <w:rsid w:val="0088779B"/>
    <w:rsid w:val="00887FDB"/>
    <w:rsid w:val="00890333"/>
    <w:rsid w:val="008904CC"/>
    <w:rsid w:val="0089086B"/>
    <w:rsid w:val="00890C4D"/>
    <w:rsid w:val="00890CB4"/>
    <w:rsid w:val="00890D50"/>
    <w:rsid w:val="008921E2"/>
    <w:rsid w:val="008924D1"/>
    <w:rsid w:val="00892AD1"/>
    <w:rsid w:val="00892FFB"/>
    <w:rsid w:val="00893270"/>
    <w:rsid w:val="008933AC"/>
    <w:rsid w:val="0089366F"/>
    <w:rsid w:val="00894383"/>
    <w:rsid w:val="0089498C"/>
    <w:rsid w:val="00894B95"/>
    <w:rsid w:val="00894D6C"/>
    <w:rsid w:val="00897474"/>
    <w:rsid w:val="008A155A"/>
    <w:rsid w:val="008A1584"/>
    <w:rsid w:val="008A1F80"/>
    <w:rsid w:val="008A35FF"/>
    <w:rsid w:val="008A3939"/>
    <w:rsid w:val="008A40F9"/>
    <w:rsid w:val="008A413E"/>
    <w:rsid w:val="008A4163"/>
    <w:rsid w:val="008A4F09"/>
    <w:rsid w:val="008A5209"/>
    <w:rsid w:val="008A626C"/>
    <w:rsid w:val="008A642F"/>
    <w:rsid w:val="008A668B"/>
    <w:rsid w:val="008A67F3"/>
    <w:rsid w:val="008A71E2"/>
    <w:rsid w:val="008A75BE"/>
    <w:rsid w:val="008A7A8D"/>
    <w:rsid w:val="008B02C5"/>
    <w:rsid w:val="008B0A31"/>
    <w:rsid w:val="008B1249"/>
    <w:rsid w:val="008B1A15"/>
    <w:rsid w:val="008B2462"/>
    <w:rsid w:val="008B2BEB"/>
    <w:rsid w:val="008B32F8"/>
    <w:rsid w:val="008B3501"/>
    <w:rsid w:val="008B36FE"/>
    <w:rsid w:val="008B39DD"/>
    <w:rsid w:val="008B3FC2"/>
    <w:rsid w:val="008B42F2"/>
    <w:rsid w:val="008B4B50"/>
    <w:rsid w:val="008B4EBD"/>
    <w:rsid w:val="008B4F4F"/>
    <w:rsid w:val="008B57AE"/>
    <w:rsid w:val="008B5914"/>
    <w:rsid w:val="008B59A5"/>
    <w:rsid w:val="008B5AEB"/>
    <w:rsid w:val="008B5E4A"/>
    <w:rsid w:val="008B683C"/>
    <w:rsid w:val="008B7EE1"/>
    <w:rsid w:val="008C018C"/>
    <w:rsid w:val="008C01F8"/>
    <w:rsid w:val="008C0751"/>
    <w:rsid w:val="008C0F64"/>
    <w:rsid w:val="008C1685"/>
    <w:rsid w:val="008C190A"/>
    <w:rsid w:val="008C1B98"/>
    <w:rsid w:val="008C1C0F"/>
    <w:rsid w:val="008C27AE"/>
    <w:rsid w:val="008C2864"/>
    <w:rsid w:val="008C339A"/>
    <w:rsid w:val="008C375D"/>
    <w:rsid w:val="008C3904"/>
    <w:rsid w:val="008C460D"/>
    <w:rsid w:val="008C460E"/>
    <w:rsid w:val="008C4D88"/>
    <w:rsid w:val="008C59D9"/>
    <w:rsid w:val="008C6013"/>
    <w:rsid w:val="008C69F2"/>
    <w:rsid w:val="008C6AF9"/>
    <w:rsid w:val="008C7359"/>
    <w:rsid w:val="008C7754"/>
    <w:rsid w:val="008C7A05"/>
    <w:rsid w:val="008D10E0"/>
    <w:rsid w:val="008D114C"/>
    <w:rsid w:val="008D18DA"/>
    <w:rsid w:val="008D18ED"/>
    <w:rsid w:val="008D1943"/>
    <w:rsid w:val="008D1B24"/>
    <w:rsid w:val="008D1CD0"/>
    <w:rsid w:val="008D26BD"/>
    <w:rsid w:val="008D2993"/>
    <w:rsid w:val="008D3C6F"/>
    <w:rsid w:val="008D425A"/>
    <w:rsid w:val="008D4768"/>
    <w:rsid w:val="008D511B"/>
    <w:rsid w:val="008D5BC4"/>
    <w:rsid w:val="008D6A8A"/>
    <w:rsid w:val="008D6F10"/>
    <w:rsid w:val="008D790D"/>
    <w:rsid w:val="008D7BC7"/>
    <w:rsid w:val="008D7F0F"/>
    <w:rsid w:val="008E0176"/>
    <w:rsid w:val="008E075D"/>
    <w:rsid w:val="008E0D23"/>
    <w:rsid w:val="008E0E8B"/>
    <w:rsid w:val="008E107E"/>
    <w:rsid w:val="008E1082"/>
    <w:rsid w:val="008E10C6"/>
    <w:rsid w:val="008E285A"/>
    <w:rsid w:val="008E31CA"/>
    <w:rsid w:val="008E48A4"/>
    <w:rsid w:val="008E4A22"/>
    <w:rsid w:val="008E52CC"/>
    <w:rsid w:val="008E59BE"/>
    <w:rsid w:val="008E5C39"/>
    <w:rsid w:val="008E5F6F"/>
    <w:rsid w:val="008E6FBD"/>
    <w:rsid w:val="008E7041"/>
    <w:rsid w:val="008E717A"/>
    <w:rsid w:val="008E7A59"/>
    <w:rsid w:val="008E7AEB"/>
    <w:rsid w:val="008E7D1F"/>
    <w:rsid w:val="008F1E8C"/>
    <w:rsid w:val="008F209A"/>
    <w:rsid w:val="008F228F"/>
    <w:rsid w:val="008F2A9D"/>
    <w:rsid w:val="008F37FE"/>
    <w:rsid w:val="008F3D5C"/>
    <w:rsid w:val="008F3F00"/>
    <w:rsid w:val="008F462B"/>
    <w:rsid w:val="008F4A1F"/>
    <w:rsid w:val="008F4B1F"/>
    <w:rsid w:val="008F53CA"/>
    <w:rsid w:val="008F55BB"/>
    <w:rsid w:val="008F5FAE"/>
    <w:rsid w:val="008F638D"/>
    <w:rsid w:val="008F6B7D"/>
    <w:rsid w:val="008F75B7"/>
    <w:rsid w:val="008F75D4"/>
    <w:rsid w:val="008F7833"/>
    <w:rsid w:val="008F7A11"/>
    <w:rsid w:val="009001AB"/>
    <w:rsid w:val="0090033D"/>
    <w:rsid w:val="009010AD"/>
    <w:rsid w:val="009014E6"/>
    <w:rsid w:val="0090163D"/>
    <w:rsid w:val="009033D6"/>
    <w:rsid w:val="009036AA"/>
    <w:rsid w:val="009038F9"/>
    <w:rsid w:val="00903EB6"/>
    <w:rsid w:val="00904263"/>
    <w:rsid w:val="009044E8"/>
    <w:rsid w:val="00904526"/>
    <w:rsid w:val="00904764"/>
    <w:rsid w:val="0090570A"/>
    <w:rsid w:val="00905884"/>
    <w:rsid w:val="00905A5E"/>
    <w:rsid w:val="0090626C"/>
    <w:rsid w:val="009066A6"/>
    <w:rsid w:val="009067BA"/>
    <w:rsid w:val="009067F8"/>
    <w:rsid w:val="00907EA6"/>
    <w:rsid w:val="00910A48"/>
    <w:rsid w:val="00910A93"/>
    <w:rsid w:val="0091183D"/>
    <w:rsid w:val="00911868"/>
    <w:rsid w:val="00912122"/>
    <w:rsid w:val="00912321"/>
    <w:rsid w:val="00912668"/>
    <w:rsid w:val="0091282E"/>
    <w:rsid w:val="00912CA9"/>
    <w:rsid w:val="00913435"/>
    <w:rsid w:val="00913BB0"/>
    <w:rsid w:val="00913E3A"/>
    <w:rsid w:val="009141F0"/>
    <w:rsid w:val="00914717"/>
    <w:rsid w:val="00914DD0"/>
    <w:rsid w:val="009150A7"/>
    <w:rsid w:val="009150FC"/>
    <w:rsid w:val="00915DAB"/>
    <w:rsid w:val="00916638"/>
    <w:rsid w:val="009167D6"/>
    <w:rsid w:val="009168F1"/>
    <w:rsid w:val="00916B31"/>
    <w:rsid w:val="00916C07"/>
    <w:rsid w:val="00917721"/>
    <w:rsid w:val="00917A20"/>
    <w:rsid w:val="00917C7E"/>
    <w:rsid w:val="00917D78"/>
    <w:rsid w:val="00920885"/>
    <w:rsid w:val="0092272C"/>
    <w:rsid w:val="0092287D"/>
    <w:rsid w:val="00923010"/>
    <w:rsid w:val="00923775"/>
    <w:rsid w:val="00923EA5"/>
    <w:rsid w:val="0092503A"/>
    <w:rsid w:val="009257E0"/>
    <w:rsid w:val="00925816"/>
    <w:rsid w:val="00925BCC"/>
    <w:rsid w:val="00925D35"/>
    <w:rsid w:val="00926748"/>
    <w:rsid w:val="0092680A"/>
    <w:rsid w:val="00926EB6"/>
    <w:rsid w:val="009277E2"/>
    <w:rsid w:val="0092784B"/>
    <w:rsid w:val="00927E8F"/>
    <w:rsid w:val="0093020C"/>
    <w:rsid w:val="009304FB"/>
    <w:rsid w:val="0093121D"/>
    <w:rsid w:val="009313AC"/>
    <w:rsid w:val="00931404"/>
    <w:rsid w:val="009315D6"/>
    <w:rsid w:val="00931C33"/>
    <w:rsid w:val="009322F5"/>
    <w:rsid w:val="00932CCF"/>
    <w:rsid w:val="0093330C"/>
    <w:rsid w:val="0093382E"/>
    <w:rsid w:val="00934580"/>
    <w:rsid w:val="009348E6"/>
    <w:rsid w:val="00935704"/>
    <w:rsid w:val="009357EC"/>
    <w:rsid w:val="00936054"/>
    <w:rsid w:val="00936DDF"/>
    <w:rsid w:val="00937307"/>
    <w:rsid w:val="00937450"/>
    <w:rsid w:val="009377A8"/>
    <w:rsid w:val="00937C00"/>
    <w:rsid w:val="00937C0A"/>
    <w:rsid w:val="00937D04"/>
    <w:rsid w:val="009400E6"/>
    <w:rsid w:val="00940856"/>
    <w:rsid w:val="00940DA3"/>
    <w:rsid w:val="009417D5"/>
    <w:rsid w:val="00941E55"/>
    <w:rsid w:val="00942293"/>
    <w:rsid w:val="00942371"/>
    <w:rsid w:val="00942785"/>
    <w:rsid w:val="00942EAF"/>
    <w:rsid w:val="0094386F"/>
    <w:rsid w:val="00943B71"/>
    <w:rsid w:val="00944EE0"/>
    <w:rsid w:val="00944F9D"/>
    <w:rsid w:val="00944FE1"/>
    <w:rsid w:val="00945AD6"/>
    <w:rsid w:val="00945BE1"/>
    <w:rsid w:val="00945CCB"/>
    <w:rsid w:val="00945D8E"/>
    <w:rsid w:val="009461CC"/>
    <w:rsid w:val="009462C7"/>
    <w:rsid w:val="00946408"/>
    <w:rsid w:val="00946CD8"/>
    <w:rsid w:val="00946E1B"/>
    <w:rsid w:val="00947C18"/>
    <w:rsid w:val="00950893"/>
    <w:rsid w:val="009509B0"/>
    <w:rsid w:val="00951D73"/>
    <w:rsid w:val="00952228"/>
    <w:rsid w:val="00952CD0"/>
    <w:rsid w:val="00952EC4"/>
    <w:rsid w:val="0095401A"/>
    <w:rsid w:val="00954756"/>
    <w:rsid w:val="00954A60"/>
    <w:rsid w:val="00954E54"/>
    <w:rsid w:val="009556B3"/>
    <w:rsid w:val="00955BED"/>
    <w:rsid w:val="00955FE0"/>
    <w:rsid w:val="009562C7"/>
    <w:rsid w:val="00956817"/>
    <w:rsid w:val="00956E83"/>
    <w:rsid w:val="00957179"/>
    <w:rsid w:val="00957C2C"/>
    <w:rsid w:val="00957D9A"/>
    <w:rsid w:val="00960D9C"/>
    <w:rsid w:val="00961375"/>
    <w:rsid w:val="00963EA2"/>
    <w:rsid w:val="009640D5"/>
    <w:rsid w:val="00964791"/>
    <w:rsid w:val="00964916"/>
    <w:rsid w:val="00964A41"/>
    <w:rsid w:val="00965108"/>
    <w:rsid w:val="009660F6"/>
    <w:rsid w:val="00966D53"/>
    <w:rsid w:val="00966FAB"/>
    <w:rsid w:val="00967353"/>
    <w:rsid w:val="00967AD3"/>
    <w:rsid w:val="00970E26"/>
    <w:rsid w:val="00971051"/>
    <w:rsid w:val="00971D7D"/>
    <w:rsid w:val="0097239D"/>
    <w:rsid w:val="00972500"/>
    <w:rsid w:val="00972C99"/>
    <w:rsid w:val="009732EA"/>
    <w:rsid w:val="00973A7A"/>
    <w:rsid w:val="00973BEB"/>
    <w:rsid w:val="00973E40"/>
    <w:rsid w:val="0097448C"/>
    <w:rsid w:val="0097552B"/>
    <w:rsid w:val="00975538"/>
    <w:rsid w:val="00975652"/>
    <w:rsid w:val="00975A84"/>
    <w:rsid w:val="00975D66"/>
    <w:rsid w:val="00975F29"/>
    <w:rsid w:val="0097600C"/>
    <w:rsid w:val="009760C1"/>
    <w:rsid w:val="00976CA1"/>
    <w:rsid w:val="00976F5E"/>
    <w:rsid w:val="00977002"/>
    <w:rsid w:val="00977072"/>
    <w:rsid w:val="009773D5"/>
    <w:rsid w:val="00980A67"/>
    <w:rsid w:val="009814A1"/>
    <w:rsid w:val="00981AAD"/>
    <w:rsid w:val="0098249F"/>
    <w:rsid w:val="009830CC"/>
    <w:rsid w:val="009835CA"/>
    <w:rsid w:val="00983606"/>
    <w:rsid w:val="0098404D"/>
    <w:rsid w:val="00984224"/>
    <w:rsid w:val="0098589C"/>
    <w:rsid w:val="00985FEA"/>
    <w:rsid w:val="009865DD"/>
    <w:rsid w:val="009867C1"/>
    <w:rsid w:val="00986857"/>
    <w:rsid w:val="00987EEC"/>
    <w:rsid w:val="0099010D"/>
    <w:rsid w:val="009901C8"/>
    <w:rsid w:val="00990306"/>
    <w:rsid w:val="009906BE"/>
    <w:rsid w:val="00990EEB"/>
    <w:rsid w:val="00991E7E"/>
    <w:rsid w:val="00992CAF"/>
    <w:rsid w:val="00992F48"/>
    <w:rsid w:val="009936FE"/>
    <w:rsid w:val="00993B23"/>
    <w:rsid w:val="00993C10"/>
    <w:rsid w:val="00993D4A"/>
    <w:rsid w:val="00993DA0"/>
    <w:rsid w:val="00993DF7"/>
    <w:rsid w:val="00993F82"/>
    <w:rsid w:val="009942C6"/>
    <w:rsid w:val="00994552"/>
    <w:rsid w:val="00994B6C"/>
    <w:rsid w:val="009953D7"/>
    <w:rsid w:val="0099599C"/>
    <w:rsid w:val="00996175"/>
    <w:rsid w:val="00996DA6"/>
    <w:rsid w:val="009975FC"/>
    <w:rsid w:val="009A12D3"/>
    <w:rsid w:val="009A153D"/>
    <w:rsid w:val="009A1A19"/>
    <w:rsid w:val="009A1A58"/>
    <w:rsid w:val="009A1D00"/>
    <w:rsid w:val="009A2113"/>
    <w:rsid w:val="009A2499"/>
    <w:rsid w:val="009A2C7F"/>
    <w:rsid w:val="009A37E0"/>
    <w:rsid w:val="009A461E"/>
    <w:rsid w:val="009A4A93"/>
    <w:rsid w:val="009A4B06"/>
    <w:rsid w:val="009A4C78"/>
    <w:rsid w:val="009A4F27"/>
    <w:rsid w:val="009A507E"/>
    <w:rsid w:val="009A642B"/>
    <w:rsid w:val="009A6FBE"/>
    <w:rsid w:val="009A7581"/>
    <w:rsid w:val="009A7AEA"/>
    <w:rsid w:val="009A7D8F"/>
    <w:rsid w:val="009B0314"/>
    <w:rsid w:val="009B03AF"/>
    <w:rsid w:val="009B05F8"/>
    <w:rsid w:val="009B0B5F"/>
    <w:rsid w:val="009B0C45"/>
    <w:rsid w:val="009B1ADA"/>
    <w:rsid w:val="009B2231"/>
    <w:rsid w:val="009B23F6"/>
    <w:rsid w:val="009B2911"/>
    <w:rsid w:val="009B2CBC"/>
    <w:rsid w:val="009B33A1"/>
    <w:rsid w:val="009B33E7"/>
    <w:rsid w:val="009B3543"/>
    <w:rsid w:val="009B493A"/>
    <w:rsid w:val="009B4AFD"/>
    <w:rsid w:val="009B4B48"/>
    <w:rsid w:val="009B4EC8"/>
    <w:rsid w:val="009B542E"/>
    <w:rsid w:val="009B549B"/>
    <w:rsid w:val="009B5C1E"/>
    <w:rsid w:val="009B6009"/>
    <w:rsid w:val="009B66F3"/>
    <w:rsid w:val="009B6D38"/>
    <w:rsid w:val="009B72FA"/>
    <w:rsid w:val="009C0201"/>
    <w:rsid w:val="009C0560"/>
    <w:rsid w:val="009C1C8C"/>
    <w:rsid w:val="009C1FBC"/>
    <w:rsid w:val="009C2AD3"/>
    <w:rsid w:val="009C2C20"/>
    <w:rsid w:val="009C308E"/>
    <w:rsid w:val="009C330A"/>
    <w:rsid w:val="009C37B8"/>
    <w:rsid w:val="009C3EC4"/>
    <w:rsid w:val="009C4F60"/>
    <w:rsid w:val="009C67E3"/>
    <w:rsid w:val="009C7000"/>
    <w:rsid w:val="009C7145"/>
    <w:rsid w:val="009C7C44"/>
    <w:rsid w:val="009D01E5"/>
    <w:rsid w:val="009D0395"/>
    <w:rsid w:val="009D103C"/>
    <w:rsid w:val="009D18D0"/>
    <w:rsid w:val="009D1A27"/>
    <w:rsid w:val="009D1F53"/>
    <w:rsid w:val="009D266E"/>
    <w:rsid w:val="009D292E"/>
    <w:rsid w:val="009D2F36"/>
    <w:rsid w:val="009D37A8"/>
    <w:rsid w:val="009D4221"/>
    <w:rsid w:val="009D425C"/>
    <w:rsid w:val="009D4282"/>
    <w:rsid w:val="009D430F"/>
    <w:rsid w:val="009D4422"/>
    <w:rsid w:val="009D5DF1"/>
    <w:rsid w:val="009D624A"/>
    <w:rsid w:val="009D7637"/>
    <w:rsid w:val="009D7BE3"/>
    <w:rsid w:val="009E0075"/>
    <w:rsid w:val="009E0744"/>
    <w:rsid w:val="009E1299"/>
    <w:rsid w:val="009E181D"/>
    <w:rsid w:val="009E2954"/>
    <w:rsid w:val="009E2CBB"/>
    <w:rsid w:val="009E3152"/>
    <w:rsid w:val="009E3274"/>
    <w:rsid w:val="009E348C"/>
    <w:rsid w:val="009E3DA1"/>
    <w:rsid w:val="009E5504"/>
    <w:rsid w:val="009E59EE"/>
    <w:rsid w:val="009E5A44"/>
    <w:rsid w:val="009E5BB1"/>
    <w:rsid w:val="009E6C97"/>
    <w:rsid w:val="009E6F50"/>
    <w:rsid w:val="009E7794"/>
    <w:rsid w:val="009E7BED"/>
    <w:rsid w:val="009E7DB5"/>
    <w:rsid w:val="009F0085"/>
    <w:rsid w:val="009F051A"/>
    <w:rsid w:val="009F0AE6"/>
    <w:rsid w:val="009F123D"/>
    <w:rsid w:val="009F16F3"/>
    <w:rsid w:val="009F1900"/>
    <w:rsid w:val="009F253A"/>
    <w:rsid w:val="009F27C1"/>
    <w:rsid w:val="009F3308"/>
    <w:rsid w:val="009F3F8A"/>
    <w:rsid w:val="009F4A10"/>
    <w:rsid w:val="009F4C65"/>
    <w:rsid w:val="009F5387"/>
    <w:rsid w:val="009F5CCA"/>
    <w:rsid w:val="009F5E2E"/>
    <w:rsid w:val="009F5EA4"/>
    <w:rsid w:val="009F620C"/>
    <w:rsid w:val="009F680E"/>
    <w:rsid w:val="009F6ACB"/>
    <w:rsid w:val="009F7118"/>
    <w:rsid w:val="009F7198"/>
    <w:rsid w:val="009F7421"/>
    <w:rsid w:val="009F7B15"/>
    <w:rsid w:val="009F7BED"/>
    <w:rsid w:val="00A01B3F"/>
    <w:rsid w:val="00A01BF7"/>
    <w:rsid w:val="00A01D74"/>
    <w:rsid w:val="00A02C5F"/>
    <w:rsid w:val="00A02DFD"/>
    <w:rsid w:val="00A038A8"/>
    <w:rsid w:val="00A04A55"/>
    <w:rsid w:val="00A05D2D"/>
    <w:rsid w:val="00A06238"/>
    <w:rsid w:val="00A06279"/>
    <w:rsid w:val="00A06ED6"/>
    <w:rsid w:val="00A070DF"/>
    <w:rsid w:val="00A11067"/>
    <w:rsid w:val="00A1153F"/>
    <w:rsid w:val="00A116AC"/>
    <w:rsid w:val="00A1182D"/>
    <w:rsid w:val="00A11853"/>
    <w:rsid w:val="00A11BA8"/>
    <w:rsid w:val="00A11C3D"/>
    <w:rsid w:val="00A11CED"/>
    <w:rsid w:val="00A1267B"/>
    <w:rsid w:val="00A126AF"/>
    <w:rsid w:val="00A130F4"/>
    <w:rsid w:val="00A13435"/>
    <w:rsid w:val="00A136F7"/>
    <w:rsid w:val="00A14603"/>
    <w:rsid w:val="00A151BD"/>
    <w:rsid w:val="00A15621"/>
    <w:rsid w:val="00A16197"/>
    <w:rsid w:val="00A1623F"/>
    <w:rsid w:val="00A163B5"/>
    <w:rsid w:val="00A1695A"/>
    <w:rsid w:val="00A172D5"/>
    <w:rsid w:val="00A173E0"/>
    <w:rsid w:val="00A20D98"/>
    <w:rsid w:val="00A215A2"/>
    <w:rsid w:val="00A21A4C"/>
    <w:rsid w:val="00A21D45"/>
    <w:rsid w:val="00A22E60"/>
    <w:rsid w:val="00A2335D"/>
    <w:rsid w:val="00A2433B"/>
    <w:rsid w:val="00A24544"/>
    <w:rsid w:val="00A24718"/>
    <w:rsid w:val="00A2529B"/>
    <w:rsid w:val="00A252CC"/>
    <w:rsid w:val="00A255F2"/>
    <w:rsid w:val="00A25961"/>
    <w:rsid w:val="00A2637F"/>
    <w:rsid w:val="00A26419"/>
    <w:rsid w:val="00A26516"/>
    <w:rsid w:val="00A26B03"/>
    <w:rsid w:val="00A26F56"/>
    <w:rsid w:val="00A2741C"/>
    <w:rsid w:val="00A275DD"/>
    <w:rsid w:val="00A276D5"/>
    <w:rsid w:val="00A2797F"/>
    <w:rsid w:val="00A27AA6"/>
    <w:rsid w:val="00A27D47"/>
    <w:rsid w:val="00A300FC"/>
    <w:rsid w:val="00A3048C"/>
    <w:rsid w:val="00A30F97"/>
    <w:rsid w:val="00A31AF6"/>
    <w:rsid w:val="00A31EB0"/>
    <w:rsid w:val="00A3222D"/>
    <w:rsid w:val="00A3243F"/>
    <w:rsid w:val="00A32E0C"/>
    <w:rsid w:val="00A32F63"/>
    <w:rsid w:val="00A33C7D"/>
    <w:rsid w:val="00A34041"/>
    <w:rsid w:val="00A37010"/>
    <w:rsid w:val="00A40108"/>
    <w:rsid w:val="00A401AE"/>
    <w:rsid w:val="00A404A8"/>
    <w:rsid w:val="00A40A0E"/>
    <w:rsid w:val="00A40BF9"/>
    <w:rsid w:val="00A4129C"/>
    <w:rsid w:val="00A41A3E"/>
    <w:rsid w:val="00A42177"/>
    <w:rsid w:val="00A427F7"/>
    <w:rsid w:val="00A428AC"/>
    <w:rsid w:val="00A43692"/>
    <w:rsid w:val="00A43DFA"/>
    <w:rsid w:val="00A44016"/>
    <w:rsid w:val="00A442F0"/>
    <w:rsid w:val="00A44332"/>
    <w:rsid w:val="00A44377"/>
    <w:rsid w:val="00A4604A"/>
    <w:rsid w:val="00A46053"/>
    <w:rsid w:val="00A4626D"/>
    <w:rsid w:val="00A464CB"/>
    <w:rsid w:val="00A465C5"/>
    <w:rsid w:val="00A46912"/>
    <w:rsid w:val="00A46A9A"/>
    <w:rsid w:val="00A46CCB"/>
    <w:rsid w:val="00A47923"/>
    <w:rsid w:val="00A47C63"/>
    <w:rsid w:val="00A47CB7"/>
    <w:rsid w:val="00A5007F"/>
    <w:rsid w:val="00A50788"/>
    <w:rsid w:val="00A50B3E"/>
    <w:rsid w:val="00A50EC4"/>
    <w:rsid w:val="00A51ABB"/>
    <w:rsid w:val="00A51FFF"/>
    <w:rsid w:val="00A522EF"/>
    <w:rsid w:val="00A5367B"/>
    <w:rsid w:val="00A53CBC"/>
    <w:rsid w:val="00A53DBB"/>
    <w:rsid w:val="00A55C22"/>
    <w:rsid w:val="00A55C6A"/>
    <w:rsid w:val="00A56051"/>
    <w:rsid w:val="00A563CE"/>
    <w:rsid w:val="00A5641E"/>
    <w:rsid w:val="00A5650A"/>
    <w:rsid w:val="00A5672A"/>
    <w:rsid w:val="00A56911"/>
    <w:rsid w:val="00A57D0A"/>
    <w:rsid w:val="00A604D2"/>
    <w:rsid w:val="00A60CED"/>
    <w:rsid w:val="00A61217"/>
    <w:rsid w:val="00A6176A"/>
    <w:rsid w:val="00A61AA9"/>
    <w:rsid w:val="00A629D1"/>
    <w:rsid w:val="00A62ACD"/>
    <w:rsid w:val="00A62BF6"/>
    <w:rsid w:val="00A62CB1"/>
    <w:rsid w:val="00A639BA"/>
    <w:rsid w:val="00A640D3"/>
    <w:rsid w:val="00A6411B"/>
    <w:rsid w:val="00A653CD"/>
    <w:rsid w:val="00A657C3"/>
    <w:rsid w:val="00A66008"/>
    <w:rsid w:val="00A6608F"/>
    <w:rsid w:val="00A667AC"/>
    <w:rsid w:val="00A6686B"/>
    <w:rsid w:val="00A672DD"/>
    <w:rsid w:val="00A709CE"/>
    <w:rsid w:val="00A70B99"/>
    <w:rsid w:val="00A70FAD"/>
    <w:rsid w:val="00A71362"/>
    <w:rsid w:val="00A71806"/>
    <w:rsid w:val="00A7237A"/>
    <w:rsid w:val="00A72E8D"/>
    <w:rsid w:val="00A73F3E"/>
    <w:rsid w:val="00A74146"/>
    <w:rsid w:val="00A742BD"/>
    <w:rsid w:val="00A7564F"/>
    <w:rsid w:val="00A7621C"/>
    <w:rsid w:val="00A76273"/>
    <w:rsid w:val="00A76454"/>
    <w:rsid w:val="00A7676B"/>
    <w:rsid w:val="00A767AB"/>
    <w:rsid w:val="00A76948"/>
    <w:rsid w:val="00A76D18"/>
    <w:rsid w:val="00A7702B"/>
    <w:rsid w:val="00A77357"/>
    <w:rsid w:val="00A77E03"/>
    <w:rsid w:val="00A80054"/>
    <w:rsid w:val="00A80C4B"/>
    <w:rsid w:val="00A80E91"/>
    <w:rsid w:val="00A8119B"/>
    <w:rsid w:val="00A81C79"/>
    <w:rsid w:val="00A81DFF"/>
    <w:rsid w:val="00A81FEE"/>
    <w:rsid w:val="00A83504"/>
    <w:rsid w:val="00A84794"/>
    <w:rsid w:val="00A87435"/>
    <w:rsid w:val="00A878AA"/>
    <w:rsid w:val="00A90411"/>
    <w:rsid w:val="00A92319"/>
    <w:rsid w:val="00A9241D"/>
    <w:rsid w:val="00A92E44"/>
    <w:rsid w:val="00A932F3"/>
    <w:rsid w:val="00A933D6"/>
    <w:rsid w:val="00A945EF"/>
    <w:rsid w:val="00A95077"/>
    <w:rsid w:val="00A953D2"/>
    <w:rsid w:val="00A95791"/>
    <w:rsid w:val="00A961E5"/>
    <w:rsid w:val="00A967C6"/>
    <w:rsid w:val="00A96CE0"/>
    <w:rsid w:val="00A96FF8"/>
    <w:rsid w:val="00A979B8"/>
    <w:rsid w:val="00AA0B35"/>
    <w:rsid w:val="00AA0C2E"/>
    <w:rsid w:val="00AA0D9B"/>
    <w:rsid w:val="00AA1E32"/>
    <w:rsid w:val="00AA245D"/>
    <w:rsid w:val="00AA2B2E"/>
    <w:rsid w:val="00AA2FE4"/>
    <w:rsid w:val="00AA3DD5"/>
    <w:rsid w:val="00AA3F21"/>
    <w:rsid w:val="00AA40D4"/>
    <w:rsid w:val="00AA46DB"/>
    <w:rsid w:val="00AA485A"/>
    <w:rsid w:val="00AA488D"/>
    <w:rsid w:val="00AA56DD"/>
    <w:rsid w:val="00AA694D"/>
    <w:rsid w:val="00AA6D19"/>
    <w:rsid w:val="00AA722A"/>
    <w:rsid w:val="00AA745F"/>
    <w:rsid w:val="00AB004F"/>
    <w:rsid w:val="00AB040B"/>
    <w:rsid w:val="00AB1718"/>
    <w:rsid w:val="00AB18C2"/>
    <w:rsid w:val="00AB25CB"/>
    <w:rsid w:val="00AB2CFD"/>
    <w:rsid w:val="00AB3088"/>
    <w:rsid w:val="00AB30F2"/>
    <w:rsid w:val="00AB3BC1"/>
    <w:rsid w:val="00AB3C62"/>
    <w:rsid w:val="00AB41BD"/>
    <w:rsid w:val="00AB5324"/>
    <w:rsid w:val="00AB54F2"/>
    <w:rsid w:val="00AB568A"/>
    <w:rsid w:val="00AB5CED"/>
    <w:rsid w:val="00AB5D41"/>
    <w:rsid w:val="00AB6079"/>
    <w:rsid w:val="00AB65D0"/>
    <w:rsid w:val="00AB6923"/>
    <w:rsid w:val="00AB6DBB"/>
    <w:rsid w:val="00AB6DDA"/>
    <w:rsid w:val="00AB756D"/>
    <w:rsid w:val="00AB77B7"/>
    <w:rsid w:val="00AB7F63"/>
    <w:rsid w:val="00AC034B"/>
    <w:rsid w:val="00AC03E7"/>
    <w:rsid w:val="00AC05AA"/>
    <w:rsid w:val="00AC1082"/>
    <w:rsid w:val="00AC1279"/>
    <w:rsid w:val="00AC16A0"/>
    <w:rsid w:val="00AC1802"/>
    <w:rsid w:val="00AC2474"/>
    <w:rsid w:val="00AC248A"/>
    <w:rsid w:val="00AC26EA"/>
    <w:rsid w:val="00AC2CF0"/>
    <w:rsid w:val="00AC3A10"/>
    <w:rsid w:val="00AC4DDD"/>
    <w:rsid w:val="00AC5787"/>
    <w:rsid w:val="00AC58C7"/>
    <w:rsid w:val="00AC5C11"/>
    <w:rsid w:val="00AC5FE8"/>
    <w:rsid w:val="00AC6015"/>
    <w:rsid w:val="00AC6B45"/>
    <w:rsid w:val="00AC72F1"/>
    <w:rsid w:val="00AC78EE"/>
    <w:rsid w:val="00AC7B44"/>
    <w:rsid w:val="00AD03D6"/>
    <w:rsid w:val="00AD096E"/>
    <w:rsid w:val="00AD0AF2"/>
    <w:rsid w:val="00AD144E"/>
    <w:rsid w:val="00AD1A88"/>
    <w:rsid w:val="00AD1DC8"/>
    <w:rsid w:val="00AD255C"/>
    <w:rsid w:val="00AD2B45"/>
    <w:rsid w:val="00AD2DB9"/>
    <w:rsid w:val="00AD3AC5"/>
    <w:rsid w:val="00AD3DB4"/>
    <w:rsid w:val="00AD473A"/>
    <w:rsid w:val="00AD49BC"/>
    <w:rsid w:val="00AD4C0C"/>
    <w:rsid w:val="00AD5102"/>
    <w:rsid w:val="00AD545B"/>
    <w:rsid w:val="00AD5E5F"/>
    <w:rsid w:val="00AD612B"/>
    <w:rsid w:val="00AD6150"/>
    <w:rsid w:val="00AD64AA"/>
    <w:rsid w:val="00AD6B2D"/>
    <w:rsid w:val="00AD71F0"/>
    <w:rsid w:val="00AD7DDF"/>
    <w:rsid w:val="00AE066F"/>
    <w:rsid w:val="00AE08AD"/>
    <w:rsid w:val="00AE0A46"/>
    <w:rsid w:val="00AE114A"/>
    <w:rsid w:val="00AE121F"/>
    <w:rsid w:val="00AE3299"/>
    <w:rsid w:val="00AE34B2"/>
    <w:rsid w:val="00AE392A"/>
    <w:rsid w:val="00AE3C03"/>
    <w:rsid w:val="00AE48A6"/>
    <w:rsid w:val="00AE48B9"/>
    <w:rsid w:val="00AE4B87"/>
    <w:rsid w:val="00AE5BA4"/>
    <w:rsid w:val="00AE6078"/>
    <w:rsid w:val="00AE685B"/>
    <w:rsid w:val="00AE6A1E"/>
    <w:rsid w:val="00AE7EEA"/>
    <w:rsid w:val="00AF0017"/>
    <w:rsid w:val="00AF099A"/>
    <w:rsid w:val="00AF09C0"/>
    <w:rsid w:val="00AF09E6"/>
    <w:rsid w:val="00AF0E10"/>
    <w:rsid w:val="00AF2BC0"/>
    <w:rsid w:val="00AF34C8"/>
    <w:rsid w:val="00AF398A"/>
    <w:rsid w:val="00AF3A8E"/>
    <w:rsid w:val="00AF3E2E"/>
    <w:rsid w:val="00AF403C"/>
    <w:rsid w:val="00AF4658"/>
    <w:rsid w:val="00AF4C3D"/>
    <w:rsid w:val="00AF601A"/>
    <w:rsid w:val="00AF62C6"/>
    <w:rsid w:val="00AF6828"/>
    <w:rsid w:val="00AF6D39"/>
    <w:rsid w:val="00AF793A"/>
    <w:rsid w:val="00AF7F65"/>
    <w:rsid w:val="00B0038B"/>
    <w:rsid w:val="00B0081E"/>
    <w:rsid w:val="00B00E20"/>
    <w:rsid w:val="00B01D3F"/>
    <w:rsid w:val="00B021AA"/>
    <w:rsid w:val="00B02796"/>
    <w:rsid w:val="00B02822"/>
    <w:rsid w:val="00B02836"/>
    <w:rsid w:val="00B0314C"/>
    <w:rsid w:val="00B03D93"/>
    <w:rsid w:val="00B047D7"/>
    <w:rsid w:val="00B04AFD"/>
    <w:rsid w:val="00B04F30"/>
    <w:rsid w:val="00B0552A"/>
    <w:rsid w:val="00B057A2"/>
    <w:rsid w:val="00B06550"/>
    <w:rsid w:val="00B06BF7"/>
    <w:rsid w:val="00B078C6"/>
    <w:rsid w:val="00B078DE"/>
    <w:rsid w:val="00B07DCB"/>
    <w:rsid w:val="00B1146D"/>
    <w:rsid w:val="00B114F9"/>
    <w:rsid w:val="00B12291"/>
    <w:rsid w:val="00B1317C"/>
    <w:rsid w:val="00B133A0"/>
    <w:rsid w:val="00B14C8E"/>
    <w:rsid w:val="00B15007"/>
    <w:rsid w:val="00B153E6"/>
    <w:rsid w:val="00B15CD6"/>
    <w:rsid w:val="00B167AF"/>
    <w:rsid w:val="00B16AA7"/>
    <w:rsid w:val="00B16B5A"/>
    <w:rsid w:val="00B16BD1"/>
    <w:rsid w:val="00B172A4"/>
    <w:rsid w:val="00B1775F"/>
    <w:rsid w:val="00B17810"/>
    <w:rsid w:val="00B17B26"/>
    <w:rsid w:val="00B21034"/>
    <w:rsid w:val="00B212EC"/>
    <w:rsid w:val="00B2184B"/>
    <w:rsid w:val="00B22AFA"/>
    <w:rsid w:val="00B22E8B"/>
    <w:rsid w:val="00B230A9"/>
    <w:rsid w:val="00B23515"/>
    <w:rsid w:val="00B24164"/>
    <w:rsid w:val="00B248ED"/>
    <w:rsid w:val="00B24AF3"/>
    <w:rsid w:val="00B24EC3"/>
    <w:rsid w:val="00B2621C"/>
    <w:rsid w:val="00B262CD"/>
    <w:rsid w:val="00B263AC"/>
    <w:rsid w:val="00B2681B"/>
    <w:rsid w:val="00B26909"/>
    <w:rsid w:val="00B271FC"/>
    <w:rsid w:val="00B27FD7"/>
    <w:rsid w:val="00B30019"/>
    <w:rsid w:val="00B30251"/>
    <w:rsid w:val="00B31154"/>
    <w:rsid w:val="00B31181"/>
    <w:rsid w:val="00B31214"/>
    <w:rsid w:val="00B313BF"/>
    <w:rsid w:val="00B31D2F"/>
    <w:rsid w:val="00B321FC"/>
    <w:rsid w:val="00B32A02"/>
    <w:rsid w:val="00B3347F"/>
    <w:rsid w:val="00B33C3C"/>
    <w:rsid w:val="00B33D61"/>
    <w:rsid w:val="00B346C5"/>
    <w:rsid w:val="00B3485A"/>
    <w:rsid w:val="00B34FEC"/>
    <w:rsid w:val="00B35336"/>
    <w:rsid w:val="00B35416"/>
    <w:rsid w:val="00B3543A"/>
    <w:rsid w:val="00B355CE"/>
    <w:rsid w:val="00B372D6"/>
    <w:rsid w:val="00B376FD"/>
    <w:rsid w:val="00B405EA"/>
    <w:rsid w:val="00B40BEA"/>
    <w:rsid w:val="00B4100E"/>
    <w:rsid w:val="00B41087"/>
    <w:rsid w:val="00B41A98"/>
    <w:rsid w:val="00B41C2E"/>
    <w:rsid w:val="00B41E56"/>
    <w:rsid w:val="00B422FE"/>
    <w:rsid w:val="00B42AB9"/>
    <w:rsid w:val="00B42B47"/>
    <w:rsid w:val="00B42F31"/>
    <w:rsid w:val="00B43867"/>
    <w:rsid w:val="00B444FC"/>
    <w:rsid w:val="00B44CD0"/>
    <w:rsid w:val="00B46E01"/>
    <w:rsid w:val="00B47127"/>
    <w:rsid w:val="00B47179"/>
    <w:rsid w:val="00B4745B"/>
    <w:rsid w:val="00B47493"/>
    <w:rsid w:val="00B4760D"/>
    <w:rsid w:val="00B51298"/>
    <w:rsid w:val="00B5143A"/>
    <w:rsid w:val="00B51F01"/>
    <w:rsid w:val="00B51F62"/>
    <w:rsid w:val="00B526FC"/>
    <w:rsid w:val="00B52E2F"/>
    <w:rsid w:val="00B53128"/>
    <w:rsid w:val="00B534A4"/>
    <w:rsid w:val="00B54068"/>
    <w:rsid w:val="00B541DC"/>
    <w:rsid w:val="00B54304"/>
    <w:rsid w:val="00B54652"/>
    <w:rsid w:val="00B549E9"/>
    <w:rsid w:val="00B54AFC"/>
    <w:rsid w:val="00B55FBB"/>
    <w:rsid w:val="00B56281"/>
    <w:rsid w:val="00B56434"/>
    <w:rsid w:val="00B568D4"/>
    <w:rsid w:val="00B56C89"/>
    <w:rsid w:val="00B57B89"/>
    <w:rsid w:val="00B601F9"/>
    <w:rsid w:val="00B6029C"/>
    <w:rsid w:val="00B606A5"/>
    <w:rsid w:val="00B6198C"/>
    <w:rsid w:val="00B6214C"/>
    <w:rsid w:val="00B621F8"/>
    <w:rsid w:val="00B62D5E"/>
    <w:rsid w:val="00B62D64"/>
    <w:rsid w:val="00B6423C"/>
    <w:rsid w:val="00B6518D"/>
    <w:rsid w:val="00B6585C"/>
    <w:rsid w:val="00B65965"/>
    <w:rsid w:val="00B65B02"/>
    <w:rsid w:val="00B65F3F"/>
    <w:rsid w:val="00B66177"/>
    <w:rsid w:val="00B663DB"/>
    <w:rsid w:val="00B664ED"/>
    <w:rsid w:val="00B670DB"/>
    <w:rsid w:val="00B674C1"/>
    <w:rsid w:val="00B6780C"/>
    <w:rsid w:val="00B67B89"/>
    <w:rsid w:val="00B70337"/>
    <w:rsid w:val="00B709D8"/>
    <w:rsid w:val="00B714CB"/>
    <w:rsid w:val="00B71838"/>
    <w:rsid w:val="00B727C2"/>
    <w:rsid w:val="00B72831"/>
    <w:rsid w:val="00B72A08"/>
    <w:rsid w:val="00B7338E"/>
    <w:rsid w:val="00B733E4"/>
    <w:rsid w:val="00B736F0"/>
    <w:rsid w:val="00B73A76"/>
    <w:rsid w:val="00B73C29"/>
    <w:rsid w:val="00B7477D"/>
    <w:rsid w:val="00B75781"/>
    <w:rsid w:val="00B75A02"/>
    <w:rsid w:val="00B75A10"/>
    <w:rsid w:val="00B76701"/>
    <w:rsid w:val="00B768F1"/>
    <w:rsid w:val="00B77079"/>
    <w:rsid w:val="00B77C7F"/>
    <w:rsid w:val="00B77DA3"/>
    <w:rsid w:val="00B77DE0"/>
    <w:rsid w:val="00B77FF0"/>
    <w:rsid w:val="00B80BCA"/>
    <w:rsid w:val="00B80E03"/>
    <w:rsid w:val="00B82C93"/>
    <w:rsid w:val="00B82FB5"/>
    <w:rsid w:val="00B8377C"/>
    <w:rsid w:val="00B83A87"/>
    <w:rsid w:val="00B843C2"/>
    <w:rsid w:val="00B84509"/>
    <w:rsid w:val="00B8467E"/>
    <w:rsid w:val="00B84860"/>
    <w:rsid w:val="00B84B37"/>
    <w:rsid w:val="00B85243"/>
    <w:rsid w:val="00B85D59"/>
    <w:rsid w:val="00B861AE"/>
    <w:rsid w:val="00B8747E"/>
    <w:rsid w:val="00B87B5B"/>
    <w:rsid w:val="00B90153"/>
    <w:rsid w:val="00B902EC"/>
    <w:rsid w:val="00B90466"/>
    <w:rsid w:val="00B91AE8"/>
    <w:rsid w:val="00B91CDC"/>
    <w:rsid w:val="00B92045"/>
    <w:rsid w:val="00B9214F"/>
    <w:rsid w:val="00B92236"/>
    <w:rsid w:val="00B92BC2"/>
    <w:rsid w:val="00B933FB"/>
    <w:rsid w:val="00B93739"/>
    <w:rsid w:val="00B939D4"/>
    <w:rsid w:val="00B93B2B"/>
    <w:rsid w:val="00B941FC"/>
    <w:rsid w:val="00B9520E"/>
    <w:rsid w:val="00B95E6E"/>
    <w:rsid w:val="00B95F3A"/>
    <w:rsid w:val="00B96351"/>
    <w:rsid w:val="00B968F8"/>
    <w:rsid w:val="00B96BE3"/>
    <w:rsid w:val="00B9711C"/>
    <w:rsid w:val="00B97453"/>
    <w:rsid w:val="00B97603"/>
    <w:rsid w:val="00B97629"/>
    <w:rsid w:val="00B97E14"/>
    <w:rsid w:val="00B97EC6"/>
    <w:rsid w:val="00BA0213"/>
    <w:rsid w:val="00BA0366"/>
    <w:rsid w:val="00BA0589"/>
    <w:rsid w:val="00BA0975"/>
    <w:rsid w:val="00BA0CD7"/>
    <w:rsid w:val="00BA0EF0"/>
    <w:rsid w:val="00BA0F4E"/>
    <w:rsid w:val="00BA1E84"/>
    <w:rsid w:val="00BA21D2"/>
    <w:rsid w:val="00BA2A58"/>
    <w:rsid w:val="00BA36E4"/>
    <w:rsid w:val="00BA4551"/>
    <w:rsid w:val="00BA4B27"/>
    <w:rsid w:val="00BA5742"/>
    <w:rsid w:val="00BA6102"/>
    <w:rsid w:val="00BA65F6"/>
    <w:rsid w:val="00BA6AD1"/>
    <w:rsid w:val="00BA7DEB"/>
    <w:rsid w:val="00BB0110"/>
    <w:rsid w:val="00BB0279"/>
    <w:rsid w:val="00BB1145"/>
    <w:rsid w:val="00BB1B8B"/>
    <w:rsid w:val="00BB2459"/>
    <w:rsid w:val="00BB2B9F"/>
    <w:rsid w:val="00BB30D6"/>
    <w:rsid w:val="00BB30FE"/>
    <w:rsid w:val="00BB32D7"/>
    <w:rsid w:val="00BB38AB"/>
    <w:rsid w:val="00BB48A6"/>
    <w:rsid w:val="00BB4C58"/>
    <w:rsid w:val="00BB72FC"/>
    <w:rsid w:val="00BB7479"/>
    <w:rsid w:val="00BB775D"/>
    <w:rsid w:val="00BB7C8D"/>
    <w:rsid w:val="00BC028E"/>
    <w:rsid w:val="00BC0B47"/>
    <w:rsid w:val="00BC0DAF"/>
    <w:rsid w:val="00BC2C69"/>
    <w:rsid w:val="00BC2DE1"/>
    <w:rsid w:val="00BC2F14"/>
    <w:rsid w:val="00BC3E0C"/>
    <w:rsid w:val="00BC3E29"/>
    <w:rsid w:val="00BC3EA6"/>
    <w:rsid w:val="00BC3F4E"/>
    <w:rsid w:val="00BC40E9"/>
    <w:rsid w:val="00BC4C85"/>
    <w:rsid w:val="00BC4DE4"/>
    <w:rsid w:val="00BC5027"/>
    <w:rsid w:val="00BC52CB"/>
    <w:rsid w:val="00BC56C1"/>
    <w:rsid w:val="00BC59F4"/>
    <w:rsid w:val="00BC5FB7"/>
    <w:rsid w:val="00BC6061"/>
    <w:rsid w:val="00BC60B2"/>
    <w:rsid w:val="00BC64FC"/>
    <w:rsid w:val="00BC6AE3"/>
    <w:rsid w:val="00BC6C80"/>
    <w:rsid w:val="00BC6D63"/>
    <w:rsid w:val="00BC78ED"/>
    <w:rsid w:val="00BC797E"/>
    <w:rsid w:val="00BC7A89"/>
    <w:rsid w:val="00BC7DF0"/>
    <w:rsid w:val="00BC7E3F"/>
    <w:rsid w:val="00BD039E"/>
    <w:rsid w:val="00BD04AB"/>
    <w:rsid w:val="00BD06DD"/>
    <w:rsid w:val="00BD06EC"/>
    <w:rsid w:val="00BD166F"/>
    <w:rsid w:val="00BD16C0"/>
    <w:rsid w:val="00BD1A09"/>
    <w:rsid w:val="00BD3BD0"/>
    <w:rsid w:val="00BD4594"/>
    <w:rsid w:val="00BD4D72"/>
    <w:rsid w:val="00BD5538"/>
    <w:rsid w:val="00BD5B87"/>
    <w:rsid w:val="00BD6436"/>
    <w:rsid w:val="00BD6693"/>
    <w:rsid w:val="00BD6E1F"/>
    <w:rsid w:val="00BD7362"/>
    <w:rsid w:val="00BD749C"/>
    <w:rsid w:val="00BD7C01"/>
    <w:rsid w:val="00BD7F08"/>
    <w:rsid w:val="00BE02D8"/>
    <w:rsid w:val="00BE0A4A"/>
    <w:rsid w:val="00BE10CD"/>
    <w:rsid w:val="00BE143E"/>
    <w:rsid w:val="00BE189D"/>
    <w:rsid w:val="00BE1C92"/>
    <w:rsid w:val="00BE1D71"/>
    <w:rsid w:val="00BE2E60"/>
    <w:rsid w:val="00BE2EE8"/>
    <w:rsid w:val="00BE2F7C"/>
    <w:rsid w:val="00BE3B90"/>
    <w:rsid w:val="00BE3D11"/>
    <w:rsid w:val="00BE40FC"/>
    <w:rsid w:val="00BE4997"/>
    <w:rsid w:val="00BE4BC3"/>
    <w:rsid w:val="00BE4F0E"/>
    <w:rsid w:val="00BE58CB"/>
    <w:rsid w:val="00BE65AB"/>
    <w:rsid w:val="00BE68E8"/>
    <w:rsid w:val="00BF0CD4"/>
    <w:rsid w:val="00BF1025"/>
    <w:rsid w:val="00BF2B0E"/>
    <w:rsid w:val="00BF3965"/>
    <w:rsid w:val="00BF44CB"/>
    <w:rsid w:val="00BF536D"/>
    <w:rsid w:val="00BF566D"/>
    <w:rsid w:val="00BF60AC"/>
    <w:rsid w:val="00BF6964"/>
    <w:rsid w:val="00BF6967"/>
    <w:rsid w:val="00BF7491"/>
    <w:rsid w:val="00C00274"/>
    <w:rsid w:val="00C00389"/>
    <w:rsid w:val="00C00F31"/>
    <w:rsid w:val="00C0247C"/>
    <w:rsid w:val="00C02DD8"/>
    <w:rsid w:val="00C03271"/>
    <w:rsid w:val="00C03684"/>
    <w:rsid w:val="00C04DA3"/>
    <w:rsid w:val="00C054DA"/>
    <w:rsid w:val="00C05A94"/>
    <w:rsid w:val="00C06163"/>
    <w:rsid w:val="00C06400"/>
    <w:rsid w:val="00C06466"/>
    <w:rsid w:val="00C0658C"/>
    <w:rsid w:val="00C0690A"/>
    <w:rsid w:val="00C06C04"/>
    <w:rsid w:val="00C06DBE"/>
    <w:rsid w:val="00C075A2"/>
    <w:rsid w:val="00C105B9"/>
    <w:rsid w:val="00C11112"/>
    <w:rsid w:val="00C1219E"/>
    <w:rsid w:val="00C122E5"/>
    <w:rsid w:val="00C13A0E"/>
    <w:rsid w:val="00C13C36"/>
    <w:rsid w:val="00C1444B"/>
    <w:rsid w:val="00C14567"/>
    <w:rsid w:val="00C151C5"/>
    <w:rsid w:val="00C157BB"/>
    <w:rsid w:val="00C15BDD"/>
    <w:rsid w:val="00C17D09"/>
    <w:rsid w:val="00C20623"/>
    <w:rsid w:val="00C20EA9"/>
    <w:rsid w:val="00C21126"/>
    <w:rsid w:val="00C225BF"/>
    <w:rsid w:val="00C2282B"/>
    <w:rsid w:val="00C23236"/>
    <w:rsid w:val="00C23FA6"/>
    <w:rsid w:val="00C24861"/>
    <w:rsid w:val="00C24B98"/>
    <w:rsid w:val="00C257AA"/>
    <w:rsid w:val="00C257B6"/>
    <w:rsid w:val="00C25D65"/>
    <w:rsid w:val="00C26662"/>
    <w:rsid w:val="00C26A85"/>
    <w:rsid w:val="00C275F7"/>
    <w:rsid w:val="00C27B63"/>
    <w:rsid w:val="00C27F76"/>
    <w:rsid w:val="00C30253"/>
    <w:rsid w:val="00C3047E"/>
    <w:rsid w:val="00C30BEB"/>
    <w:rsid w:val="00C30DCF"/>
    <w:rsid w:val="00C30F66"/>
    <w:rsid w:val="00C310AD"/>
    <w:rsid w:val="00C318DB"/>
    <w:rsid w:val="00C319A7"/>
    <w:rsid w:val="00C321C5"/>
    <w:rsid w:val="00C33FA1"/>
    <w:rsid w:val="00C34F0D"/>
    <w:rsid w:val="00C34F35"/>
    <w:rsid w:val="00C356C7"/>
    <w:rsid w:val="00C35825"/>
    <w:rsid w:val="00C36943"/>
    <w:rsid w:val="00C36AE5"/>
    <w:rsid w:val="00C36D94"/>
    <w:rsid w:val="00C3712E"/>
    <w:rsid w:val="00C374BB"/>
    <w:rsid w:val="00C379AC"/>
    <w:rsid w:val="00C404DA"/>
    <w:rsid w:val="00C40B4E"/>
    <w:rsid w:val="00C40C54"/>
    <w:rsid w:val="00C40C8E"/>
    <w:rsid w:val="00C40D96"/>
    <w:rsid w:val="00C410CA"/>
    <w:rsid w:val="00C41A45"/>
    <w:rsid w:val="00C41FD2"/>
    <w:rsid w:val="00C42057"/>
    <w:rsid w:val="00C42496"/>
    <w:rsid w:val="00C43242"/>
    <w:rsid w:val="00C43822"/>
    <w:rsid w:val="00C43A84"/>
    <w:rsid w:val="00C43DCB"/>
    <w:rsid w:val="00C4415A"/>
    <w:rsid w:val="00C44850"/>
    <w:rsid w:val="00C44AC5"/>
    <w:rsid w:val="00C44B69"/>
    <w:rsid w:val="00C4546A"/>
    <w:rsid w:val="00C455D1"/>
    <w:rsid w:val="00C458BB"/>
    <w:rsid w:val="00C46109"/>
    <w:rsid w:val="00C46C4B"/>
    <w:rsid w:val="00C47110"/>
    <w:rsid w:val="00C477F2"/>
    <w:rsid w:val="00C47D7E"/>
    <w:rsid w:val="00C500D4"/>
    <w:rsid w:val="00C50576"/>
    <w:rsid w:val="00C508FC"/>
    <w:rsid w:val="00C519AB"/>
    <w:rsid w:val="00C51A5B"/>
    <w:rsid w:val="00C51F73"/>
    <w:rsid w:val="00C52B88"/>
    <w:rsid w:val="00C52CB2"/>
    <w:rsid w:val="00C53527"/>
    <w:rsid w:val="00C54C98"/>
    <w:rsid w:val="00C5576F"/>
    <w:rsid w:val="00C56914"/>
    <w:rsid w:val="00C573EF"/>
    <w:rsid w:val="00C57494"/>
    <w:rsid w:val="00C57626"/>
    <w:rsid w:val="00C60CB2"/>
    <w:rsid w:val="00C60F45"/>
    <w:rsid w:val="00C61032"/>
    <w:rsid w:val="00C61E9F"/>
    <w:rsid w:val="00C62984"/>
    <w:rsid w:val="00C6378D"/>
    <w:rsid w:val="00C63B03"/>
    <w:rsid w:val="00C643CE"/>
    <w:rsid w:val="00C644B1"/>
    <w:rsid w:val="00C6490F"/>
    <w:rsid w:val="00C64FBF"/>
    <w:rsid w:val="00C6563E"/>
    <w:rsid w:val="00C65D7E"/>
    <w:rsid w:val="00C6631B"/>
    <w:rsid w:val="00C674F7"/>
    <w:rsid w:val="00C675B9"/>
    <w:rsid w:val="00C678C4"/>
    <w:rsid w:val="00C71508"/>
    <w:rsid w:val="00C718E6"/>
    <w:rsid w:val="00C719AA"/>
    <w:rsid w:val="00C71A4A"/>
    <w:rsid w:val="00C71D51"/>
    <w:rsid w:val="00C7269A"/>
    <w:rsid w:val="00C727DC"/>
    <w:rsid w:val="00C72D05"/>
    <w:rsid w:val="00C73DCA"/>
    <w:rsid w:val="00C741A8"/>
    <w:rsid w:val="00C750BE"/>
    <w:rsid w:val="00C752A5"/>
    <w:rsid w:val="00C75AA2"/>
    <w:rsid w:val="00C75BA2"/>
    <w:rsid w:val="00C75D92"/>
    <w:rsid w:val="00C761D6"/>
    <w:rsid w:val="00C77287"/>
    <w:rsid w:val="00C77CFF"/>
    <w:rsid w:val="00C80954"/>
    <w:rsid w:val="00C80C54"/>
    <w:rsid w:val="00C81773"/>
    <w:rsid w:val="00C81BB2"/>
    <w:rsid w:val="00C81CEB"/>
    <w:rsid w:val="00C820C8"/>
    <w:rsid w:val="00C822D8"/>
    <w:rsid w:val="00C82890"/>
    <w:rsid w:val="00C8311D"/>
    <w:rsid w:val="00C8347A"/>
    <w:rsid w:val="00C83EB5"/>
    <w:rsid w:val="00C83F9D"/>
    <w:rsid w:val="00C841E4"/>
    <w:rsid w:val="00C84854"/>
    <w:rsid w:val="00C849CE"/>
    <w:rsid w:val="00C84DDF"/>
    <w:rsid w:val="00C84F76"/>
    <w:rsid w:val="00C858BC"/>
    <w:rsid w:val="00C85C5A"/>
    <w:rsid w:val="00C864FB"/>
    <w:rsid w:val="00C86940"/>
    <w:rsid w:val="00C8704F"/>
    <w:rsid w:val="00C87523"/>
    <w:rsid w:val="00C87C05"/>
    <w:rsid w:val="00C902D6"/>
    <w:rsid w:val="00C909D1"/>
    <w:rsid w:val="00C90F9C"/>
    <w:rsid w:val="00C922DB"/>
    <w:rsid w:val="00C924A8"/>
    <w:rsid w:val="00C92601"/>
    <w:rsid w:val="00C92A02"/>
    <w:rsid w:val="00C931AE"/>
    <w:rsid w:val="00C93415"/>
    <w:rsid w:val="00C936C1"/>
    <w:rsid w:val="00C9496F"/>
    <w:rsid w:val="00C94A24"/>
    <w:rsid w:val="00C94A7A"/>
    <w:rsid w:val="00C95B30"/>
    <w:rsid w:val="00C95D7C"/>
    <w:rsid w:val="00C9624A"/>
    <w:rsid w:val="00C9666B"/>
    <w:rsid w:val="00C968A7"/>
    <w:rsid w:val="00C97A28"/>
    <w:rsid w:val="00C97E4D"/>
    <w:rsid w:val="00C97FA7"/>
    <w:rsid w:val="00CA1075"/>
    <w:rsid w:val="00CA13A1"/>
    <w:rsid w:val="00CA1621"/>
    <w:rsid w:val="00CA1786"/>
    <w:rsid w:val="00CA18B3"/>
    <w:rsid w:val="00CA1AA2"/>
    <w:rsid w:val="00CA1EDE"/>
    <w:rsid w:val="00CA2FF8"/>
    <w:rsid w:val="00CA3334"/>
    <w:rsid w:val="00CA373F"/>
    <w:rsid w:val="00CA384C"/>
    <w:rsid w:val="00CA6BB2"/>
    <w:rsid w:val="00CA7867"/>
    <w:rsid w:val="00CA7A75"/>
    <w:rsid w:val="00CB00E9"/>
    <w:rsid w:val="00CB01E6"/>
    <w:rsid w:val="00CB036D"/>
    <w:rsid w:val="00CB0905"/>
    <w:rsid w:val="00CB0920"/>
    <w:rsid w:val="00CB0A97"/>
    <w:rsid w:val="00CB0FB1"/>
    <w:rsid w:val="00CB0FBF"/>
    <w:rsid w:val="00CB1268"/>
    <w:rsid w:val="00CB1FC9"/>
    <w:rsid w:val="00CB2C44"/>
    <w:rsid w:val="00CB2D69"/>
    <w:rsid w:val="00CB3112"/>
    <w:rsid w:val="00CB3318"/>
    <w:rsid w:val="00CB3CD3"/>
    <w:rsid w:val="00CB3D15"/>
    <w:rsid w:val="00CB4CAD"/>
    <w:rsid w:val="00CB4D84"/>
    <w:rsid w:val="00CB526B"/>
    <w:rsid w:val="00CB5746"/>
    <w:rsid w:val="00CB6702"/>
    <w:rsid w:val="00CB68FD"/>
    <w:rsid w:val="00CB7170"/>
    <w:rsid w:val="00CB76D8"/>
    <w:rsid w:val="00CB7742"/>
    <w:rsid w:val="00CB79DC"/>
    <w:rsid w:val="00CC012C"/>
    <w:rsid w:val="00CC0835"/>
    <w:rsid w:val="00CC09AD"/>
    <w:rsid w:val="00CC0FFB"/>
    <w:rsid w:val="00CC141B"/>
    <w:rsid w:val="00CC3304"/>
    <w:rsid w:val="00CC3398"/>
    <w:rsid w:val="00CC38DC"/>
    <w:rsid w:val="00CC4818"/>
    <w:rsid w:val="00CC511A"/>
    <w:rsid w:val="00CC546F"/>
    <w:rsid w:val="00CC65AF"/>
    <w:rsid w:val="00CC66C4"/>
    <w:rsid w:val="00CC66D3"/>
    <w:rsid w:val="00CC7077"/>
    <w:rsid w:val="00CD0F20"/>
    <w:rsid w:val="00CD1328"/>
    <w:rsid w:val="00CD1447"/>
    <w:rsid w:val="00CD2356"/>
    <w:rsid w:val="00CD2780"/>
    <w:rsid w:val="00CD2817"/>
    <w:rsid w:val="00CD2AA1"/>
    <w:rsid w:val="00CD32BF"/>
    <w:rsid w:val="00CD33F8"/>
    <w:rsid w:val="00CD3A67"/>
    <w:rsid w:val="00CD4243"/>
    <w:rsid w:val="00CD4A72"/>
    <w:rsid w:val="00CD58AF"/>
    <w:rsid w:val="00CD5DB2"/>
    <w:rsid w:val="00CD5F9F"/>
    <w:rsid w:val="00CD6040"/>
    <w:rsid w:val="00CD66D0"/>
    <w:rsid w:val="00CD6C25"/>
    <w:rsid w:val="00CD77FA"/>
    <w:rsid w:val="00CE166E"/>
    <w:rsid w:val="00CE16F6"/>
    <w:rsid w:val="00CE1B95"/>
    <w:rsid w:val="00CE1DA6"/>
    <w:rsid w:val="00CE1EB1"/>
    <w:rsid w:val="00CE201D"/>
    <w:rsid w:val="00CE20B2"/>
    <w:rsid w:val="00CE22B8"/>
    <w:rsid w:val="00CE30A1"/>
    <w:rsid w:val="00CE337E"/>
    <w:rsid w:val="00CE37C6"/>
    <w:rsid w:val="00CE3B5E"/>
    <w:rsid w:val="00CE4033"/>
    <w:rsid w:val="00CE4168"/>
    <w:rsid w:val="00CE4DE4"/>
    <w:rsid w:val="00CE52B0"/>
    <w:rsid w:val="00CE664A"/>
    <w:rsid w:val="00CE75D8"/>
    <w:rsid w:val="00CE79B0"/>
    <w:rsid w:val="00CE7A7C"/>
    <w:rsid w:val="00CE7EDB"/>
    <w:rsid w:val="00CF0CF6"/>
    <w:rsid w:val="00CF0F62"/>
    <w:rsid w:val="00CF1AE1"/>
    <w:rsid w:val="00CF1C3F"/>
    <w:rsid w:val="00CF2436"/>
    <w:rsid w:val="00CF24E4"/>
    <w:rsid w:val="00CF2702"/>
    <w:rsid w:val="00CF2942"/>
    <w:rsid w:val="00CF2D74"/>
    <w:rsid w:val="00CF3569"/>
    <w:rsid w:val="00CF3A2C"/>
    <w:rsid w:val="00CF3AF5"/>
    <w:rsid w:val="00CF3B35"/>
    <w:rsid w:val="00CF3CAB"/>
    <w:rsid w:val="00CF4549"/>
    <w:rsid w:val="00CF4766"/>
    <w:rsid w:val="00CF5272"/>
    <w:rsid w:val="00CF5787"/>
    <w:rsid w:val="00CF5F93"/>
    <w:rsid w:val="00CF62AA"/>
    <w:rsid w:val="00CF66B2"/>
    <w:rsid w:val="00CF6A54"/>
    <w:rsid w:val="00CF6B2F"/>
    <w:rsid w:val="00CF6D07"/>
    <w:rsid w:val="00CF7295"/>
    <w:rsid w:val="00CF74DC"/>
    <w:rsid w:val="00CF7FD5"/>
    <w:rsid w:val="00D000FA"/>
    <w:rsid w:val="00D00814"/>
    <w:rsid w:val="00D010F7"/>
    <w:rsid w:val="00D01DE5"/>
    <w:rsid w:val="00D02E97"/>
    <w:rsid w:val="00D02FC2"/>
    <w:rsid w:val="00D036DE"/>
    <w:rsid w:val="00D036EE"/>
    <w:rsid w:val="00D038E0"/>
    <w:rsid w:val="00D04CE1"/>
    <w:rsid w:val="00D05101"/>
    <w:rsid w:val="00D0513B"/>
    <w:rsid w:val="00D05248"/>
    <w:rsid w:val="00D05373"/>
    <w:rsid w:val="00D055AD"/>
    <w:rsid w:val="00D056A8"/>
    <w:rsid w:val="00D06CF0"/>
    <w:rsid w:val="00D06FAC"/>
    <w:rsid w:val="00D07859"/>
    <w:rsid w:val="00D1001C"/>
    <w:rsid w:val="00D10E01"/>
    <w:rsid w:val="00D11026"/>
    <w:rsid w:val="00D116FA"/>
    <w:rsid w:val="00D11949"/>
    <w:rsid w:val="00D12316"/>
    <w:rsid w:val="00D1243C"/>
    <w:rsid w:val="00D12653"/>
    <w:rsid w:val="00D137A5"/>
    <w:rsid w:val="00D149C1"/>
    <w:rsid w:val="00D14C5B"/>
    <w:rsid w:val="00D159D9"/>
    <w:rsid w:val="00D15EE1"/>
    <w:rsid w:val="00D1617B"/>
    <w:rsid w:val="00D20602"/>
    <w:rsid w:val="00D207AF"/>
    <w:rsid w:val="00D2088F"/>
    <w:rsid w:val="00D2130E"/>
    <w:rsid w:val="00D21B6E"/>
    <w:rsid w:val="00D220DA"/>
    <w:rsid w:val="00D22A27"/>
    <w:rsid w:val="00D23F62"/>
    <w:rsid w:val="00D2501F"/>
    <w:rsid w:val="00D254C8"/>
    <w:rsid w:val="00D25E11"/>
    <w:rsid w:val="00D27119"/>
    <w:rsid w:val="00D2740E"/>
    <w:rsid w:val="00D3002F"/>
    <w:rsid w:val="00D307D6"/>
    <w:rsid w:val="00D30A2E"/>
    <w:rsid w:val="00D31265"/>
    <w:rsid w:val="00D315BC"/>
    <w:rsid w:val="00D3164E"/>
    <w:rsid w:val="00D31BA1"/>
    <w:rsid w:val="00D322FB"/>
    <w:rsid w:val="00D32AFA"/>
    <w:rsid w:val="00D33796"/>
    <w:rsid w:val="00D33BB3"/>
    <w:rsid w:val="00D33EDF"/>
    <w:rsid w:val="00D34376"/>
    <w:rsid w:val="00D349CE"/>
    <w:rsid w:val="00D3544A"/>
    <w:rsid w:val="00D354AF"/>
    <w:rsid w:val="00D356CE"/>
    <w:rsid w:val="00D35837"/>
    <w:rsid w:val="00D36797"/>
    <w:rsid w:val="00D367A4"/>
    <w:rsid w:val="00D36825"/>
    <w:rsid w:val="00D3778F"/>
    <w:rsid w:val="00D377F9"/>
    <w:rsid w:val="00D37A56"/>
    <w:rsid w:val="00D37E17"/>
    <w:rsid w:val="00D407BA"/>
    <w:rsid w:val="00D40914"/>
    <w:rsid w:val="00D40AF3"/>
    <w:rsid w:val="00D40F7E"/>
    <w:rsid w:val="00D41188"/>
    <w:rsid w:val="00D41251"/>
    <w:rsid w:val="00D41317"/>
    <w:rsid w:val="00D4180F"/>
    <w:rsid w:val="00D434B7"/>
    <w:rsid w:val="00D43585"/>
    <w:rsid w:val="00D43818"/>
    <w:rsid w:val="00D43DB1"/>
    <w:rsid w:val="00D4404E"/>
    <w:rsid w:val="00D4460C"/>
    <w:rsid w:val="00D44663"/>
    <w:rsid w:val="00D44943"/>
    <w:rsid w:val="00D44A02"/>
    <w:rsid w:val="00D44A8C"/>
    <w:rsid w:val="00D45121"/>
    <w:rsid w:val="00D45751"/>
    <w:rsid w:val="00D45CC8"/>
    <w:rsid w:val="00D46139"/>
    <w:rsid w:val="00D46A9C"/>
    <w:rsid w:val="00D472D3"/>
    <w:rsid w:val="00D4748C"/>
    <w:rsid w:val="00D4767B"/>
    <w:rsid w:val="00D47FD0"/>
    <w:rsid w:val="00D50492"/>
    <w:rsid w:val="00D50578"/>
    <w:rsid w:val="00D50786"/>
    <w:rsid w:val="00D5102A"/>
    <w:rsid w:val="00D512FD"/>
    <w:rsid w:val="00D51A18"/>
    <w:rsid w:val="00D51B77"/>
    <w:rsid w:val="00D5240C"/>
    <w:rsid w:val="00D5273A"/>
    <w:rsid w:val="00D52FB9"/>
    <w:rsid w:val="00D53121"/>
    <w:rsid w:val="00D53F24"/>
    <w:rsid w:val="00D5423A"/>
    <w:rsid w:val="00D54BBE"/>
    <w:rsid w:val="00D54BCB"/>
    <w:rsid w:val="00D54BFE"/>
    <w:rsid w:val="00D55A2B"/>
    <w:rsid w:val="00D55A38"/>
    <w:rsid w:val="00D57569"/>
    <w:rsid w:val="00D577F6"/>
    <w:rsid w:val="00D57F56"/>
    <w:rsid w:val="00D6026D"/>
    <w:rsid w:val="00D60623"/>
    <w:rsid w:val="00D60CCE"/>
    <w:rsid w:val="00D617DB"/>
    <w:rsid w:val="00D61ADC"/>
    <w:rsid w:val="00D625ED"/>
    <w:rsid w:val="00D637C9"/>
    <w:rsid w:val="00D63BC6"/>
    <w:rsid w:val="00D63CFB"/>
    <w:rsid w:val="00D6436F"/>
    <w:rsid w:val="00D65666"/>
    <w:rsid w:val="00D6630D"/>
    <w:rsid w:val="00D66AE4"/>
    <w:rsid w:val="00D67301"/>
    <w:rsid w:val="00D67414"/>
    <w:rsid w:val="00D67517"/>
    <w:rsid w:val="00D67DDB"/>
    <w:rsid w:val="00D70D4B"/>
    <w:rsid w:val="00D7124F"/>
    <w:rsid w:val="00D71BBA"/>
    <w:rsid w:val="00D72348"/>
    <w:rsid w:val="00D7282E"/>
    <w:rsid w:val="00D7373D"/>
    <w:rsid w:val="00D73D2B"/>
    <w:rsid w:val="00D73F05"/>
    <w:rsid w:val="00D7415D"/>
    <w:rsid w:val="00D74232"/>
    <w:rsid w:val="00D74500"/>
    <w:rsid w:val="00D747B0"/>
    <w:rsid w:val="00D74859"/>
    <w:rsid w:val="00D74CB4"/>
    <w:rsid w:val="00D751B7"/>
    <w:rsid w:val="00D756FB"/>
    <w:rsid w:val="00D764E6"/>
    <w:rsid w:val="00D76884"/>
    <w:rsid w:val="00D76BA8"/>
    <w:rsid w:val="00D76F6E"/>
    <w:rsid w:val="00D76F88"/>
    <w:rsid w:val="00D775D8"/>
    <w:rsid w:val="00D7789B"/>
    <w:rsid w:val="00D77BE0"/>
    <w:rsid w:val="00D801FE"/>
    <w:rsid w:val="00D8233D"/>
    <w:rsid w:val="00D828CE"/>
    <w:rsid w:val="00D82AB8"/>
    <w:rsid w:val="00D83288"/>
    <w:rsid w:val="00D836B5"/>
    <w:rsid w:val="00D837A1"/>
    <w:rsid w:val="00D838B5"/>
    <w:rsid w:val="00D8409E"/>
    <w:rsid w:val="00D841B0"/>
    <w:rsid w:val="00D842C4"/>
    <w:rsid w:val="00D847AF"/>
    <w:rsid w:val="00D84D76"/>
    <w:rsid w:val="00D853B0"/>
    <w:rsid w:val="00D857A0"/>
    <w:rsid w:val="00D86429"/>
    <w:rsid w:val="00D8708E"/>
    <w:rsid w:val="00D879E3"/>
    <w:rsid w:val="00D9057B"/>
    <w:rsid w:val="00D90672"/>
    <w:rsid w:val="00D90699"/>
    <w:rsid w:val="00D90806"/>
    <w:rsid w:val="00D908E2"/>
    <w:rsid w:val="00D90F6F"/>
    <w:rsid w:val="00D90F72"/>
    <w:rsid w:val="00D916B5"/>
    <w:rsid w:val="00D91AD0"/>
    <w:rsid w:val="00D92D38"/>
    <w:rsid w:val="00D930C1"/>
    <w:rsid w:val="00D93CB6"/>
    <w:rsid w:val="00D93CF1"/>
    <w:rsid w:val="00D949D8"/>
    <w:rsid w:val="00D94B08"/>
    <w:rsid w:val="00D954D4"/>
    <w:rsid w:val="00D95601"/>
    <w:rsid w:val="00D95687"/>
    <w:rsid w:val="00D958D8"/>
    <w:rsid w:val="00D95BD3"/>
    <w:rsid w:val="00D96264"/>
    <w:rsid w:val="00D96487"/>
    <w:rsid w:val="00D972D7"/>
    <w:rsid w:val="00DA08B5"/>
    <w:rsid w:val="00DA0BB3"/>
    <w:rsid w:val="00DA1F2A"/>
    <w:rsid w:val="00DA204B"/>
    <w:rsid w:val="00DA279F"/>
    <w:rsid w:val="00DA4481"/>
    <w:rsid w:val="00DA48EF"/>
    <w:rsid w:val="00DA49AF"/>
    <w:rsid w:val="00DA53D5"/>
    <w:rsid w:val="00DA555C"/>
    <w:rsid w:val="00DA591C"/>
    <w:rsid w:val="00DA5A19"/>
    <w:rsid w:val="00DA66C1"/>
    <w:rsid w:val="00DA6F21"/>
    <w:rsid w:val="00DA7F5D"/>
    <w:rsid w:val="00DB0BF3"/>
    <w:rsid w:val="00DB0D1B"/>
    <w:rsid w:val="00DB1122"/>
    <w:rsid w:val="00DB166E"/>
    <w:rsid w:val="00DB1D32"/>
    <w:rsid w:val="00DB220B"/>
    <w:rsid w:val="00DB25FA"/>
    <w:rsid w:val="00DB26AB"/>
    <w:rsid w:val="00DB2903"/>
    <w:rsid w:val="00DB2C41"/>
    <w:rsid w:val="00DB2EB6"/>
    <w:rsid w:val="00DB3446"/>
    <w:rsid w:val="00DB3664"/>
    <w:rsid w:val="00DB4228"/>
    <w:rsid w:val="00DB542F"/>
    <w:rsid w:val="00DB5A51"/>
    <w:rsid w:val="00DB5D8B"/>
    <w:rsid w:val="00DB5F88"/>
    <w:rsid w:val="00DB615B"/>
    <w:rsid w:val="00DB64E0"/>
    <w:rsid w:val="00DB65BB"/>
    <w:rsid w:val="00DB6A52"/>
    <w:rsid w:val="00DB6BAD"/>
    <w:rsid w:val="00DB708C"/>
    <w:rsid w:val="00DC0413"/>
    <w:rsid w:val="00DC151F"/>
    <w:rsid w:val="00DC1FCD"/>
    <w:rsid w:val="00DC2138"/>
    <w:rsid w:val="00DC2C2E"/>
    <w:rsid w:val="00DC570E"/>
    <w:rsid w:val="00DC5FA3"/>
    <w:rsid w:val="00DC69CB"/>
    <w:rsid w:val="00DC6F13"/>
    <w:rsid w:val="00DC7092"/>
    <w:rsid w:val="00DC7292"/>
    <w:rsid w:val="00DC7B9C"/>
    <w:rsid w:val="00DC7D19"/>
    <w:rsid w:val="00DC7E4C"/>
    <w:rsid w:val="00DD05AC"/>
    <w:rsid w:val="00DD06FA"/>
    <w:rsid w:val="00DD0A78"/>
    <w:rsid w:val="00DD100C"/>
    <w:rsid w:val="00DD10F4"/>
    <w:rsid w:val="00DD1127"/>
    <w:rsid w:val="00DD11E5"/>
    <w:rsid w:val="00DD1464"/>
    <w:rsid w:val="00DD14DE"/>
    <w:rsid w:val="00DD1B58"/>
    <w:rsid w:val="00DD1EB9"/>
    <w:rsid w:val="00DD2413"/>
    <w:rsid w:val="00DD2823"/>
    <w:rsid w:val="00DD30FF"/>
    <w:rsid w:val="00DD3881"/>
    <w:rsid w:val="00DD445C"/>
    <w:rsid w:val="00DD4774"/>
    <w:rsid w:val="00DD4E60"/>
    <w:rsid w:val="00DD507E"/>
    <w:rsid w:val="00DD5379"/>
    <w:rsid w:val="00DD570B"/>
    <w:rsid w:val="00DD5FD0"/>
    <w:rsid w:val="00DD6049"/>
    <w:rsid w:val="00DD642A"/>
    <w:rsid w:val="00DE0A9D"/>
    <w:rsid w:val="00DE124F"/>
    <w:rsid w:val="00DE1639"/>
    <w:rsid w:val="00DE1FCA"/>
    <w:rsid w:val="00DE2338"/>
    <w:rsid w:val="00DE2F4B"/>
    <w:rsid w:val="00DE3504"/>
    <w:rsid w:val="00DE3A59"/>
    <w:rsid w:val="00DE4736"/>
    <w:rsid w:val="00DE4C54"/>
    <w:rsid w:val="00DE5195"/>
    <w:rsid w:val="00DE569E"/>
    <w:rsid w:val="00DE5921"/>
    <w:rsid w:val="00DE5C8A"/>
    <w:rsid w:val="00DE6089"/>
    <w:rsid w:val="00DE6BF6"/>
    <w:rsid w:val="00DE78B5"/>
    <w:rsid w:val="00DE7E14"/>
    <w:rsid w:val="00DE7FD3"/>
    <w:rsid w:val="00DF0CAA"/>
    <w:rsid w:val="00DF0E00"/>
    <w:rsid w:val="00DF183B"/>
    <w:rsid w:val="00DF234F"/>
    <w:rsid w:val="00DF2C91"/>
    <w:rsid w:val="00DF2D82"/>
    <w:rsid w:val="00DF4379"/>
    <w:rsid w:val="00DF4C77"/>
    <w:rsid w:val="00DF4EB1"/>
    <w:rsid w:val="00DF54CB"/>
    <w:rsid w:val="00DF58E7"/>
    <w:rsid w:val="00DF5F33"/>
    <w:rsid w:val="00DF63F1"/>
    <w:rsid w:val="00DF6640"/>
    <w:rsid w:val="00DF688D"/>
    <w:rsid w:val="00DF753A"/>
    <w:rsid w:val="00DF7BA8"/>
    <w:rsid w:val="00E0017C"/>
    <w:rsid w:val="00E007AF"/>
    <w:rsid w:val="00E00AAE"/>
    <w:rsid w:val="00E0121F"/>
    <w:rsid w:val="00E017DD"/>
    <w:rsid w:val="00E02119"/>
    <w:rsid w:val="00E02405"/>
    <w:rsid w:val="00E025F2"/>
    <w:rsid w:val="00E03079"/>
    <w:rsid w:val="00E040A7"/>
    <w:rsid w:val="00E049B3"/>
    <w:rsid w:val="00E04A8B"/>
    <w:rsid w:val="00E04E59"/>
    <w:rsid w:val="00E04FDF"/>
    <w:rsid w:val="00E0526F"/>
    <w:rsid w:val="00E052BE"/>
    <w:rsid w:val="00E060DF"/>
    <w:rsid w:val="00E06135"/>
    <w:rsid w:val="00E06674"/>
    <w:rsid w:val="00E07014"/>
    <w:rsid w:val="00E07488"/>
    <w:rsid w:val="00E07B04"/>
    <w:rsid w:val="00E106B8"/>
    <w:rsid w:val="00E106DD"/>
    <w:rsid w:val="00E10DB5"/>
    <w:rsid w:val="00E10E59"/>
    <w:rsid w:val="00E1168F"/>
    <w:rsid w:val="00E11ABE"/>
    <w:rsid w:val="00E1204E"/>
    <w:rsid w:val="00E12320"/>
    <w:rsid w:val="00E12B65"/>
    <w:rsid w:val="00E12F5C"/>
    <w:rsid w:val="00E13689"/>
    <w:rsid w:val="00E13B32"/>
    <w:rsid w:val="00E13FBF"/>
    <w:rsid w:val="00E1400B"/>
    <w:rsid w:val="00E141F6"/>
    <w:rsid w:val="00E14A5E"/>
    <w:rsid w:val="00E14A8D"/>
    <w:rsid w:val="00E159DD"/>
    <w:rsid w:val="00E16E8C"/>
    <w:rsid w:val="00E16EB9"/>
    <w:rsid w:val="00E16F3A"/>
    <w:rsid w:val="00E170B4"/>
    <w:rsid w:val="00E1729C"/>
    <w:rsid w:val="00E174E1"/>
    <w:rsid w:val="00E17A88"/>
    <w:rsid w:val="00E17B54"/>
    <w:rsid w:val="00E17BC7"/>
    <w:rsid w:val="00E204F8"/>
    <w:rsid w:val="00E215C6"/>
    <w:rsid w:val="00E21AF7"/>
    <w:rsid w:val="00E22284"/>
    <w:rsid w:val="00E230CF"/>
    <w:rsid w:val="00E23195"/>
    <w:rsid w:val="00E23C0B"/>
    <w:rsid w:val="00E2402E"/>
    <w:rsid w:val="00E24058"/>
    <w:rsid w:val="00E24571"/>
    <w:rsid w:val="00E24FCE"/>
    <w:rsid w:val="00E25542"/>
    <w:rsid w:val="00E25CCF"/>
    <w:rsid w:val="00E25F8E"/>
    <w:rsid w:val="00E26241"/>
    <w:rsid w:val="00E2713B"/>
    <w:rsid w:val="00E27DC9"/>
    <w:rsid w:val="00E30210"/>
    <w:rsid w:val="00E305D4"/>
    <w:rsid w:val="00E30BB1"/>
    <w:rsid w:val="00E30BF0"/>
    <w:rsid w:val="00E31AEB"/>
    <w:rsid w:val="00E326AA"/>
    <w:rsid w:val="00E32F5C"/>
    <w:rsid w:val="00E335E9"/>
    <w:rsid w:val="00E33E19"/>
    <w:rsid w:val="00E3401B"/>
    <w:rsid w:val="00E3423B"/>
    <w:rsid w:val="00E34610"/>
    <w:rsid w:val="00E34AAA"/>
    <w:rsid w:val="00E34FAF"/>
    <w:rsid w:val="00E35190"/>
    <w:rsid w:val="00E356CF"/>
    <w:rsid w:val="00E3591B"/>
    <w:rsid w:val="00E36407"/>
    <w:rsid w:val="00E36826"/>
    <w:rsid w:val="00E36880"/>
    <w:rsid w:val="00E37236"/>
    <w:rsid w:val="00E37ECF"/>
    <w:rsid w:val="00E40231"/>
    <w:rsid w:val="00E40453"/>
    <w:rsid w:val="00E40C95"/>
    <w:rsid w:val="00E40CB2"/>
    <w:rsid w:val="00E40EF9"/>
    <w:rsid w:val="00E41B54"/>
    <w:rsid w:val="00E41FC9"/>
    <w:rsid w:val="00E42055"/>
    <w:rsid w:val="00E4271D"/>
    <w:rsid w:val="00E42CD3"/>
    <w:rsid w:val="00E42DFD"/>
    <w:rsid w:val="00E4388C"/>
    <w:rsid w:val="00E43EDA"/>
    <w:rsid w:val="00E44343"/>
    <w:rsid w:val="00E4516D"/>
    <w:rsid w:val="00E4538C"/>
    <w:rsid w:val="00E45410"/>
    <w:rsid w:val="00E4541E"/>
    <w:rsid w:val="00E45B64"/>
    <w:rsid w:val="00E45E95"/>
    <w:rsid w:val="00E46B80"/>
    <w:rsid w:val="00E4723C"/>
    <w:rsid w:val="00E4731D"/>
    <w:rsid w:val="00E47597"/>
    <w:rsid w:val="00E47B04"/>
    <w:rsid w:val="00E50BBC"/>
    <w:rsid w:val="00E50E60"/>
    <w:rsid w:val="00E51387"/>
    <w:rsid w:val="00E519B8"/>
    <w:rsid w:val="00E51C73"/>
    <w:rsid w:val="00E51E03"/>
    <w:rsid w:val="00E51FDA"/>
    <w:rsid w:val="00E52C14"/>
    <w:rsid w:val="00E52C24"/>
    <w:rsid w:val="00E53321"/>
    <w:rsid w:val="00E538E8"/>
    <w:rsid w:val="00E53E3A"/>
    <w:rsid w:val="00E540DA"/>
    <w:rsid w:val="00E56540"/>
    <w:rsid w:val="00E56A72"/>
    <w:rsid w:val="00E56F92"/>
    <w:rsid w:val="00E5785E"/>
    <w:rsid w:val="00E57A96"/>
    <w:rsid w:val="00E603F3"/>
    <w:rsid w:val="00E60521"/>
    <w:rsid w:val="00E6058A"/>
    <w:rsid w:val="00E60A89"/>
    <w:rsid w:val="00E60B77"/>
    <w:rsid w:val="00E60C41"/>
    <w:rsid w:val="00E61836"/>
    <w:rsid w:val="00E619F5"/>
    <w:rsid w:val="00E62DB6"/>
    <w:rsid w:val="00E62E6F"/>
    <w:rsid w:val="00E6335E"/>
    <w:rsid w:val="00E63F04"/>
    <w:rsid w:val="00E64D9C"/>
    <w:rsid w:val="00E65313"/>
    <w:rsid w:val="00E65F87"/>
    <w:rsid w:val="00E66F63"/>
    <w:rsid w:val="00E70ED1"/>
    <w:rsid w:val="00E71576"/>
    <w:rsid w:val="00E715CA"/>
    <w:rsid w:val="00E71C31"/>
    <w:rsid w:val="00E726C3"/>
    <w:rsid w:val="00E73485"/>
    <w:rsid w:val="00E74171"/>
    <w:rsid w:val="00E7458D"/>
    <w:rsid w:val="00E74CF6"/>
    <w:rsid w:val="00E757BA"/>
    <w:rsid w:val="00E75870"/>
    <w:rsid w:val="00E759B4"/>
    <w:rsid w:val="00E75C3D"/>
    <w:rsid w:val="00E75F13"/>
    <w:rsid w:val="00E76070"/>
    <w:rsid w:val="00E7665D"/>
    <w:rsid w:val="00E76F62"/>
    <w:rsid w:val="00E7754C"/>
    <w:rsid w:val="00E77D67"/>
    <w:rsid w:val="00E80060"/>
    <w:rsid w:val="00E8011D"/>
    <w:rsid w:val="00E80678"/>
    <w:rsid w:val="00E80831"/>
    <w:rsid w:val="00E8099A"/>
    <w:rsid w:val="00E80B1E"/>
    <w:rsid w:val="00E815FA"/>
    <w:rsid w:val="00E816C9"/>
    <w:rsid w:val="00E81711"/>
    <w:rsid w:val="00E820C8"/>
    <w:rsid w:val="00E82574"/>
    <w:rsid w:val="00E826AF"/>
    <w:rsid w:val="00E82CA1"/>
    <w:rsid w:val="00E8347E"/>
    <w:rsid w:val="00E83552"/>
    <w:rsid w:val="00E83CE0"/>
    <w:rsid w:val="00E83F9E"/>
    <w:rsid w:val="00E84200"/>
    <w:rsid w:val="00E843F5"/>
    <w:rsid w:val="00E8502A"/>
    <w:rsid w:val="00E85936"/>
    <w:rsid w:val="00E85AC1"/>
    <w:rsid w:val="00E8622A"/>
    <w:rsid w:val="00E86784"/>
    <w:rsid w:val="00E8733B"/>
    <w:rsid w:val="00E8787F"/>
    <w:rsid w:val="00E9029D"/>
    <w:rsid w:val="00E9033C"/>
    <w:rsid w:val="00E90B29"/>
    <w:rsid w:val="00E91790"/>
    <w:rsid w:val="00E9273E"/>
    <w:rsid w:val="00E92C01"/>
    <w:rsid w:val="00E93CB2"/>
    <w:rsid w:val="00E93EA2"/>
    <w:rsid w:val="00E944F7"/>
    <w:rsid w:val="00E94FA7"/>
    <w:rsid w:val="00E95147"/>
    <w:rsid w:val="00E95BE7"/>
    <w:rsid w:val="00E96879"/>
    <w:rsid w:val="00E969D3"/>
    <w:rsid w:val="00E96E70"/>
    <w:rsid w:val="00E970FB"/>
    <w:rsid w:val="00E97208"/>
    <w:rsid w:val="00E97571"/>
    <w:rsid w:val="00E97E06"/>
    <w:rsid w:val="00EA0697"/>
    <w:rsid w:val="00EA06CA"/>
    <w:rsid w:val="00EA0AB5"/>
    <w:rsid w:val="00EA0DEB"/>
    <w:rsid w:val="00EA159C"/>
    <w:rsid w:val="00EA1B48"/>
    <w:rsid w:val="00EA1D43"/>
    <w:rsid w:val="00EA254E"/>
    <w:rsid w:val="00EA3D99"/>
    <w:rsid w:val="00EA46A0"/>
    <w:rsid w:val="00EA53BA"/>
    <w:rsid w:val="00EA54D7"/>
    <w:rsid w:val="00EA5A05"/>
    <w:rsid w:val="00EA6056"/>
    <w:rsid w:val="00EA6937"/>
    <w:rsid w:val="00EA6DD2"/>
    <w:rsid w:val="00EA70D4"/>
    <w:rsid w:val="00EA73D4"/>
    <w:rsid w:val="00EA79CE"/>
    <w:rsid w:val="00EA7A96"/>
    <w:rsid w:val="00EB0565"/>
    <w:rsid w:val="00EB0EC8"/>
    <w:rsid w:val="00EB20D0"/>
    <w:rsid w:val="00EB2AEB"/>
    <w:rsid w:val="00EB374C"/>
    <w:rsid w:val="00EB3B99"/>
    <w:rsid w:val="00EB4012"/>
    <w:rsid w:val="00EB51DB"/>
    <w:rsid w:val="00EB55AD"/>
    <w:rsid w:val="00EB55FF"/>
    <w:rsid w:val="00EB57C5"/>
    <w:rsid w:val="00EB5819"/>
    <w:rsid w:val="00EB5DEF"/>
    <w:rsid w:val="00EB6164"/>
    <w:rsid w:val="00EB61D9"/>
    <w:rsid w:val="00EB695D"/>
    <w:rsid w:val="00EB75AA"/>
    <w:rsid w:val="00EB78AB"/>
    <w:rsid w:val="00EC0D06"/>
    <w:rsid w:val="00EC0FCF"/>
    <w:rsid w:val="00EC26DC"/>
    <w:rsid w:val="00EC280C"/>
    <w:rsid w:val="00EC28DC"/>
    <w:rsid w:val="00EC36BA"/>
    <w:rsid w:val="00EC3831"/>
    <w:rsid w:val="00EC393C"/>
    <w:rsid w:val="00EC41F6"/>
    <w:rsid w:val="00EC4295"/>
    <w:rsid w:val="00EC4EDA"/>
    <w:rsid w:val="00EC5E82"/>
    <w:rsid w:val="00EC63D9"/>
    <w:rsid w:val="00EC6889"/>
    <w:rsid w:val="00EC6D21"/>
    <w:rsid w:val="00EC6DAD"/>
    <w:rsid w:val="00EC6DC1"/>
    <w:rsid w:val="00EC71D8"/>
    <w:rsid w:val="00EC79AB"/>
    <w:rsid w:val="00ED03C1"/>
    <w:rsid w:val="00ED0D01"/>
    <w:rsid w:val="00ED0D5E"/>
    <w:rsid w:val="00ED17F2"/>
    <w:rsid w:val="00ED1D49"/>
    <w:rsid w:val="00ED1F41"/>
    <w:rsid w:val="00ED1FC0"/>
    <w:rsid w:val="00ED2E47"/>
    <w:rsid w:val="00ED30D3"/>
    <w:rsid w:val="00ED3271"/>
    <w:rsid w:val="00ED330C"/>
    <w:rsid w:val="00ED398E"/>
    <w:rsid w:val="00ED3AC1"/>
    <w:rsid w:val="00ED4B09"/>
    <w:rsid w:val="00ED4D00"/>
    <w:rsid w:val="00ED527A"/>
    <w:rsid w:val="00ED5F8E"/>
    <w:rsid w:val="00ED7165"/>
    <w:rsid w:val="00ED72FA"/>
    <w:rsid w:val="00EE0874"/>
    <w:rsid w:val="00EE0900"/>
    <w:rsid w:val="00EE0B4F"/>
    <w:rsid w:val="00EE0E9B"/>
    <w:rsid w:val="00EE1708"/>
    <w:rsid w:val="00EE28D7"/>
    <w:rsid w:val="00EE2A60"/>
    <w:rsid w:val="00EE3037"/>
    <w:rsid w:val="00EE33B2"/>
    <w:rsid w:val="00EE33D6"/>
    <w:rsid w:val="00EE3981"/>
    <w:rsid w:val="00EE436A"/>
    <w:rsid w:val="00EE4B58"/>
    <w:rsid w:val="00EE50CB"/>
    <w:rsid w:val="00EE5199"/>
    <w:rsid w:val="00EE56F8"/>
    <w:rsid w:val="00EE5C86"/>
    <w:rsid w:val="00EE5F50"/>
    <w:rsid w:val="00EE609C"/>
    <w:rsid w:val="00EE68EB"/>
    <w:rsid w:val="00EE6C48"/>
    <w:rsid w:val="00EE7434"/>
    <w:rsid w:val="00EF0441"/>
    <w:rsid w:val="00EF0471"/>
    <w:rsid w:val="00EF07E2"/>
    <w:rsid w:val="00EF084D"/>
    <w:rsid w:val="00EF0926"/>
    <w:rsid w:val="00EF12E3"/>
    <w:rsid w:val="00EF163B"/>
    <w:rsid w:val="00EF17A1"/>
    <w:rsid w:val="00EF1B19"/>
    <w:rsid w:val="00EF2036"/>
    <w:rsid w:val="00EF2380"/>
    <w:rsid w:val="00EF24F7"/>
    <w:rsid w:val="00EF2E57"/>
    <w:rsid w:val="00EF35D0"/>
    <w:rsid w:val="00EF35F5"/>
    <w:rsid w:val="00EF39E2"/>
    <w:rsid w:val="00EF3C01"/>
    <w:rsid w:val="00EF4670"/>
    <w:rsid w:val="00EF4B92"/>
    <w:rsid w:val="00EF4E1E"/>
    <w:rsid w:val="00EF4FC5"/>
    <w:rsid w:val="00EF536F"/>
    <w:rsid w:val="00EF5708"/>
    <w:rsid w:val="00EF5CC5"/>
    <w:rsid w:val="00EF5E2D"/>
    <w:rsid w:val="00EF5F5D"/>
    <w:rsid w:val="00EF620F"/>
    <w:rsid w:val="00EF7CAF"/>
    <w:rsid w:val="00EF7F72"/>
    <w:rsid w:val="00F00674"/>
    <w:rsid w:val="00F00BD4"/>
    <w:rsid w:val="00F0112C"/>
    <w:rsid w:val="00F01745"/>
    <w:rsid w:val="00F01977"/>
    <w:rsid w:val="00F01B02"/>
    <w:rsid w:val="00F01B30"/>
    <w:rsid w:val="00F023B3"/>
    <w:rsid w:val="00F02AEF"/>
    <w:rsid w:val="00F02D18"/>
    <w:rsid w:val="00F03640"/>
    <w:rsid w:val="00F03A85"/>
    <w:rsid w:val="00F03C27"/>
    <w:rsid w:val="00F03DCF"/>
    <w:rsid w:val="00F03E43"/>
    <w:rsid w:val="00F04B9D"/>
    <w:rsid w:val="00F04F44"/>
    <w:rsid w:val="00F05082"/>
    <w:rsid w:val="00F058C6"/>
    <w:rsid w:val="00F05914"/>
    <w:rsid w:val="00F05F07"/>
    <w:rsid w:val="00F0619F"/>
    <w:rsid w:val="00F06797"/>
    <w:rsid w:val="00F06CD6"/>
    <w:rsid w:val="00F06F3C"/>
    <w:rsid w:val="00F07751"/>
    <w:rsid w:val="00F07A10"/>
    <w:rsid w:val="00F07FC3"/>
    <w:rsid w:val="00F107F7"/>
    <w:rsid w:val="00F10D92"/>
    <w:rsid w:val="00F1124C"/>
    <w:rsid w:val="00F120F9"/>
    <w:rsid w:val="00F1261B"/>
    <w:rsid w:val="00F140BA"/>
    <w:rsid w:val="00F14721"/>
    <w:rsid w:val="00F147B7"/>
    <w:rsid w:val="00F14F1F"/>
    <w:rsid w:val="00F15003"/>
    <w:rsid w:val="00F168B2"/>
    <w:rsid w:val="00F16BA7"/>
    <w:rsid w:val="00F17723"/>
    <w:rsid w:val="00F17744"/>
    <w:rsid w:val="00F17B5F"/>
    <w:rsid w:val="00F17CF7"/>
    <w:rsid w:val="00F17EA9"/>
    <w:rsid w:val="00F202C6"/>
    <w:rsid w:val="00F2053A"/>
    <w:rsid w:val="00F206F1"/>
    <w:rsid w:val="00F21288"/>
    <w:rsid w:val="00F2149A"/>
    <w:rsid w:val="00F2269F"/>
    <w:rsid w:val="00F22AD4"/>
    <w:rsid w:val="00F22B32"/>
    <w:rsid w:val="00F22FE4"/>
    <w:rsid w:val="00F23425"/>
    <w:rsid w:val="00F2402C"/>
    <w:rsid w:val="00F2475E"/>
    <w:rsid w:val="00F24B17"/>
    <w:rsid w:val="00F2561C"/>
    <w:rsid w:val="00F25C1B"/>
    <w:rsid w:val="00F25E7F"/>
    <w:rsid w:val="00F25F99"/>
    <w:rsid w:val="00F261EB"/>
    <w:rsid w:val="00F262EC"/>
    <w:rsid w:val="00F2669A"/>
    <w:rsid w:val="00F26812"/>
    <w:rsid w:val="00F26E64"/>
    <w:rsid w:val="00F26FC8"/>
    <w:rsid w:val="00F27569"/>
    <w:rsid w:val="00F27981"/>
    <w:rsid w:val="00F27C31"/>
    <w:rsid w:val="00F27F16"/>
    <w:rsid w:val="00F30084"/>
    <w:rsid w:val="00F3024D"/>
    <w:rsid w:val="00F30320"/>
    <w:rsid w:val="00F304CD"/>
    <w:rsid w:val="00F308D4"/>
    <w:rsid w:val="00F3092C"/>
    <w:rsid w:val="00F30BC5"/>
    <w:rsid w:val="00F30DC8"/>
    <w:rsid w:val="00F3145C"/>
    <w:rsid w:val="00F317D5"/>
    <w:rsid w:val="00F3203E"/>
    <w:rsid w:val="00F32640"/>
    <w:rsid w:val="00F32F81"/>
    <w:rsid w:val="00F336D0"/>
    <w:rsid w:val="00F3382B"/>
    <w:rsid w:val="00F353F1"/>
    <w:rsid w:val="00F35B13"/>
    <w:rsid w:val="00F35F42"/>
    <w:rsid w:val="00F363DA"/>
    <w:rsid w:val="00F36540"/>
    <w:rsid w:val="00F36971"/>
    <w:rsid w:val="00F36C52"/>
    <w:rsid w:val="00F36CBF"/>
    <w:rsid w:val="00F3764F"/>
    <w:rsid w:val="00F41137"/>
    <w:rsid w:val="00F41376"/>
    <w:rsid w:val="00F42F09"/>
    <w:rsid w:val="00F430D6"/>
    <w:rsid w:val="00F43FE5"/>
    <w:rsid w:val="00F4430E"/>
    <w:rsid w:val="00F44660"/>
    <w:rsid w:val="00F44C8A"/>
    <w:rsid w:val="00F44D6D"/>
    <w:rsid w:val="00F44F0F"/>
    <w:rsid w:val="00F44F81"/>
    <w:rsid w:val="00F45690"/>
    <w:rsid w:val="00F45DA0"/>
    <w:rsid w:val="00F462C9"/>
    <w:rsid w:val="00F4734E"/>
    <w:rsid w:val="00F47C18"/>
    <w:rsid w:val="00F50099"/>
    <w:rsid w:val="00F50253"/>
    <w:rsid w:val="00F50C6B"/>
    <w:rsid w:val="00F5123B"/>
    <w:rsid w:val="00F51B72"/>
    <w:rsid w:val="00F521E0"/>
    <w:rsid w:val="00F5243E"/>
    <w:rsid w:val="00F52D49"/>
    <w:rsid w:val="00F53B98"/>
    <w:rsid w:val="00F5462F"/>
    <w:rsid w:val="00F546A7"/>
    <w:rsid w:val="00F54C32"/>
    <w:rsid w:val="00F54CEA"/>
    <w:rsid w:val="00F55579"/>
    <w:rsid w:val="00F5587F"/>
    <w:rsid w:val="00F56109"/>
    <w:rsid w:val="00F5630C"/>
    <w:rsid w:val="00F57691"/>
    <w:rsid w:val="00F57977"/>
    <w:rsid w:val="00F60047"/>
    <w:rsid w:val="00F60097"/>
    <w:rsid w:val="00F61B82"/>
    <w:rsid w:val="00F61BC3"/>
    <w:rsid w:val="00F62671"/>
    <w:rsid w:val="00F62A26"/>
    <w:rsid w:val="00F63819"/>
    <w:rsid w:val="00F63B0B"/>
    <w:rsid w:val="00F63DB8"/>
    <w:rsid w:val="00F649B4"/>
    <w:rsid w:val="00F64C8E"/>
    <w:rsid w:val="00F64CCB"/>
    <w:rsid w:val="00F6510A"/>
    <w:rsid w:val="00F652BD"/>
    <w:rsid w:val="00F65301"/>
    <w:rsid w:val="00F6561C"/>
    <w:rsid w:val="00F65B78"/>
    <w:rsid w:val="00F664F9"/>
    <w:rsid w:val="00F668F9"/>
    <w:rsid w:val="00F66E56"/>
    <w:rsid w:val="00F67014"/>
    <w:rsid w:val="00F67488"/>
    <w:rsid w:val="00F67F08"/>
    <w:rsid w:val="00F70224"/>
    <w:rsid w:val="00F70672"/>
    <w:rsid w:val="00F70A84"/>
    <w:rsid w:val="00F719A6"/>
    <w:rsid w:val="00F71C4D"/>
    <w:rsid w:val="00F72184"/>
    <w:rsid w:val="00F7220C"/>
    <w:rsid w:val="00F72A3C"/>
    <w:rsid w:val="00F72B5A"/>
    <w:rsid w:val="00F72EA6"/>
    <w:rsid w:val="00F73D4A"/>
    <w:rsid w:val="00F7421A"/>
    <w:rsid w:val="00F751EB"/>
    <w:rsid w:val="00F756ED"/>
    <w:rsid w:val="00F756F5"/>
    <w:rsid w:val="00F7638C"/>
    <w:rsid w:val="00F76CEE"/>
    <w:rsid w:val="00F77DE5"/>
    <w:rsid w:val="00F77F32"/>
    <w:rsid w:val="00F80A5F"/>
    <w:rsid w:val="00F80BF1"/>
    <w:rsid w:val="00F81639"/>
    <w:rsid w:val="00F8197E"/>
    <w:rsid w:val="00F81B1A"/>
    <w:rsid w:val="00F828D7"/>
    <w:rsid w:val="00F832DB"/>
    <w:rsid w:val="00F83469"/>
    <w:rsid w:val="00F83533"/>
    <w:rsid w:val="00F8377C"/>
    <w:rsid w:val="00F83D92"/>
    <w:rsid w:val="00F84761"/>
    <w:rsid w:val="00F847F6"/>
    <w:rsid w:val="00F850E6"/>
    <w:rsid w:val="00F85352"/>
    <w:rsid w:val="00F85403"/>
    <w:rsid w:val="00F85C97"/>
    <w:rsid w:val="00F86715"/>
    <w:rsid w:val="00F86CC3"/>
    <w:rsid w:val="00F8739D"/>
    <w:rsid w:val="00F87570"/>
    <w:rsid w:val="00F87D23"/>
    <w:rsid w:val="00F87E27"/>
    <w:rsid w:val="00F87E2D"/>
    <w:rsid w:val="00F9186B"/>
    <w:rsid w:val="00F91BD9"/>
    <w:rsid w:val="00F91CA2"/>
    <w:rsid w:val="00F92291"/>
    <w:rsid w:val="00F922C8"/>
    <w:rsid w:val="00F9248E"/>
    <w:rsid w:val="00F92C86"/>
    <w:rsid w:val="00F92F12"/>
    <w:rsid w:val="00F93862"/>
    <w:rsid w:val="00F93944"/>
    <w:rsid w:val="00F93CB5"/>
    <w:rsid w:val="00F944C4"/>
    <w:rsid w:val="00F94684"/>
    <w:rsid w:val="00F95407"/>
    <w:rsid w:val="00F95A97"/>
    <w:rsid w:val="00F95B98"/>
    <w:rsid w:val="00F96131"/>
    <w:rsid w:val="00F9613C"/>
    <w:rsid w:val="00F96192"/>
    <w:rsid w:val="00F96630"/>
    <w:rsid w:val="00F966CB"/>
    <w:rsid w:val="00F96C64"/>
    <w:rsid w:val="00F97416"/>
    <w:rsid w:val="00FA078A"/>
    <w:rsid w:val="00FA091D"/>
    <w:rsid w:val="00FA0F72"/>
    <w:rsid w:val="00FA1713"/>
    <w:rsid w:val="00FA1C78"/>
    <w:rsid w:val="00FA26A4"/>
    <w:rsid w:val="00FA37E4"/>
    <w:rsid w:val="00FA3BF2"/>
    <w:rsid w:val="00FA4288"/>
    <w:rsid w:val="00FA4DB6"/>
    <w:rsid w:val="00FA4EB8"/>
    <w:rsid w:val="00FA542A"/>
    <w:rsid w:val="00FA5677"/>
    <w:rsid w:val="00FA57A1"/>
    <w:rsid w:val="00FA66AD"/>
    <w:rsid w:val="00FA670F"/>
    <w:rsid w:val="00FA6B3F"/>
    <w:rsid w:val="00FA6DE7"/>
    <w:rsid w:val="00FA6F2C"/>
    <w:rsid w:val="00FB00B1"/>
    <w:rsid w:val="00FB12B3"/>
    <w:rsid w:val="00FB1608"/>
    <w:rsid w:val="00FB28F4"/>
    <w:rsid w:val="00FB2E2C"/>
    <w:rsid w:val="00FB34E5"/>
    <w:rsid w:val="00FB3E11"/>
    <w:rsid w:val="00FB4A34"/>
    <w:rsid w:val="00FB65DC"/>
    <w:rsid w:val="00FB7351"/>
    <w:rsid w:val="00FB7364"/>
    <w:rsid w:val="00FB7655"/>
    <w:rsid w:val="00FB782B"/>
    <w:rsid w:val="00FC0043"/>
    <w:rsid w:val="00FC0F68"/>
    <w:rsid w:val="00FC1035"/>
    <w:rsid w:val="00FC130A"/>
    <w:rsid w:val="00FC17A0"/>
    <w:rsid w:val="00FC1B36"/>
    <w:rsid w:val="00FC22DC"/>
    <w:rsid w:val="00FC383D"/>
    <w:rsid w:val="00FC4861"/>
    <w:rsid w:val="00FC4EC2"/>
    <w:rsid w:val="00FC4F6B"/>
    <w:rsid w:val="00FC50A5"/>
    <w:rsid w:val="00FC5A7B"/>
    <w:rsid w:val="00FC6203"/>
    <w:rsid w:val="00FC642E"/>
    <w:rsid w:val="00FC64A9"/>
    <w:rsid w:val="00FC685C"/>
    <w:rsid w:val="00FC6B30"/>
    <w:rsid w:val="00FC700C"/>
    <w:rsid w:val="00FC72B3"/>
    <w:rsid w:val="00FC75F0"/>
    <w:rsid w:val="00FC7616"/>
    <w:rsid w:val="00FC7E62"/>
    <w:rsid w:val="00FD05B1"/>
    <w:rsid w:val="00FD074F"/>
    <w:rsid w:val="00FD07FD"/>
    <w:rsid w:val="00FD1339"/>
    <w:rsid w:val="00FD1448"/>
    <w:rsid w:val="00FD1456"/>
    <w:rsid w:val="00FD1485"/>
    <w:rsid w:val="00FD16EF"/>
    <w:rsid w:val="00FD182A"/>
    <w:rsid w:val="00FD1A14"/>
    <w:rsid w:val="00FD1F4F"/>
    <w:rsid w:val="00FD2416"/>
    <w:rsid w:val="00FD2C8E"/>
    <w:rsid w:val="00FD3EDB"/>
    <w:rsid w:val="00FD4526"/>
    <w:rsid w:val="00FD46BA"/>
    <w:rsid w:val="00FD5096"/>
    <w:rsid w:val="00FD59CC"/>
    <w:rsid w:val="00FD5E8F"/>
    <w:rsid w:val="00FD63D4"/>
    <w:rsid w:val="00FD6B2E"/>
    <w:rsid w:val="00FD6DFA"/>
    <w:rsid w:val="00FD7024"/>
    <w:rsid w:val="00FD71F1"/>
    <w:rsid w:val="00FD75C2"/>
    <w:rsid w:val="00FD7631"/>
    <w:rsid w:val="00FD79B3"/>
    <w:rsid w:val="00FD7B1B"/>
    <w:rsid w:val="00FE052C"/>
    <w:rsid w:val="00FE0EDD"/>
    <w:rsid w:val="00FE165F"/>
    <w:rsid w:val="00FE1853"/>
    <w:rsid w:val="00FE1EA6"/>
    <w:rsid w:val="00FE1FD4"/>
    <w:rsid w:val="00FE24BA"/>
    <w:rsid w:val="00FE2C0C"/>
    <w:rsid w:val="00FE2C73"/>
    <w:rsid w:val="00FE365C"/>
    <w:rsid w:val="00FE387D"/>
    <w:rsid w:val="00FE39C7"/>
    <w:rsid w:val="00FE3CC7"/>
    <w:rsid w:val="00FE42BD"/>
    <w:rsid w:val="00FE450B"/>
    <w:rsid w:val="00FE4B4A"/>
    <w:rsid w:val="00FE4FF5"/>
    <w:rsid w:val="00FE5D12"/>
    <w:rsid w:val="00FE6029"/>
    <w:rsid w:val="00FE64B9"/>
    <w:rsid w:val="00FE6795"/>
    <w:rsid w:val="00FE6ABF"/>
    <w:rsid w:val="00FE7958"/>
    <w:rsid w:val="00FF180A"/>
    <w:rsid w:val="00FF23E2"/>
    <w:rsid w:val="00FF2D8E"/>
    <w:rsid w:val="00FF3A50"/>
    <w:rsid w:val="00FF4E79"/>
    <w:rsid w:val="00FF515B"/>
    <w:rsid w:val="00FF5D84"/>
    <w:rsid w:val="00FF5DC7"/>
    <w:rsid w:val="00FF5E5D"/>
    <w:rsid w:val="00FF63F6"/>
    <w:rsid w:val="00FF65AF"/>
    <w:rsid w:val="00FF6E84"/>
    <w:rsid w:val="00FF73A7"/>
    <w:rsid w:val="00FF73BC"/>
    <w:rsid w:val="00FF7AE6"/>
    <w:rsid w:val="00FF7D53"/>
    <w:rsid w:val="00FF7F3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365f87"/>
    </o:shapedefaults>
    <o:shapelayout v:ext="edit">
      <o:idmap v:ext="edit" data="1"/>
    </o:shapelayout>
  </w:shapeDefaults>
  <w:decimalSymbol w:val="."/>
  <w:listSeparator w:val=","/>
  <w14:docId w14:val="00DF07E6"/>
  <w15:docId w15:val="{773E871D-4EBF-4489-A69A-E0E250CE1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3C3C"/>
    <w:pPr>
      <w:spacing w:before="120" w:after="120"/>
    </w:pPr>
    <w:rPr>
      <w:rFonts w:ascii="Arial" w:hAnsi="Arial"/>
      <w:szCs w:val="22"/>
    </w:rPr>
  </w:style>
  <w:style w:type="paragraph" w:styleId="Heading1">
    <w:name w:val="heading 1"/>
    <w:basedOn w:val="Normal"/>
    <w:next w:val="Normal"/>
    <w:link w:val="Heading1Char"/>
    <w:uiPriority w:val="9"/>
    <w:qFormat/>
    <w:rsid w:val="00B33C3C"/>
    <w:pPr>
      <w:keepNext/>
      <w:keepLines/>
      <w:pBdr>
        <w:bottom w:val="single" w:sz="2" w:space="1" w:color="17365D"/>
      </w:pBdr>
      <w:spacing w:before="480"/>
      <w:jc w:val="right"/>
      <w:outlineLvl w:val="0"/>
    </w:pPr>
    <w:rPr>
      <w:rFonts w:ascii="Cambria" w:eastAsia="Times New Roman" w:hAnsi="Cambria"/>
      <w:b/>
      <w:bCs/>
      <w:color w:val="365F91"/>
      <w:sz w:val="52"/>
      <w:szCs w:val="28"/>
    </w:rPr>
  </w:style>
  <w:style w:type="paragraph" w:styleId="Heading2">
    <w:name w:val="heading 2"/>
    <w:basedOn w:val="Normal"/>
    <w:next w:val="Normal"/>
    <w:link w:val="Heading2Char"/>
    <w:autoRedefine/>
    <w:uiPriority w:val="9"/>
    <w:unhideWhenUsed/>
    <w:qFormat/>
    <w:rsid w:val="000837B6"/>
    <w:pPr>
      <w:keepNext/>
      <w:keepLines/>
      <w:numPr>
        <w:numId w:val="6"/>
      </w:numPr>
      <w:pBdr>
        <w:bottom w:val="single" w:sz="2" w:space="1" w:color="365F87"/>
      </w:pBdr>
      <w:tabs>
        <w:tab w:val="left" w:pos="709"/>
      </w:tabs>
      <w:outlineLvl w:val="1"/>
    </w:pPr>
    <w:rPr>
      <w:rFonts w:eastAsia="Times New Roman"/>
      <w:b/>
      <w:bCs/>
      <w:color w:val="4F81BD"/>
      <w:sz w:val="32"/>
      <w:szCs w:val="26"/>
    </w:rPr>
  </w:style>
  <w:style w:type="paragraph" w:styleId="Heading3">
    <w:name w:val="heading 3"/>
    <w:basedOn w:val="Normal"/>
    <w:next w:val="Normal"/>
    <w:link w:val="Heading3Char"/>
    <w:autoRedefine/>
    <w:unhideWhenUsed/>
    <w:qFormat/>
    <w:rsid w:val="00A27D47"/>
    <w:pPr>
      <w:keepNext/>
      <w:keepLines/>
      <w:numPr>
        <w:ilvl w:val="1"/>
        <w:numId w:val="9"/>
      </w:numPr>
      <w:tabs>
        <w:tab w:val="left" w:pos="360"/>
      </w:tabs>
      <w:suppressAutoHyphens/>
      <w:autoSpaceDN w:val="0"/>
      <w:outlineLvl w:val="2"/>
    </w:pPr>
    <w:rPr>
      <w:rFonts w:eastAsia="Times New Roman"/>
      <w:b/>
      <w:bCs/>
      <w:color w:val="4F81BD"/>
      <w:sz w:val="26"/>
    </w:rPr>
  </w:style>
  <w:style w:type="paragraph" w:styleId="Heading4">
    <w:name w:val="heading 4"/>
    <w:basedOn w:val="Normal"/>
    <w:next w:val="Normal"/>
    <w:link w:val="Heading4Char"/>
    <w:uiPriority w:val="9"/>
    <w:unhideWhenUsed/>
    <w:qFormat/>
    <w:rsid w:val="00B33C3C"/>
    <w:pPr>
      <w:keepNext/>
      <w:keepLines/>
      <w:spacing w:before="200"/>
      <w:outlineLvl w:val="3"/>
    </w:pPr>
    <w:rPr>
      <w:rFonts w:eastAsia="Times New Roman"/>
      <w:b/>
      <w:bCs/>
      <w:iCs/>
      <w:color w:val="4F81BD"/>
      <w:sz w:val="22"/>
    </w:rPr>
  </w:style>
  <w:style w:type="paragraph" w:styleId="Heading5">
    <w:name w:val="heading 5"/>
    <w:basedOn w:val="Normal"/>
    <w:next w:val="Normal"/>
    <w:link w:val="Heading5Char"/>
    <w:autoRedefine/>
    <w:uiPriority w:val="9"/>
    <w:unhideWhenUsed/>
    <w:qFormat/>
    <w:rsid w:val="00B33C3C"/>
    <w:pPr>
      <w:keepNext/>
      <w:keepLines/>
      <w:numPr>
        <w:ilvl w:val="4"/>
        <w:numId w:val="2"/>
      </w:numPr>
      <w:spacing w:before="200"/>
      <w:outlineLvl w:val="4"/>
    </w:pPr>
    <w:rPr>
      <w:rFonts w:eastAsia="Times New Roman"/>
      <w:b/>
    </w:rPr>
  </w:style>
  <w:style w:type="paragraph" w:styleId="Heading6">
    <w:name w:val="heading 6"/>
    <w:basedOn w:val="Normal"/>
    <w:next w:val="Normal"/>
    <w:link w:val="Heading6Char"/>
    <w:uiPriority w:val="9"/>
    <w:unhideWhenUsed/>
    <w:qFormat/>
    <w:rsid w:val="00B33C3C"/>
    <w:pPr>
      <w:keepNext/>
      <w:keepLines/>
      <w:numPr>
        <w:ilvl w:val="5"/>
        <w:numId w:val="2"/>
      </w:numPr>
      <w:spacing w:before="200"/>
      <w:outlineLvl w:val="5"/>
    </w:pPr>
    <w:rPr>
      <w:rFonts w:ascii="Cambria" w:eastAsia="Times New Roman" w:hAnsi="Cambria"/>
      <w:i/>
      <w:iCs/>
      <w:color w:val="243F60"/>
    </w:rPr>
  </w:style>
  <w:style w:type="paragraph" w:styleId="Heading7">
    <w:name w:val="heading 7"/>
    <w:basedOn w:val="Normal"/>
    <w:next w:val="Normal"/>
    <w:link w:val="Heading7Char"/>
    <w:uiPriority w:val="9"/>
    <w:unhideWhenUsed/>
    <w:qFormat/>
    <w:rsid w:val="00B33C3C"/>
    <w:pPr>
      <w:keepNext/>
      <w:keepLines/>
      <w:numPr>
        <w:ilvl w:val="6"/>
        <w:numId w:val="2"/>
      </w:numPr>
      <w:spacing w:before="200"/>
      <w:outlineLvl w:val="6"/>
    </w:pPr>
    <w:rPr>
      <w:rFonts w:ascii="Cambria" w:eastAsia="Times New Roman" w:hAnsi="Cambria"/>
      <w:i/>
      <w:iCs/>
      <w:color w:val="404040"/>
    </w:rPr>
  </w:style>
  <w:style w:type="paragraph" w:styleId="Heading8">
    <w:name w:val="heading 8"/>
    <w:basedOn w:val="Normal"/>
    <w:next w:val="Normal"/>
    <w:link w:val="Heading8Char"/>
    <w:uiPriority w:val="9"/>
    <w:unhideWhenUsed/>
    <w:qFormat/>
    <w:rsid w:val="00B33C3C"/>
    <w:pPr>
      <w:keepNext/>
      <w:keepLines/>
      <w:numPr>
        <w:ilvl w:val="7"/>
        <w:numId w:val="2"/>
      </w:numPr>
      <w:spacing w:before="200"/>
      <w:outlineLvl w:val="7"/>
    </w:pPr>
    <w:rPr>
      <w:rFonts w:ascii="Cambria" w:eastAsia="Times New Roman" w:hAnsi="Cambria"/>
      <w:color w:val="404040"/>
      <w:szCs w:val="20"/>
    </w:rPr>
  </w:style>
  <w:style w:type="paragraph" w:styleId="Heading9">
    <w:name w:val="heading 9"/>
    <w:basedOn w:val="Normal"/>
    <w:next w:val="Normal"/>
    <w:link w:val="Heading9Char"/>
    <w:uiPriority w:val="9"/>
    <w:unhideWhenUsed/>
    <w:qFormat/>
    <w:rsid w:val="00B33C3C"/>
    <w:pPr>
      <w:keepNext/>
      <w:keepLines/>
      <w:numPr>
        <w:ilvl w:val="8"/>
        <w:numId w:val="2"/>
      </w:numPr>
      <w:spacing w:before="200"/>
      <w:outlineLvl w:val="8"/>
    </w:pPr>
    <w:rPr>
      <w:rFonts w:ascii="Cambria" w:eastAsia="Times New Roman" w:hAnsi="Cambria"/>
      <w:i/>
      <w:iCs/>
      <w:color w:val="4040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3C3C"/>
    <w:rPr>
      <w:rFonts w:ascii="Cambria" w:eastAsia="Times New Roman" w:hAnsi="Cambria"/>
      <w:b/>
      <w:bCs/>
      <w:color w:val="365F91"/>
      <w:sz w:val="52"/>
      <w:szCs w:val="28"/>
    </w:rPr>
  </w:style>
  <w:style w:type="character" w:customStyle="1" w:styleId="Heading2Char">
    <w:name w:val="Heading 2 Char"/>
    <w:basedOn w:val="DefaultParagraphFont"/>
    <w:link w:val="Heading2"/>
    <w:uiPriority w:val="9"/>
    <w:rsid w:val="000837B6"/>
    <w:rPr>
      <w:rFonts w:ascii="Arial" w:eastAsia="Times New Roman" w:hAnsi="Arial"/>
      <w:b/>
      <w:bCs/>
      <w:color w:val="4F81BD"/>
      <w:sz w:val="32"/>
      <w:szCs w:val="26"/>
    </w:rPr>
  </w:style>
  <w:style w:type="character" w:customStyle="1" w:styleId="Heading3Char">
    <w:name w:val="Heading 3 Char"/>
    <w:basedOn w:val="DefaultParagraphFont"/>
    <w:link w:val="Heading3"/>
    <w:rsid w:val="00A27D47"/>
    <w:rPr>
      <w:rFonts w:ascii="Arial" w:eastAsia="Times New Roman" w:hAnsi="Arial"/>
      <w:b/>
      <w:bCs/>
      <w:color w:val="4F81BD"/>
      <w:sz w:val="26"/>
      <w:szCs w:val="22"/>
    </w:rPr>
  </w:style>
  <w:style w:type="character" w:customStyle="1" w:styleId="Heading4Char">
    <w:name w:val="Heading 4 Char"/>
    <w:basedOn w:val="DefaultParagraphFont"/>
    <w:link w:val="Heading4"/>
    <w:uiPriority w:val="9"/>
    <w:rsid w:val="00B33C3C"/>
    <w:rPr>
      <w:rFonts w:ascii="Arial" w:eastAsia="Times New Roman" w:hAnsi="Arial"/>
      <w:b/>
      <w:bCs/>
      <w:iCs/>
      <w:color w:val="4F81BD"/>
      <w:sz w:val="22"/>
      <w:szCs w:val="22"/>
    </w:rPr>
  </w:style>
  <w:style w:type="character" w:customStyle="1" w:styleId="Heading5Char">
    <w:name w:val="Heading 5 Char"/>
    <w:basedOn w:val="DefaultParagraphFont"/>
    <w:link w:val="Heading5"/>
    <w:uiPriority w:val="9"/>
    <w:rsid w:val="00B33C3C"/>
    <w:rPr>
      <w:rFonts w:ascii="Arial" w:eastAsia="Times New Roman" w:hAnsi="Arial"/>
      <w:b/>
      <w:szCs w:val="22"/>
    </w:rPr>
  </w:style>
  <w:style w:type="paragraph" w:styleId="TOC1">
    <w:name w:val="toc 1"/>
    <w:basedOn w:val="Normal"/>
    <w:next w:val="Normal"/>
    <w:link w:val="TOC1Char"/>
    <w:autoRedefine/>
    <w:uiPriority w:val="39"/>
    <w:unhideWhenUsed/>
    <w:rsid w:val="00B33C3C"/>
    <w:pPr>
      <w:tabs>
        <w:tab w:val="right" w:leader="dot" w:pos="9350"/>
      </w:tabs>
    </w:pPr>
    <w:rPr>
      <w:rFonts w:ascii="Calibri" w:hAnsi="Calibri"/>
      <w:b/>
      <w:bCs/>
      <w:caps/>
      <w:szCs w:val="20"/>
    </w:rPr>
  </w:style>
  <w:style w:type="paragraph" w:styleId="TOC2">
    <w:name w:val="toc 2"/>
    <w:basedOn w:val="Normal"/>
    <w:next w:val="Normal"/>
    <w:autoRedefine/>
    <w:uiPriority w:val="39"/>
    <w:unhideWhenUsed/>
    <w:rsid w:val="00B33C3C"/>
    <w:pPr>
      <w:ind w:left="200"/>
    </w:pPr>
    <w:rPr>
      <w:rFonts w:ascii="Calibri" w:hAnsi="Calibri"/>
      <w:smallCaps/>
      <w:szCs w:val="20"/>
    </w:rPr>
  </w:style>
  <w:style w:type="character" w:styleId="Hyperlink">
    <w:name w:val="Hyperlink"/>
    <w:basedOn w:val="DefaultParagraphFont"/>
    <w:uiPriority w:val="99"/>
    <w:unhideWhenUsed/>
    <w:rsid w:val="00B33C3C"/>
    <w:rPr>
      <w:color w:val="0000FF"/>
      <w:u w:val="single"/>
    </w:rPr>
  </w:style>
  <w:style w:type="paragraph" w:styleId="ListParagraph">
    <w:name w:val="List Paragraph"/>
    <w:basedOn w:val="Normal"/>
    <w:qFormat/>
    <w:rsid w:val="00B33C3C"/>
    <w:pPr>
      <w:numPr>
        <w:numId w:val="1"/>
      </w:numPr>
      <w:spacing w:line="120" w:lineRule="atLeast"/>
    </w:pPr>
  </w:style>
  <w:style w:type="paragraph" w:styleId="NoSpacing">
    <w:name w:val="No Spacing"/>
    <w:uiPriority w:val="1"/>
    <w:qFormat/>
    <w:rsid w:val="00B33C3C"/>
    <w:rPr>
      <w:sz w:val="22"/>
      <w:szCs w:val="22"/>
    </w:rPr>
  </w:style>
  <w:style w:type="paragraph" w:styleId="BalloonText">
    <w:name w:val="Balloon Text"/>
    <w:basedOn w:val="Normal"/>
    <w:link w:val="BalloonTextChar"/>
    <w:uiPriority w:val="99"/>
    <w:semiHidden/>
    <w:unhideWhenUsed/>
    <w:rsid w:val="00B33C3C"/>
    <w:rPr>
      <w:rFonts w:ascii="Tahoma" w:hAnsi="Tahoma" w:cs="Tahoma"/>
      <w:sz w:val="16"/>
      <w:szCs w:val="16"/>
    </w:rPr>
  </w:style>
  <w:style w:type="character" w:customStyle="1" w:styleId="BalloonTextChar">
    <w:name w:val="Balloon Text Char"/>
    <w:basedOn w:val="DefaultParagraphFont"/>
    <w:link w:val="BalloonText"/>
    <w:uiPriority w:val="99"/>
    <w:semiHidden/>
    <w:rsid w:val="00B33C3C"/>
    <w:rPr>
      <w:rFonts w:ascii="Tahoma" w:hAnsi="Tahoma" w:cs="Tahoma"/>
      <w:sz w:val="16"/>
      <w:szCs w:val="16"/>
    </w:rPr>
  </w:style>
  <w:style w:type="paragraph" w:styleId="NormalWeb">
    <w:name w:val="Normal (Web)"/>
    <w:basedOn w:val="Normal"/>
    <w:uiPriority w:val="99"/>
    <w:unhideWhenUsed/>
    <w:rsid w:val="00B33C3C"/>
    <w:pPr>
      <w:spacing w:before="100" w:beforeAutospacing="1" w:after="115"/>
    </w:pPr>
    <w:rPr>
      <w:rFonts w:ascii="Times New Roman" w:eastAsia="Times New Roman" w:hAnsi="Times New Roman"/>
      <w:sz w:val="24"/>
      <w:szCs w:val="24"/>
    </w:rPr>
  </w:style>
  <w:style w:type="paragraph" w:styleId="Caption">
    <w:name w:val="caption"/>
    <w:basedOn w:val="Normal"/>
    <w:next w:val="Normal"/>
    <w:uiPriority w:val="35"/>
    <w:unhideWhenUsed/>
    <w:qFormat/>
    <w:rsid w:val="00B33C3C"/>
    <w:rPr>
      <w:b/>
      <w:bCs/>
      <w:color w:val="4F81BD"/>
      <w:sz w:val="18"/>
      <w:szCs w:val="18"/>
    </w:rPr>
  </w:style>
  <w:style w:type="table" w:styleId="TableGrid">
    <w:name w:val="Table Grid"/>
    <w:basedOn w:val="TableNormal"/>
    <w:uiPriority w:val="59"/>
    <w:rsid w:val="00B33C3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description">
    <w:name w:val="description"/>
    <w:basedOn w:val="DefaultParagraphFont"/>
    <w:rsid w:val="00B33C3C"/>
  </w:style>
  <w:style w:type="paragraph" w:styleId="TOC3">
    <w:name w:val="toc 3"/>
    <w:basedOn w:val="Normal"/>
    <w:next w:val="Normal"/>
    <w:autoRedefine/>
    <w:uiPriority w:val="39"/>
    <w:unhideWhenUsed/>
    <w:rsid w:val="00B33C3C"/>
    <w:pPr>
      <w:tabs>
        <w:tab w:val="right" w:leader="dot" w:pos="9350"/>
      </w:tabs>
      <w:ind w:left="403"/>
    </w:pPr>
    <w:rPr>
      <w:rFonts w:ascii="Calibri" w:hAnsi="Calibri"/>
      <w:i/>
      <w:iCs/>
      <w:szCs w:val="20"/>
    </w:rPr>
  </w:style>
  <w:style w:type="paragraph" w:customStyle="1" w:styleId="western">
    <w:name w:val="western"/>
    <w:basedOn w:val="Normal"/>
    <w:rsid w:val="00B33C3C"/>
    <w:pPr>
      <w:spacing w:before="100" w:beforeAutospacing="1"/>
    </w:pPr>
    <w:rPr>
      <w:rFonts w:eastAsia="Times New Roman" w:cs="Arial"/>
      <w:szCs w:val="20"/>
    </w:rPr>
  </w:style>
  <w:style w:type="paragraph" w:styleId="Header">
    <w:name w:val="header"/>
    <w:basedOn w:val="Normal"/>
    <w:link w:val="HeaderChar"/>
    <w:uiPriority w:val="99"/>
    <w:unhideWhenUsed/>
    <w:rsid w:val="00B33C3C"/>
    <w:pPr>
      <w:tabs>
        <w:tab w:val="center" w:pos="4680"/>
        <w:tab w:val="right" w:pos="9360"/>
      </w:tabs>
    </w:pPr>
  </w:style>
  <w:style w:type="character" w:customStyle="1" w:styleId="HeaderChar">
    <w:name w:val="Header Char"/>
    <w:basedOn w:val="DefaultParagraphFont"/>
    <w:link w:val="Header"/>
    <w:uiPriority w:val="99"/>
    <w:rsid w:val="00B33C3C"/>
    <w:rPr>
      <w:rFonts w:ascii="Arial" w:hAnsi="Arial"/>
      <w:szCs w:val="22"/>
    </w:rPr>
  </w:style>
  <w:style w:type="paragraph" w:styleId="Footer">
    <w:name w:val="footer"/>
    <w:basedOn w:val="Normal"/>
    <w:link w:val="FooterChar"/>
    <w:uiPriority w:val="99"/>
    <w:unhideWhenUsed/>
    <w:rsid w:val="00B33C3C"/>
    <w:pPr>
      <w:tabs>
        <w:tab w:val="center" w:pos="4680"/>
        <w:tab w:val="right" w:pos="9360"/>
      </w:tabs>
    </w:pPr>
  </w:style>
  <w:style w:type="character" w:customStyle="1" w:styleId="FooterChar">
    <w:name w:val="Footer Char"/>
    <w:basedOn w:val="DefaultParagraphFont"/>
    <w:link w:val="Footer"/>
    <w:uiPriority w:val="99"/>
    <w:rsid w:val="00B33C3C"/>
    <w:rPr>
      <w:rFonts w:ascii="Arial" w:hAnsi="Arial"/>
      <w:szCs w:val="22"/>
    </w:rPr>
  </w:style>
  <w:style w:type="paragraph" w:styleId="BodyText">
    <w:name w:val="Body Text"/>
    <w:basedOn w:val="Normal"/>
    <w:link w:val="BodyTextChar"/>
    <w:rsid w:val="00B33C3C"/>
    <w:pPr>
      <w:spacing w:before="200"/>
    </w:pPr>
    <w:rPr>
      <w:rFonts w:ascii="Garamond" w:eastAsia="Times New Roman" w:hAnsi="Garamond"/>
      <w:szCs w:val="20"/>
      <w:lang w:bidi="en-US"/>
    </w:rPr>
  </w:style>
  <w:style w:type="character" w:customStyle="1" w:styleId="BodyTextChar">
    <w:name w:val="Body Text Char"/>
    <w:basedOn w:val="DefaultParagraphFont"/>
    <w:link w:val="BodyText"/>
    <w:rsid w:val="00B33C3C"/>
    <w:rPr>
      <w:rFonts w:ascii="Garamond" w:eastAsia="Times New Roman" w:hAnsi="Garamond"/>
      <w:lang w:bidi="en-US"/>
    </w:rPr>
  </w:style>
  <w:style w:type="paragraph" w:styleId="IntenseQuote">
    <w:name w:val="Intense Quote"/>
    <w:basedOn w:val="Normal"/>
    <w:next w:val="Normal"/>
    <w:link w:val="IntenseQuoteChar"/>
    <w:uiPriority w:val="30"/>
    <w:qFormat/>
    <w:rsid w:val="00B33C3C"/>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B33C3C"/>
    <w:rPr>
      <w:rFonts w:ascii="Arial" w:hAnsi="Arial"/>
      <w:b/>
      <w:bCs/>
      <w:i/>
      <w:iCs/>
      <w:color w:val="4F81BD"/>
      <w:szCs w:val="22"/>
    </w:rPr>
  </w:style>
  <w:style w:type="paragraph" w:customStyle="1" w:styleId="bodytext0">
    <w:name w:val="bodytext"/>
    <w:basedOn w:val="Normal"/>
    <w:rsid w:val="00B33C3C"/>
    <w:pPr>
      <w:suppressAutoHyphens/>
      <w:jc w:val="both"/>
    </w:pPr>
    <w:rPr>
      <w:rFonts w:eastAsia="MS Mincho" w:cs="Mangal"/>
      <w:kern w:val="1"/>
      <w:szCs w:val="20"/>
      <w:lang w:eastAsia="hi-IN" w:bidi="hi-IN"/>
    </w:rPr>
  </w:style>
  <w:style w:type="character" w:styleId="FollowedHyperlink">
    <w:name w:val="FollowedHyperlink"/>
    <w:basedOn w:val="DefaultParagraphFont"/>
    <w:uiPriority w:val="99"/>
    <w:semiHidden/>
    <w:unhideWhenUsed/>
    <w:rsid w:val="00B33C3C"/>
    <w:rPr>
      <w:color w:val="800080"/>
      <w:u w:val="single"/>
    </w:rPr>
  </w:style>
  <w:style w:type="paragraph" w:styleId="z-TopofForm">
    <w:name w:val="HTML Top of Form"/>
    <w:basedOn w:val="Normal"/>
    <w:next w:val="Normal"/>
    <w:link w:val="z-TopofFormChar"/>
    <w:hidden/>
    <w:uiPriority w:val="99"/>
    <w:semiHidden/>
    <w:unhideWhenUsed/>
    <w:rsid w:val="00B33C3C"/>
    <w:pPr>
      <w:pBdr>
        <w:bottom w:val="single" w:sz="6" w:space="1" w:color="auto"/>
      </w:pBdr>
      <w:jc w:val="center"/>
    </w:pPr>
    <w:rPr>
      <w:rFonts w:cs="Arial"/>
      <w:vanish/>
      <w:sz w:val="16"/>
      <w:szCs w:val="16"/>
    </w:rPr>
  </w:style>
  <w:style w:type="character" w:customStyle="1" w:styleId="z-TopofFormChar">
    <w:name w:val="z-Top of Form Char"/>
    <w:basedOn w:val="DefaultParagraphFont"/>
    <w:link w:val="z-TopofForm"/>
    <w:uiPriority w:val="99"/>
    <w:semiHidden/>
    <w:rsid w:val="00B33C3C"/>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B33C3C"/>
    <w:pPr>
      <w:pBdr>
        <w:top w:val="single" w:sz="6" w:space="1" w:color="auto"/>
      </w:pBdr>
      <w:jc w:val="center"/>
    </w:pPr>
    <w:rPr>
      <w:rFonts w:cs="Arial"/>
      <w:vanish/>
      <w:sz w:val="16"/>
      <w:szCs w:val="16"/>
    </w:rPr>
  </w:style>
  <w:style w:type="character" w:customStyle="1" w:styleId="z-BottomofFormChar">
    <w:name w:val="z-Bottom of Form Char"/>
    <w:basedOn w:val="DefaultParagraphFont"/>
    <w:link w:val="z-BottomofForm"/>
    <w:uiPriority w:val="99"/>
    <w:semiHidden/>
    <w:rsid w:val="00B33C3C"/>
    <w:rPr>
      <w:rFonts w:ascii="Arial" w:hAnsi="Arial" w:cs="Arial"/>
      <w:vanish/>
      <w:sz w:val="16"/>
      <w:szCs w:val="16"/>
    </w:rPr>
  </w:style>
  <w:style w:type="character" w:styleId="CommentReference">
    <w:name w:val="annotation reference"/>
    <w:basedOn w:val="DefaultParagraphFont"/>
    <w:uiPriority w:val="99"/>
    <w:semiHidden/>
    <w:unhideWhenUsed/>
    <w:rsid w:val="00B33C3C"/>
    <w:rPr>
      <w:sz w:val="16"/>
      <w:szCs w:val="16"/>
    </w:rPr>
  </w:style>
  <w:style w:type="paragraph" w:styleId="CommentText">
    <w:name w:val="annotation text"/>
    <w:basedOn w:val="Normal"/>
    <w:link w:val="CommentTextChar"/>
    <w:uiPriority w:val="99"/>
    <w:unhideWhenUsed/>
    <w:rsid w:val="00B33C3C"/>
    <w:rPr>
      <w:szCs w:val="20"/>
    </w:rPr>
  </w:style>
  <w:style w:type="character" w:customStyle="1" w:styleId="CommentTextChar">
    <w:name w:val="Comment Text Char"/>
    <w:basedOn w:val="DefaultParagraphFont"/>
    <w:link w:val="CommentText"/>
    <w:uiPriority w:val="99"/>
    <w:rsid w:val="00B33C3C"/>
    <w:rPr>
      <w:rFonts w:ascii="Arial" w:hAnsi="Arial"/>
    </w:rPr>
  </w:style>
  <w:style w:type="paragraph" w:styleId="CommentSubject">
    <w:name w:val="annotation subject"/>
    <w:basedOn w:val="CommentText"/>
    <w:next w:val="CommentText"/>
    <w:link w:val="CommentSubjectChar"/>
    <w:uiPriority w:val="99"/>
    <w:semiHidden/>
    <w:unhideWhenUsed/>
    <w:rsid w:val="00B33C3C"/>
    <w:rPr>
      <w:b/>
      <w:bCs/>
    </w:rPr>
  </w:style>
  <w:style w:type="character" w:customStyle="1" w:styleId="CommentSubjectChar">
    <w:name w:val="Comment Subject Char"/>
    <w:basedOn w:val="CommentTextChar"/>
    <w:link w:val="CommentSubject"/>
    <w:uiPriority w:val="99"/>
    <w:semiHidden/>
    <w:rsid w:val="00B33C3C"/>
    <w:rPr>
      <w:rFonts w:ascii="Arial" w:hAnsi="Arial"/>
      <w:b/>
      <w:bCs/>
    </w:rPr>
  </w:style>
  <w:style w:type="paragraph" w:styleId="TableofFigures">
    <w:name w:val="table of figures"/>
    <w:basedOn w:val="Normal"/>
    <w:next w:val="Normal"/>
    <w:uiPriority w:val="99"/>
    <w:unhideWhenUsed/>
    <w:rsid w:val="00B33C3C"/>
  </w:style>
  <w:style w:type="paragraph" w:styleId="TOC4">
    <w:name w:val="toc 4"/>
    <w:basedOn w:val="Normal"/>
    <w:next w:val="Normal"/>
    <w:autoRedefine/>
    <w:uiPriority w:val="39"/>
    <w:unhideWhenUsed/>
    <w:rsid w:val="00B33C3C"/>
    <w:pPr>
      <w:ind w:left="600"/>
    </w:pPr>
    <w:rPr>
      <w:rFonts w:ascii="Calibri" w:hAnsi="Calibri"/>
      <w:sz w:val="18"/>
      <w:szCs w:val="18"/>
    </w:rPr>
  </w:style>
  <w:style w:type="paragraph" w:styleId="DocumentMap">
    <w:name w:val="Document Map"/>
    <w:basedOn w:val="Normal"/>
    <w:link w:val="DocumentMapChar"/>
    <w:uiPriority w:val="99"/>
    <w:semiHidden/>
    <w:unhideWhenUsed/>
    <w:rsid w:val="00B33C3C"/>
    <w:rPr>
      <w:rFonts w:ascii="Tahoma" w:hAnsi="Tahoma" w:cs="Tahoma"/>
      <w:sz w:val="16"/>
      <w:szCs w:val="16"/>
    </w:rPr>
  </w:style>
  <w:style w:type="character" w:customStyle="1" w:styleId="DocumentMapChar">
    <w:name w:val="Document Map Char"/>
    <w:basedOn w:val="DefaultParagraphFont"/>
    <w:link w:val="DocumentMap"/>
    <w:uiPriority w:val="99"/>
    <w:semiHidden/>
    <w:rsid w:val="00B33C3C"/>
    <w:rPr>
      <w:rFonts w:ascii="Tahoma" w:hAnsi="Tahoma" w:cs="Tahoma"/>
      <w:sz w:val="16"/>
      <w:szCs w:val="16"/>
    </w:rPr>
  </w:style>
  <w:style w:type="paragraph" w:styleId="Subtitle">
    <w:name w:val="Subtitle"/>
    <w:basedOn w:val="Normal"/>
    <w:next w:val="Normal"/>
    <w:link w:val="SubtitleChar"/>
    <w:uiPriority w:val="11"/>
    <w:qFormat/>
    <w:rsid w:val="00B33C3C"/>
    <w:pPr>
      <w:numPr>
        <w:ilvl w:val="1"/>
      </w:numPr>
    </w:pPr>
    <w:rPr>
      <w:rFonts w:ascii="Cambria" w:eastAsia="Times New Roman" w:hAnsi="Cambria"/>
      <w:i/>
      <w:iCs/>
      <w:color w:val="4F81BD"/>
      <w:spacing w:val="15"/>
      <w:sz w:val="24"/>
      <w:szCs w:val="24"/>
    </w:rPr>
  </w:style>
  <w:style w:type="character" w:customStyle="1" w:styleId="SubtitleChar">
    <w:name w:val="Subtitle Char"/>
    <w:basedOn w:val="DefaultParagraphFont"/>
    <w:link w:val="Subtitle"/>
    <w:uiPriority w:val="11"/>
    <w:rsid w:val="00B33C3C"/>
    <w:rPr>
      <w:rFonts w:ascii="Cambria" w:eastAsia="Times New Roman" w:hAnsi="Cambria"/>
      <w:i/>
      <w:iCs/>
      <w:color w:val="4F81BD"/>
      <w:spacing w:val="15"/>
      <w:sz w:val="24"/>
      <w:szCs w:val="24"/>
    </w:rPr>
  </w:style>
  <w:style w:type="paragraph" w:styleId="Title">
    <w:name w:val="Title"/>
    <w:basedOn w:val="Normal"/>
    <w:next w:val="Normal"/>
    <w:link w:val="TitleChar"/>
    <w:uiPriority w:val="10"/>
    <w:qFormat/>
    <w:rsid w:val="00B33C3C"/>
    <w:pPr>
      <w:pBdr>
        <w:bottom w:val="single" w:sz="8" w:space="4" w:color="4F81BD"/>
      </w:pBdr>
      <w:spacing w:after="300"/>
      <w:contextualSpacing/>
    </w:pPr>
    <w:rPr>
      <w:rFonts w:ascii="Cambria" w:eastAsia="Times New Roman" w:hAnsi="Cambria"/>
      <w:color w:val="17365D"/>
      <w:spacing w:val="5"/>
      <w:kern w:val="28"/>
      <w:sz w:val="52"/>
      <w:szCs w:val="52"/>
    </w:rPr>
  </w:style>
  <w:style w:type="character" w:customStyle="1" w:styleId="TitleChar">
    <w:name w:val="Title Char"/>
    <w:basedOn w:val="DefaultParagraphFont"/>
    <w:link w:val="Title"/>
    <w:uiPriority w:val="10"/>
    <w:rsid w:val="00B33C3C"/>
    <w:rPr>
      <w:rFonts w:ascii="Cambria" w:eastAsia="Times New Roman" w:hAnsi="Cambria"/>
      <w:color w:val="17365D"/>
      <w:spacing w:val="5"/>
      <w:kern w:val="28"/>
      <w:sz w:val="52"/>
      <w:szCs w:val="52"/>
    </w:rPr>
  </w:style>
  <w:style w:type="paragraph" w:styleId="TOC5">
    <w:name w:val="toc 5"/>
    <w:basedOn w:val="Normal"/>
    <w:next w:val="Normal"/>
    <w:autoRedefine/>
    <w:uiPriority w:val="39"/>
    <w:unhideWhenUsed/>
    <w:rsid w:val="00B33C3C"/>
    <w:pPr>
      <w:ind w:left="800"/>
    </w:pPr>
    <w:rPr>
      <w:rFonts w:ascii="Calibri" w:hAnsi="Calibri"/>
      <w:sz w:val="18"/>
      <w:szCs w:val="18"/>
    </w:rPr>
  </w:style>
  <w:style w:type="paragraph" w:styleId="TOC6">
    <w:name w:val="toc 6"/>
    <w:basedOn w:val="Normal"/>
    <w:next w:val="Normal"/>
    <w:autoRedefine/>
    <w:uiPriority w:val="39"/>
    <w:unhideWhenUsed/>
    <w:rsid w:val="00B33C3C"/>
    <w:pPr>
      <w:ind w:left="1000"/>
    </w:pPr>
    <w:rPr>
      <w:rFonts w:ascii="Calibri" w:hAnsi="Calibri"/>
      <w:sz w:val="18"/>
      <w:szCs w:val="18"/>
    </w:rPr>
  </w:style>
  <w:style w:type="paragraph" w:styleId="TOC7">
    <w:name w:val="toc 7"/>
    <w:basedOn w:val="Normal"/>
    <w:next w:val="Normal"/>
    <w:autoRedefine/>
    <w:uiPriority w:val="39"/>
    <w:unhideWhenUsed/>
    <w:rsid w:val="00B33C3C"/>
    <w:pPr>
      <w:ind w:left="1200"/>
    </w:pPr>
    <w:rPr>
      <w:rFonts w:ascii="Calibri" w:hAnsi="Calibri"/>
      <w:sz w:val="18"/>
      <w:szCs w:val="18"/>
    </w:rPr>
  </w:style>
  <w:style w:type="paragraph" w:styleId="TOC8">
    <w:name w:val="toc 8"/>
    <w:basedOn w:val="Normal"/>
    <w:next w:val="Normal"/>
    <w:autoRedefine/>
    <w:uiPriority w:val="39"/>
    <w:unhideWhenUsed/>
    <w:rsid w:val="00B33C3C"/>
    <w:pPr>
      <w:ind w:left="1400"/>
    </w:pPr>
    <w:rPr>
      <w:rFonts w:ascii="Calibri" w:hAnsi="Calibri"/>
      <w:sz w:val="18"/>
      <w:szCs w:val="18"/>
    </w:rPr>
  </w:style>
  <w:style w:type="paragraph" w:styleId="TOC9">
    <w:name w:val="toc 9"/>
    <w:basedOn w:val="Normal"/>
    <w:next w:val="Normal"/>
    <w:autoRedefine/>
    <w:uiPriority w:val="39"/>
    <w:unhideWhenUsed/>
    <w:rsid w:val="00B33C3C"/>
    <w:pPr>
      <w:ind w:left="1600"/>
    </w:pPr>
    <w:rPr>
      <w:rFonts w:ascii="Calibri" w:hAnsi="Calibri"/>
      <w:sz w:val="18"/>
      <w:szCs w:val="18"/>
    </w:rPr>
  </w:style>
  <w:style w:type="paragraph" w:customStyle="1" w:styleId="Caption1">
    <w:name w:val="Caption1"/>
    <w:basedOn w:val="Normal"/>
    <w:rsid w:val="00B33C3C"/>
    <w:pPr>
      <w:suppressAutoHyphens/>
      <w:spacing w:line="100" w:lineRule="atLeast"/>
    </w:pPr>
    <w:rPr>
      <w:rFonts w:ascii="Times New Roman" w:eastAsia="Lucida Sans Unicode" w:hAnsi="Times New Roman" w:cs="Mangal"/>
      <w:b/>
      <w:bCs/>
      <w:color w:val="4F81BD"/>
      <w:kern w:val="1"/>
      <w:sz w:val="18"/>
      <w:szCs w:val="18"/>
      <w:lang w:eastAsia="hi-IN" w:bidi="hi-IN"/>
    </w:rPr>
  </w:style>
  <w:style w:type="paragraph" w:styleId="TOCHeading">
    <w:name w:val="TOC Heading"/>
    <w:basedOn w:val="Heading1"/>
    <w:next w:val="Normal"/>
    <w:uiPriority w:val="39"/>
    <w:semiHidden/>
    <w:unhideWhenUsed/>
    <w:qFormat/>
    <w:rsid w:val="00B33C3C"/>
    <w:pPr>
      <w:outlineLvl w:val="9"/>
    </w:pPr>
  </w:style>
  <w:style w:type="character" w:customStyle="1" w:styleId="Heading6Char">
    <w:name w:val="Heading 6 Char"/>
    <w:basedOn w:val="DefaultParagraphFont"/>
    <w:link w:val="Heading6"/>
    <w:uiPriority w:val="9"/>
    <w:rsid w:val="00B33C3C"/>
    <w:rPr>
      <w:rFonts w:ascii="Cambria" w:eastAsia="Times New Roman" w:hAnsi="Cambria"/>
      <w:i/>
      <w:iCs/>
      <w:color w:val="243F60"/>
      <w:szCs w:val="22"/>
    </w:rPr>
  </w:style>
  <w:style w:type="character" w:customStyle="1" w:styleId="Heading7Char">
    <w:name w:val="Heading 7 Char"/>
    <w:basedOn w:val="DefaultParagraphFont"/>
    <w:link w:val="Heading7"/>
    <w:uiPriority w:val="9"/>
    <w:rsid w:val="00B33C3C"/>
    <w:rPr>
      <w:rFonts w:ascii="Cambria" w:eastAsia="Times New Roman" w:hAnsi="Cambria"/>
      <w:i/>
      <w:iCs/>
      <w:color w:val="404040"/>
      <w:szCs w:val="22"/>
    </w:rPr>
  </w:style>
  <w:style w:type="character" w:customStyle="1" w:styleId="Heading8Char">
    <w:name w:val="Heading 8 Char"/>
    <w:basedOn w:val="DefaultParagraphFont"/>
    <w:link w:val="Heading8"/>
    <w:uiPriority w:val="9"/>
    <w:rsid w:val="00B33C3C"/>
    <w:rPr>
      <w:rFonts w:ascii="Cambria" w:eastAsia="Times New Roman" w:hAnsi="Cambria"/>
      <w:color w:val="404040"/>
    </w:rPr>
  </w:style>
  <w:style w:type="character" w:customStyle="1" w:styleId="Heading9Char">
    <w:name w:val="Heading 9 Char"/>
    <w:basedOn w:val="DefaultParagraphFont"/>
    <w:link w:val="Heading9"/>
    <w:uiPriority w:val="9"/>
    <w:rsid w:val="00B33C3C"/>
    <w:rPr>
      <w:rFonts w:ascii="Cambria" w:eastAsia="Times New Roman" w:hAnsi="Cambria"/>
      <w:i/>
      <w:iCs/>
      <w:color w:val="404040"/>
    </w:rPr>
  </w:style>
  <w:style w:type="character" w:styleId="PageNumber">
    <w:name w:val="page number"/>
    <w:basedOn w:val="DefaultParagraphFont"/>
    <w:rsid w:val="00B33C3C"/>
  </w:style>
  <w:style w:type="character" w:customStyle="1" w:styleId="NumberingSymbols">
    <w:name w:val="Numbering Symbols"/>
    <w:rsid w:val="00B33C3C"/>
  </w:style>
  <w:style w:type="paragraph" w:styleId="PlainText">
    <w:name w:val="Plain Text"/>
    <w:basedOn w:val="Normal"/>
    <w:link w:val="PlainTextChar"/>
    <w:rsid w:val="00B33C3C"/>
    <w:pPr>
      <w:autoSpaceDE w:val="0"/>
    </w:pPr>
    <w:rPr>
      <w:rFonts w:ascii="Courier New" w:hAnsi="Courier New" w:cs="Courier New"/>
      <w:szCs w:val="20"/>
    </w:rPr>
  </w:style>
  <w:style w:type="character" w:customStyle="1" w:styleId="PlainTextChar">
    <w:name w:val="Plain Text Char"/>
    <w:basedOn w:val="DefaultParagraphFont"/>
    <w:link w:val="PlainText"/>
    <w:rsid w:val="00B33C3C"/>
    <w:rPr>
      <w:rFonts w:ascii="Courier New" w:hAnsi="Courier New" w:cs="Courier New"/>
    </w:rPr>
  </w:style>
  <w:style w:type="paragraph" w:customStyle="1" w:styleId="TableContents">
    <w:name w:val="Table Contents"/>
    <w:basedOn w:val="Normal"/>
    <w:rsid w:val="00B33C3C"/>
    <w:pPr>
      <w:suppressLineNumbers/>
    </w:pPr>
  </w:style>
  <w:style w:type="paragraph" w:customStyle="1" w:styleId="NumberedList">
    <w:name w:val="Numbered List"/>
    <w:basedOn w:val="BodyText"/>
    <w:link w:val="NumberedListChar"/>
    <w:qFormat/>
    <w:rsid w:val="00B33C3C"/>
    <w:pPr>
      <w:numPr>
        <w:numId w:val="5"/>
      </w:numPr>
      <w:spacing w:before="120" w:line="120" w:lineRule="atLeast"/>
    </w:pPr>
    <w:rPr>
      <w:rFonts w:ascii="Arial" w:eastAsia="MS Mincho" w:hAnsi="Arial" w:cs="Arial"/>
    </w:rPr>
  </w:style>
  <w:style w:type="paragraph" w:customStyle="1" w:styleId="TOC">
    <w:name w:val="TOC"/>
    <w:basedOn w:val="TOC1"/>
    <w:link w:val="TOCChar"/>
    <w:qFormat/>
    <w:rsid w:val="00B33C3C"/>
    <w:rPr>
      <w:rFonts w:ascii="Arial" w:hAnsi="Arial" w:cs="Arial"/>
    </w:rPr>
  </w:style>
  <w:style w:type="character" w:customStyle="1" w:styleId="NumberedListChar">
    <w:name w:val="Numbered List Char"/>
    <w:basedOn w:val="BodyTextChar"/>
    <w:link w:val="NumberedList"/>
    <w:rsid w:val="00B33C3C"/>
    <w:rPr>
      <w:rFonts w:ascii="Arial" w:eastAsia="MS Mincho" w:hAnsi="Arial" w:cs="Arial"/>
      <w:lang w:bidi="en-US"/>
    </w:rPr>
  </w:style>
  <w:style w:type="character" w:customStyle="1" w:styleId="TOC1Char">
    <w:name w:val="TOC 1 Char"/>
    <w:basedOn w:val="DefaultParagraphFont"/>
    <w:link w:val="TOC1"/>
    <w:uiPriority w:val="39"/>
    <w:rsid w:val="00B33C3C"/>
    <w:rPr>
      <w:b/>
      <w:bCs/>
      <w:caps/>
    </w:rPr>
  </w:style>
  <w:style w:type="character" w:customStyle="1" w:styleId="TOCChar">
    <w:name w:val="TOC Char"/>
    <w:basedOn w:val="TOC1Char"/>
    <w:link w:val="TOC"/>
    <w:rsid w:val="00B33C3C"/>
    <w:rPr>
      <w:rFonts w:ascii="Arial" w:hAnsi="Arial" w:cs="Arial"/>
      <w:b/>
      <w:bCs/>
      <w:caps/>
    </w:rPr>
  </w:style>
  <w:style w:type="paragraph" w:styleId="Revision">
    <w:name w:val="Revision"/>
    <w:hidden/>
    <w:uiPriority w:val="99"/>
    <w:semiHidden/>
    <w:rsid w:val="00937D04"/>
    <w:rPr>
      <w:rFonts w:ascii="Arial" w:hAnsi="Arial"/>
      <w:szCs w:val="22"/>
    </w:rPr>
  </w:style>
  <w:style w:type="character" w:styleId="Strong">
    <w:name w:val="Strong"/>
    <w:basedOn w:val="DefaultParagraphFont"/>
    <w:uiPriority w:val="22"/>
    <w:qFormat/>
    <w:rsid w:val="00261F7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821616">
      <w:bodyDiv w:val="1"/>
      <w:marLeft w:val="0"/>
      <w:marRight w:val="0"/>
      <w:marTop w:val="0"/>
      <w:marBottom w:val="0"/>
      <w:divBdr>
        <w:top w:val="none" w:sz="0" w:space="0" w:color="auto"/>
        <w:left w:val="none" w:sz="0" w:space="0" w:color="auto"/>
        <w:bottom w:val="none" w:sz="0" w:space="0" w:color="auto"/>
        <w:right w:val="none" w:sz="0" w:space="0" w:color="auto"/>
      </w:divBdr>
    </w:div>
    <w:div w:id="777943631">
      <w:bodyDiv w:val="1"/>
      <w:marLeft w:val="0"/>
      <w:marRight w:val="0"/>
      <w:marTop w:val="0"/>
      <w:marBottom w:val="0"/>
      <w:divBdr>
        <w:top w:val="none" w:sz="0" w:space="0" w:color="auto"/>
        <w:left w:val="none" w:sz="0" w:space="0" w:color="auto"/>
        <w:bottom w:val="none" w:sz="0" w:space="0" w:color="auto"/>
        <w:right w:val="none" w:sz="0" w:space="0" w:color="auto"/>
      </w:divBdr>
    </w:div>
    <w:div w:id="1262951754">
      <w:bodyDiv w:val="1"/>
      <w:marLeft w:val="0"/>
      <w:marRight w:val="0"/>
      <w:marTop w:val="0"/>
      <w:marBottom w:val="0"/>
      <w:divBdr>
        <w:top w:val="none" w:sz="0" w:space="0" w:color="auto"/>
        <w:left w:val="none" w:sz="0" w:space="0" w:color="auto"/>
        <w:bottom w:val="none" w:sz="0" w:space="0" w:color="auto"/>
        <w:right w:val="none" w:sz="0" w:space="0" w:color="auto"/>
      </w:divBdr>
    </w:div>
    <w:div w:id="1443719081">
      <w:bodyDiv w:val="1"/>
      <w:marLeft w:val="0"/>
      <w:marRight w:val="0"/>
      <w:marTop w:val="0"/>
      <w:marBottom w:val="0"/>
      <w:divBdr>
        <w:top w:val="none" w:sz="0" w:space="0" w:color="auto"/>
        <w:left w:val="none" w:sz="0" w:space="0" w:color="auto"/>
        <w:bottom w:val="none" w:sz="0" w:space="0" w:color="auto"/>
        <w:right w:val="none" w:sz="0" w:space="0" w:color="auto"/>
      </w:divBdr>
      <w:divsChild>
        <w:div w:id="248512728">
          <w:marLeft w:val="0"/>
          <w:marRight w:val="0"/>
          <w:marTop w:val="0"/>
          <w:marBottom w:val="0"/>
          <w:divBdr>
            <w:top w:val="none" w:sz="0" w:space="0" w:color="auto"/>
            <w:left w:val="none" w:sz="0" w:space="0" w:color="auto"/>
            <w:bottom w:val="none" w:sz="0" w:space="0" w:color="auto"/>
            <w:right w:val="none" w:sz="0" w:space="0" w:color="auto"/>
          </w:divBdr>
          <w:divsChild>
            <w:div w:id="608391357">
              <w:marLeft w:val="0"/>
              <w:marRight w:val="0"/>
              <w:marTop w:val="100"/>
              <w:marBottom w:val="100"/>
              <w:divBdr>
                <w:top w:val="none" w:sz="0" w:space="0" w:color="auto"/>
                <w:left w:val="none" w:sz="0" w:space="0" w:color="auto"/>
                <w:bottom w:val="none" w:sz="0" w:space="0" w:color="auto"/>
                <w:right w:val="none" w:sz="0" w:space="0" w:color="auto"/>
              </w:divBdr>
              <w:divsChild>
                <w:div w:id="525094555">
                  <w:marLeft w:val="0"/>
                  <w:marRight w:val="0"/>
                  <w:marTop w:val="100"/>
                  <w:marBottom w:val="100"/>
                  <w:divBdr>
                    <w:top w:val="none" w:sz="0" w:space="0" w:color="auto"/>
                    <w:left w:val="none" w:sz="0" w:space="0" w:color="auto"/>
                    <w:bottom w:val="none" w:sz="0" w:space="0" w:color="auto"/>
                    <w:right w:val="none" w:sz="0" w:space="0" w:color="auto"/>
                  </w:divBdr>
                  <w:divsChild>
                    <w:div w:id="6827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839878">
      <w:bodyDiv w:val="1"/>
      <w:marLeft w:val="0"/>
      <w:marRight w:val="0"/>
      <w:marTop w:val="0"/>
      <w:marBottom w:val="0"/>
      <w:divBdr>
        <w:top w:val="none" w:sz="0" w:space="0" w:color="auto"/>
        <w:left w:val="none" w:sz="0" w:space="0" w:color="auto"/>
        <w:bottom w:val="none" w:sz="0" w:space="0" w:color="auto"/>
        <w:right w:val="none" w:sz="0" w:space="0" w:color="auto"/>
      </w:divBdr>
    </w:div>
    <w:div w:id="1811819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admin.intellectseeccloud.online/Login"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20" Type="http://schemas.openxmlformats.org/officeDocument/2006/relationships/image" Target="media/image4.png"/><Relationship Id="rId41" Type="http://schemas.openxmlformats.org/officeDocument/2006/relationships/hyperlink" Target="admin.intellectseecapps.com/Log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andrashekara.s\AppData\Roaming\Microsoft\Templates\Intellect%20SEEC%20Template_Numbered2015.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33EDC3-1AA8-4306-A01E-964BEB15B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Intellect SEEC Template_Numbered2015</Template>
  <TotalTime>784</TotalTime>
  <Pages>1</Pages>
  <Words>2237</Words>
  <Characters>12752</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Polaris Software Lab Limited</Company>
  <LinksUpToDate>false</LinksUpToDate>
  <CharactersWithSpaces>14960</CharactersWithSpaces>
  <SharedDoc>false</SharedDoc>
  <HLinks>
    <vt:vector size="288" baseType="variant">
      <vt:variant>
        <vt:i4>1376310</vt:i4>
      </vt:variant>
      <vt:variant>
        <vt:i4>284</vt:i4>
      </vt:variant>
      <vt:variant>
        <vt:i4>0</vt:i4>
      </vt:variant>
      <vt:variant>
        <vt:i4>5</vt:i4>
      </vt:variant>
      <vt:variant>
        <vt:lpwstr/>
      </vt:variant>
      <vt:variant>
        <vt:lpwstr>_Toc444526453</vt:lpwstr>
      </vt:variant>
      <vt:variant>
        <vt:i4>1376310</vt:i4>
      </vt:variant>
      <vt:variant>
        <vt:i4>278</vt:i4>
      </vt:variant>
      <vt:variant>
        <vt:i4>0</vt:i4>
      </vt:variant>
      <vt:variant>
        <vt:i4>5</vt:i4>
      </vt:variant>
      <vt:variant>
        <vt:lpwstr/>
      </vt:variant>
      <vt:variant>
        <vt:lpwstr>_Toc444526452</vt:lpwstr>
      </vt:variant>
      <vt:variant>
        <vt:i4>1376310</vt:i4>
      </vt:variant>
      <vt:variant>
        <vt:i4>272</vt:i4>
      </vt:variant>
      <vt:variant>
        <vt:i4>0</vt:i4>
      </vt:variant>
      <vt:variant>
        <vt:i4>5</vt:i4>
      </vt:variant>
      <vt:variant>
        <vt:lpwstr/>
      </vt:variant>
      <vt:variant>
        <vt:lpwstr>_Toc444526451</vt:lpwstr>
      </vt:variant>
      <vt:variant>
        <vt:i4>1376310</vt:i4>
      </vt:variant>
      <vt:variant>
        <vt:i4>266</vt:i4>
      </vt:variant>
      <vt:variant>
        <vt:i4>0</vt:i4>
      </vt:variant>
      <vt:variant>
        <vt:i4>5</vt:i4>
      </vt:variant>
      <vt:variant>
        <vt:lpwstr/>
      </vt:variant>
      <vt:variant>
        <vt:lpwstr>_Toc444526450</vt:lpwstr>
      </vt:variant>
      <vt:variant>
        <vt:i4>1310774</vt:i4>
      </vt:variant>
      <vt:variant>
        <vt:i4>260</vt:i4>
      </vt:variant>
      <vt:variant>
        <vt:i4>0</vt:i4>
      </vt:variant>
      <vt:variant>
        <vt:i4>5</vt:i4>
      </vt:variant>
      <vt:variant>
        <vt:lpwstr/>
      </vt:variant>
      <vt:variant>
        <vt:lpwstr>_Toc444526449</vt:lpwstr>
      </vt:variant>
      <vt:variant>
        <vt:i4>1310774</vt:i4>
      </vt:variant>
      <vt:variant>
        <vt:i4>254</vt:i4>
      </vt:variant>
      <vt:variant>
        <vt:i4>0</vt:i4>
      </vt:variant>
      <vt:variant>
        <vt:i4>5</vt:i4>
      </vt:variant>
      <vt:variant>
        <vt:lpwstr/>
      </vt:variant>
      <vt:variant>
        <vt:lpwstr>_Toc444526448</vt:lpwstr>
      </vt:variant>
      <vt:variant>
        <vt:i4>1310774</vt:i4>
      </vt:variant>
      <vt:variant>
        <vt:i4>248</vt:i4>
      </vt:variant>
      <vt:variant>
        <vt:i4>0</vt:i4>
      </vt:variant>
      <vt:variant>
        <vt:i4>5</vt:i4>
      </vt:variant>
      <vt:variant>
        <vt:lpwstr/>
      </vt:variant>
      <vt:variant>
        <vt:lpwstr>_Toc444526447</vt:lpwstr>
      </vt:variant>
      <vt:variant>
        <vt:i4>1310774</vt:i4>
      </vt:variant>
      <vt:variant>
        <vt:i4>242</vt:i4>
      </vt:variant>
      <vt:variant>
        <vt:i4>0</vt:i4>
      </vt:variant>
      <vt:variant>
        <vt:i4>5</vt:i4>
      </vt:variant>
      <vt:variant>
        <vt:lpwstr/>
      </vt:variant>
      <vt:variant>
        <vt:lpwstr>_Toc444526446</vt:lpwstr>
      </vt:variant>
      <vt:variant>
        <vt:i4>1310774</vt:i4>
      </vt:variant>
      <vt:variant>
        <vt:i4>236</vt:i4>
      </vt:variant>
      <vt:variant>
        <vt:i4>0</vt:i4>
      </vt:variant>
      <vt:variant>
        <vt:i4>5</vt:i4>
      </vt:variant>
      <vt:variant>
        <vt:lpwstr/>
      </vt:variant>
      <vt:variant>
        <vt:lpwstr>_Toc444526445</vt:lpwstr>
      </vt:variant>
      <vt:variant>
        <vt:i4>1310774</vt:i4>
      </vt:variant>
      <vt:variant>
        <vt:i4>230</vt:i4>
      </vt:variant>
      <vt:variant>
        <vt:i4>0</vt:i4>
      </vt:variant>
      <vt:variant>
        <vt:i4>5</vt:i4>
      </vt:variant>
      <vt:variant>
        <vt:lpwstr/>
      </vt:variant>
      <vt:variant>
        <vt:lpwstr>_Toc444526444</vt:lpwstr>
      </vt:variant>
      <vt:variant>
        <vt:i4>1310774</vt:i4>
      </vt:variant>
      <vt:variant>
        <vt:i4>224</vt:i4>
      </vt:variant>
      <vt:variant>
        <vt:i4>0</vt:i4>
      </vt:variant>
      <vt:variant>
        <vt:i4>5</vt:i4>
      </vt:variant>
      <vt:variant>
        <vt:lpwstr/>
      </vt:variant>
      <vt:variant>
        <vt:lpwstr>_Toc444526443</vt:lpwstr>
      </vt:variant>
      <vt:variant>
        <vt:i4>1310774</vt:i4>
      </vt:variant>
      <vt:variant>
        <vt:i4>218</vt:i4>
      </vt:variant>
      <vt:variant>
        <vt:i4>0</vt:i4>
      </vt:variant>
      <vt:variant>
        <vt:i4>5</vt:i4>
      </vt:variant>
      <vt:variant>
        <vt:lpwstr/>
      </vt:variant>
      <vt:variant>
        <vt:lpwstr>_Toc444526442</vt:lpwstr>
      </vt:variant>
      <vt:variant>
        <vt:i4>1310774</vt:i4>
      </vt:variant>
      <vt:variant>
        <vt:i4>212</vt:i4>
      </vt:variant>
      <vt:variant>
        <vt:i4>0</vt:i4>
      </vt:variant>
      <vt:variant>
        <vt:i4>5</vt:i4>
      </vt:variant>
      <vt:variant>
        <vt:lpwstr/>
      </vt:variant>
      <vt:variant>
        <vt:lpwstr>_Toc444526441</vt:lpwstr>
      </vt:variant>
      <vt:variant>
        <vt:i4>1310774</vt:i4>
      </vt:variant>
      <vt:variant>
        <vt:i4>206</vt:i4>
      </vt:variant>
      <vt:variant>
        <vt:i4>0</vt:i4>
      </vt:variant>
      <vt:variant>
        <vt:i4>5</vt:i4>
      </vt:variant>
      <vt:variant>
        <vt:lpwstr/>
      </vt:variant>
      <vt:variant>
        <vt:lpwstr>_Toc444526440</vt:lpwstr>
      </vt:variant>
      <vt:variant>
        <vt:i4>1245238</vt:i4>
      </vt:variant>
      <vt:variant>
        <vt:i4>200</vt:i4>
      </vt:variant>
      <vt:variant>
        <vt:i4>0</vt:i4>
      </vt:variant>
      <vt:variant>
        <vt:i4>5</vt:i4>
      </vt:variant>
      <vt:variant>
        <vt:lpwstr/>
      </vt:variant>
      <vt:variant>
        <vt:lpwstr>_Toc444526439</vt:lpwstr>
      </vt:variant>
      <vt:variant>
        <vt:i4>1245238</vt:i4>
      </vt:variant>
      <vt:variant>
        <vt:i4>194</vt:i4>
      </vt:variant>
      <vt:variant>
        <vt:i4>0</vt:i4>
      </vt:variant>
      <vt:variant>
        <vt:i4>5</vt:i4>
      </vt:variant>
      <vt:variant>
        <vt:lpwstr/>
      </vt:variant>
      <vt:variant>
        <vt:lpwstr>_Toc444526438</vt:lpwstr>
      </vt:variant>
      <vt:variant>
        <vt:i4>1245238</vt:i4>
      </vt:variant>
      <vt:variant>
        <vt:i4>188</vt:i4>
      </vt:variant>
      <vt:variant>
        <vt:i4>0</vt:i4>
      </vt:variant>
      <vt:variant>
        <vt:i4>5</vt:i4>
      </vt:variant>
      <vt:variant>
        <vt:lpwstr/>
      </vt:variant>
      <vt:variant>
        <vt:lpwstr>_Toc444526437</vt:lpwstr>
      </vt:variant>
      <vt:variant>
        <vt:i4>1245238</vt:i4>
      </vt:variant>
      <vt:variant>
        <vt:i4>182</vt:i4>
      </vt:variant>
      <vt:variant>
        <vt:i4>0</vt:i4>
      </vt:variant>
      <vt:variant>
        <vt:i4>5</vt:i4>
      </vt:variant>
      <vt:variant>
        <vt:lpwstr/>
      </vt:variant>
      <vt:variant>
        <vt:lpwstr>_Toc444526436</vt:lpwstr>
      </vt:variant>
      <vt:variant>
        <vt:i4>1245238</vt:i4>
      </vt:variant>
      <vt:variant>
        <vt:i4>176</vt:i4>
      </vt:variant>
      <vt:variant>
        <vt:i4>0</vt:i4>
      </vt:variant>
      <vt:variant>
        <vt:i4>5</vt:i4>
      </vt:variant>
      <vt:variant>
        <vt:lpwstr/>
      </vt:variant>
      <vt:variant>
        <vt:lpwstr>_Toc444526435</vt:lpwstr>
      </vt:variant>
      <vt:variant>
        <vt:i4>1245238</vt:i4>
      </vt:variant>
      <vt:variant>
        <vt:i4>170</vt:i4>
      </vt:variant>
      <vt:variant>
        <vt:i4>0</vt:i4>
      </vt:variant>
      <vt:variant>
        <vt:i4>5</vt:i4>
      </vt:variant>
      <vt:variant>
        <vt:lpwstr/>
      </vt:variant>
      <vt:variant>
        <vt:lpwstr>_Toc444526434</vt:lpwstr>
      </vt:variant>
      <vt:variant>
        <vt:i4>1245238</vt:i4>
      </vt:variant>
      <vt:variant>
        <vt:i4>164</vt:i4>
      </vt:variant>
      <vt:variant>
        <vt:i4>0</vt:i4>
      </vt:variant>
      <vt:variant>
        <vt:i4>5</vt:i4>
      </vt:variant>
      <vt:variant>
        <vt:lpwstr/>
      </vt:variant>
      <vt:variant>
        <vt:lpwstr>_Toc444526433</vt:lpwstr>
      </vt:variant>
      <vt:variant>
        <vt:i4>1245238</vt:i4>
      </vt:variant>
      <vt:variant>
        <vt:i4>158</vt:i4>
      </vt:variant>
      <vt:variant>
        <vt:i4>0</vt:i4>
      </vt:variant>
      <vt:variant>
        <vt:i4>5</vt:i4>
      </vt:variant>
      <vt:variant>
        <vt:lpwstr/>
      </vt:variant>
      <vt:variant>
        <vt:lpwstr>_Toc444526432</vt:lpwstr>
      </vt:variant>
      <vt:variant>
        <vt:i4>1245238</vt:i4>
      </vt:variant>
      <vt:variant>
        <vt:i4>152</vt:i4>
      </vt:variant>
      <vt:variant>
        <vt:i4>0</vt:i4>
      </vt:variant>
      <vt:variant>
        <vt:i4>5</vt:i4>
      </vt:variant>
      <vt:variant>
        <vt:lpwstr/>
      </vt:variant>
      <vt:variant>
        <vt:lpwstr>_Toc444526431</vt:lpwstr>
      </vt:variant>
      <vt:variant>
        <vt:i4>1245238</vt:i4>
      </vt:variant>
      <vt:variant>
        <vt:i4>146</vt:i4>
      </vt:variant>
      <vt:variant>
        <vt:i4>0</vt:i4>
      </vt:variant>
      <vt:variant>
        <vt:i4>5</vt:i4>
      </vt:variant>
      <vt:variant>
        <vt:lpwstr/>
      </vt:variant>
      <vt:variant>
        <vt:lpwstr>_Toc444526430</vt:lpwstr>
      </vt:variant>
      <vt:variant>
        <vt:i4>1179702</vt:i4>
      </vt:variant>
      <vt:variant>
        <vt:i4>140</vt:i4>
      </vt:variant>
      <vt:variant>
        <vt:i4>0</vt:i4>
      </vt:variant>
      <vt:variant>
        <vt:i4>5</vt:i4>
      </vt:variant>
      <vt:variant>
        <vt:lpwstr/>
      </vt:variant>
      <vt:variant>
        <vt:lpwstr>_Toc444526429</vt:lpwstr>
      </vt:variant>
      <vt:variant>
        <vt:i4>1179702</vt:i4>
      </vt:variant>
      <vt:variant>
        <vt:i4>134</vt:i4>
      </vt:variant>
      <vt:variant>
        <vt:i4>0</vt:i4>
      </vt:variant>
      <vt:variant>
        <vt:i4>5</vt:i4>
      </vt:variant>
      <vt:variant>
        <vt:lpwstr/>
      </vt:variant>
      <vt:variant>
        <vt:lpwstr>_Toc444526428</vt:lpwstr>
      </vt:variant>
      <vt:variant>
        <vt:i4>1179702</vt:i4>
      </vt:variant>
      <vt:variant>
        <vt:i4>128</vt:i4>
      </vt:variant>
      <vt:variant>
        <vt:i4>0</vt:i4>
      </vt:variant>
      <vt:variant>
        <vt:i4>5</vt:i4>
      </vt:variant>
      <vt:variant>
        <vt:lpwstr/>
      </vt:variant>
      <vt:variant>
        <vt:lpwstr>_Toc444526427</vt:lpwstr>
      </vt:variant>
      <vt:variant>
        <vt:i4>1179702</vt:i4>
      </vt:variant>
      <vt:variant>
        <vt:i4>122</vt:i4>
      </vt:variant>
      <vt:variant>
        <vt:i4>0</vt:i4>
      </vt:variant>
      <vt:variant>
        <vt:i4>5</vt:i4>
      </vt:variant>
      <vt:variant>
        <vt:lpwstr/>
      </vt:variant>
      <vt:variant>
        <vt:lpwstr>_Toc444526426</vt:lpwstr>
      </vt:variant>
      <vt:variant>
        <vt:i4>1179702</vt:i4>
      </vt:variant>
      <vt:variant>
        <vt:i4>116</vt:i4>
      </vt:variant>
      <vt:variant>
        <vt:i4>0</vt:i4>
      </vt:variant>
      <vt:variant>
        <vt:i4>5</vt:i4>
      </vt:variant>
      <vt:variant>
        <vt:lpwstr/>
      </vt:variant>
      <vt:variant>
        <vt:lpwstr>_Toc444526425</vt:lpwstr>
      </vt:variant>
      <vt:variant>
        <vt:i4>1179702</vt:i4>
      </vt:variant>
      <vt:variant>
        <vt:i4>110</vt:i4>
      </vt:variant>
      <vt:variant>
        <vt:i4>0</vt:i4>
      </vt:variant>
      <vt:variant>
        <vt:i4>5</vt:i4>
      </vt:variant>
      <vt:variant>
        <vt:lpwstr/>
      </vt:variant>
      <vt:variant>
        <vt:lpwstr>_Toc444526424</vt:lpwstr>
      </vt:variant>
      <vt:variant>
        <vt:i4>1179702</vt:i4>
      </vt:variant>
      <vt:variant>
        <vt:i4>104</vt:i4>
      </vt:variant>
      <vt:variant>
        <vt:i4>0</vt:i4>
      </vt:variant>
      <vt:variant>
        <vt:i4>5</vt:i4>
      </vt:variant>
      <vt:variant>
        <vt:lpwstr/>
      </vt:variant>
      <vt:variant>
        <vt:lpwstr>_Toc444526423</vt:lpwstr>
      </vt:variant>
      <vt:variant>
        <vt:i4>1179702</vt:i4>
      </vt:variant>
      <vt:variant>
        <vt:i4>98</vt:i4>
      </vt:variant>
      <vt:variant>
        <vt:i4>0</vt:i4>
      </vt:variant>
      <vt:variant>
        <vt:i4>5</vt:i4>
      </vt:variant>
      <vt:variant>
        <vt:lpwstr/>
      </vt:variant>
      <vt:variant>
        <vt:lpwstr>_Toc444526422</vt:lpwstr>
      </vt:variant>
      <vt:variant>
        <vt:i4>1179702</vt:i4>
      </vt:variant>
      <vt:variant>
        <vt:i4>92</vt:i4>
      </vt:variant>
      <vt:variant>
        <vt:i4>0</vt:i4>
      </vt:variant>
      <vt:variant>
        <vt:i4>5</vt:i4>
      </vt:variant>
      <vt:variant>
        <vt:lpwstr/>
      </vt:variant>
      <vt:variant>
        <vt:lpwstr>_Toc444526421</vt:lpwstr>
      </vt:variant>
      <vt:variant>
        <vt:i4>1179702</vt:i4>
      </vt:variant>
      <vt:variant>
        <vt:i4>86</vt:i4>
      </vt:variant>
      <vt:variant>
        <vt:i4>0</vt:i4>
      </vt:variant>
      <vt:variant>
        <vt:i4>5</vt:i4>
      </vt:variant>
      <vt:variant>
        <vt:lpwstr/>
      </vt:variant>
      <vt:variant>
        <vt:lpwstr>_Toc444526420</vt:lpwstr>
      </vt:variant>
      <vt:variant>
        <vt:i4>1114166</vt:i4>
      </vt:variant>
      <vt:variant>
        <vt:i4>80</vt:i4>
      </vt:variant>
      <vt:variant>
        <vt:i4>0</vt:i4>
      </vt:variant>
      <vt:variant>
        <vt:i4>5</vt:i4>
      </vt:variant>
      <vt:variant>
        <vt:lpwstr/>
      </vt:variant>
      <vt:variant>
        <vt:lpwstr>_Toc444526419</vt:lpwstr>
      </vt:variant>
      <vt:variant>
        <vt:i4>1114166</vt:i4>
      </vt:variant>
      <vt:variant>
        <vt:i4>74</vt:i4>
      </vt:variant>
      <vt:variant>
        <vt:i4>0</vt:i4>
      </vt:variant>
      <vt:variant>
        <vt:i4>5</vt:i4>
      </vt:variant>
      <vt:variant>
        <vt:lpwstr/>
      </vt:variant>
      <vt:variant>
        <vt:lpwstr>_Toc444526418</vt:lpwstr>
      </vt:variant>
      <vt:variant>
        <vt:i4>1114166</vt:i4>
      </vt:variant>
      <vt:variant>
        <vt:i4>68</vt:i4>
      </vt:variant>
      <vt:variant>
        <vt:i4>0</vt:i4>
      </vt:variant>
      <vt:variant>
        <vt:i4>5</vt:i4>
      </vt:variant>
      <vt:variant>
        <vt:lpwstr/>
      </vt:variant>
      <vt:variant>
        <vt:lpwstr>_Toc444526417</vt:lpwstr>
      </vt:variant>
      <vt:variant>
        <vt:i4>1114166</vt:i4>
      </vt:variant>
      <vt:variant>
        <vt:i4>62</vt:i4>
      </vt:variant>
      <vt:variant>
        <vt:i4>0</vt:i4>
      </vt:variant>
      <vt:variant>
        <vt:i4>5</vt:i4>
      </vt:variant>
      <vt:variant>
        <vt:lpwstr/>
      </vt:variant>
      <vt:variant>
        <vt:lpwstr>_Toc444526416</vt:lpwstr>
      </vt:variant>
      <vt:variant>
        <vt:i4>1114166</vt:i4>
      </vt:variant>
      <vt:variant>
        <vt:i4>56</vt:i4>
      </vt:variant>
      <vt:variant>
        <vt:i4>0</vt:i4>
      </vt:variant>
      <vt:variant>
        <vt:i4>5</vt:i4>
      </vt:variant>
      <vt:variant>
        <vt:lpwstr/>
      </vt:variant>
      <vt:variant>
        <vt:lpwstr>_Toc444526415</vt:lpwstr>
      </vt:variant>
      <vt:variant>
        <vt:i4>1114166</vt:i4>
      </vt:variant>
      <vt:variant>
        <vt:i4>50</vt:i4>
      </vt:variant>
      <vt:variant>
        <vt:i4>0</vt:i4>
      </vt:variant>
      <vt:variant>
        <vt:i4>5</vt:i4>
      </vt:variant>
      <vt:variant>
        <vt:lpwstr/>
      </vt:variant>
      <vt:variant>
        <vt:lpwstr>_Toc444526414</vt:lpwstr>
      </vt:variant>
      <vt:variant>
        <vt:i4>1114166</vt:i4>
      </vt:variant>
      <vt:variant>
        <vt:i4>44</vt:i4>
      </vt:variant>
      <vt:variant>
        <vt:i4>0</vt:i4>
      </vt:variant>
      <vt:variant>
        <vt:i4>5</vt:i4>
      </vt:variant>
      <vt:variant>
        <vt:lpwstr/>
      </vt:variant>
      <vt:variant>
        <vt:lpwstr>_Toc444526413</vt:lpwstr>
      </vt:variant>
      <vt:variant>
        <vt:i4>1114166</vt:i4>
      </vt:variant>
      <vt:variant>
        <vt:i4>38</vt:i4>
      </vt:variant>
      <vt:variant>
        <vt:i4>0</vt:i4>
      </vt:variant>
      <vt:variant>
        <vt:i4>5</vt:i4>
      </vt:variant>
      <vt:variant>
        <vt:lpwstr/>
      </vt:variant>
      <vt:variant>
        <vt:lpwstr>_Toc444526412</vt:lpwstr>
      </vt:variant>
      <vt:variant>
        <vt:i4>1114166</vt:i4>
      </vt:variant>
      <vt:variant>
        <vt:i4>32</vt:i4>
      </vt:variant>
      <vt:variant>
        <vt:i4>0</vt:i4>
      </vt:variant>
      <vt:variant>
        <vt:i4>5</vt:i4>
      </vt:variant>
      <vt:variant>
        <vt:lpwstr/>
      </vt:variant>
      <vt:variant>
        <vt:lpwstr>_Toc444526411</vt:lpwstr>
      </vt:variant>
      <vt:variant>
        <vt:i4>1114166</vt:i4>
      </vt:variant>
      <vt:variant>
        <vt:i4>26</vt:i4>
      </vt:variant>
      <vt:variant>
        <vt:i4>0</vt:i4>
      </vt:variant>
      <vt:variant>
        <vt:i4>5</vt:i4>
      </vt:variant>
      <vt:variant>
        <vt:lpwstr/>
      </vt:variant>
      <vt:variant>
        <vt:lpwstr>_Toc444526410</vt:lpwstr>
      </vt:variant>
      <vt:variant>
        <vt:i4>1048630</vt:i4>
      </vt:variant>
      <vt:variant>
        <vt:i4>20</vt:i4>
      </vt:variant>
      <vt:variant>
        <vt:i4>0</vt:i4>
      </vt:variant>
      <vt:variant>
        <vt:i4>5</vt:i4>
      </vt:variant>
      <vt:variant>
        <vt:lpwstr/>
      </vt:variant>
      <vt:variant>
        <vt:lpwstr>_Toc444526409</vt:lpwstr>
      </vt:variant>
      <vt:variant>
        <vt:i4>1048630</vt:i4>
      </vt:variant>
      <vt:variant>
        <vt:i4>14</vt:i4>
      </vt:variant>
      <vt:variant>
        <vt:i4>0</vt:i4>
      </vt:variant>
      <vt:variant>
        <vt:i4>5</vt:i4>
      </vt:variant>
      <vt:variant>
        <vt:lpwstr/>
      </vt:variant>
      <vt:variant>
        <vt:lpwstr>_Toc444526408</vt:lpwstr>
      </vt:variant>
      <vt:variant>
        <vt:i4>1048630</vt:i4>
      </vt:variant>
      <vt:variant>
        <vt:i4>8</vt:i4>
      </vt:variant>
      <vt:variant>
        <vt:i4>0</vt:i4>
      </vt:variant>
      <vt:variant>
        <vt:i4>5</vt:i4>
      </vt:variant>
      <vt:variant>
        <vt:lpwstr/>
      </vt:variant>
      <vt:variant>
        <vt:lpwstr>_Toc444526407</vt:lpwstr>
      </vt:variant>
      <vt:variant>
        <vt:i4>1048630</vt:i4>
      </vt:variant>
      <vt:variant>
        <vt:i4>2</vt:i4>
      </vt:variant>
      <vt:variant>
        <vt:i4>0</vt:i4>
      </vt:variant>
      <vt:variant>
        <vt:i4>5</vt:i4>
      </vt:variant>
      <vt:variant>
        <vt:lpwstr/>
      </vt:variant>
      <vt:variant>
        <vt:lpwstr>_Toc444526406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Intellect Design Arena Ltd</dc:creator>
  <cp:lastModifiedBy>Swathi Birlangi</cp:lastModifiedBy>
  <cp:revision>264</cp:revision>
  <cp:lastPrinted>2017-05-15T14:26:00Z</cp:lastPrinted>
  <dcterms:created xsi:type="dcterms:W3CDTF">2017-05-15T04:19:00Z</dcterms:created>
  <dcterms:modified xsi:type="dcterms:W3CDTF">2021-03-15T04:06:00Z</dcterms:modified>
</cp:coreProperties>
</file>